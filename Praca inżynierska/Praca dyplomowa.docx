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832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3FF35632"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753E8CA2"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7BA62633"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INFORMATYCZNYCH (INS)</w:t>
      </w:r>
    </w:p>
    <w:p w14:paraId="30145C67"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1829A839" w14:textId="77777777" w:rsidR="00DB6710" w:rsidRPr="00D528FB" w:rsidRDefault="00F41523" w:rsidP="000F50E5">
      <w:pPr>
        <w:pStyle w:val="STTytupracy"/>
        <w:spacing w:after="1560" w:line="520" w:lineRule="exact"/>
        <w:rPr>
          <w:sz w:val="48"/>
          <w:szCs w:val="48"/>
        </w:rPr>
      </w:pPr>
      <w:r>
        <w:rPr>
          <w:noProof/>
          <w:sz w:val="48"/>
          <w:szCs w:val="48"/>
          <w:lang w:eastAsia="pl-PL"/>
        </w:rPr>
        <w:pict w14:anchorId="6AD0F2E3">
          <v:shapetype id="_x0000_t202" coordsize="21600,21600" o:spt="202" path="m,l,21600r21600,l21600,xe">
            <v:stroke joinstyle="miter"/>
            <v:path gradientshapeok="t" o:connecttype="rect"/>
          </v:shapetype>
          <v:shape id="_x0000_s1027" type="#_x0000_t202" style="position:absolute;left:0;text-align:left;margin-left:141.75pt;margin-top:102.1pt;width:326pt;height:113.4pt;z-index:251658240" stroked="f" strokecolor="#0d0d0d [3069]">
            <v:textbox style="mso-next-textbox:#_x0000_s1027">
              <w:txbxContent>
                <w:p w14:paraId="133E8CE9" w14:textId="49C949FD" w:rsidR="00EF00E1" w:rsidRPr="00C92CF8" w:rsidRDefault="00566FEC" w:rsidP="0085464F">
                  <w:pPr>
                    <w:jc w:val="center"/>
                    <w:rPr>
                      <w:rFonts w:ascii="Garamond" w:hAnsi="Garamond"/>
                      <w:sz w:val="32"/>
                      <w:szCs w:val="32"/>
                    </w:rPr>
                  </w:pPr>
                  <w:r w:rsidRPr="00566FEC">
                    <w:rPr>
                      <w:rFonts w:ascii="Garamond" w:hAnsi="Garamond"/>
                      <w:sz w:val="32"/>
                      <w:szCs w:val="32"/>
                    </w:rPr>
                    <w:t>Aplikacja mobilna wspomagająca zarządzanie kosztami eksploatacji pojazdów</w:t>
                  </w:r>
                </w:p>
                <w:p w14:paraId="61B08C2D" w14:textId="61EC6501" w:rsidR="00EF00E1" w:rsidRDefault="00566FEC" w:rsidP="0085464F">
                  <w:pPr>
                    <w:pStyle w:val="STTytupracy"/>
                    <w:tabs>
                      <w:tab w:val="center" w:pos="5387"/>
                    </w:tabs>
                    <w:spacing w:after="1320"/>
                  </w:pPr>
                  <w:r w:rsidRPr="00566FEC">
                    <w:rPr>
                      <w:szCs w:val="32"/>
                    </w:rPr>
                    <w:t>Mobile application supporting management of vehicles operating costs</w:t>
                  </w:r>
                </w:p>
              </w:txbxContent>
            </v:textbox>
          </v:shape>
        </w:pict>
      </w:r>
      <w:r w:rsidR="00DB6710" w:rsidRPr="00D528FB">
        <w:rPr>
          <w:sz w:val="48"/>
          <w:szCs w:val="48"/>
        </w:rPr>
        <w:t>INŻYNIERSKA</w:t>
      </w:r>
    </w:p>
    <w:p w14:paraId="11274D27" w14:textId="77777777" w:rsidR="00DB6710" w:rsidRPr="00D528FB" w:rsidRDefault="00DB6710" w:rsidP="0085464F">
      <w:pPr>
        <w:pStyle w:val="STTytupracy"/>
        <w:tabs>
          <w:tab w:val="center" w:pos="5387"/>
        </w:tabs>
        <w:jc w:val="left"/>
      </w:pPr>
    </w:p>
    <w:p w14:paraId="2BC79EB8" w14:textId="77777777" w:rsidR="00DB6710" w:rsidRPr="00D528FB" w:rsidRDefault="00DB6710" w:rsidP="0085464F">
      <w:pPr>
        <w:pStyle w:val="STTytupracy"/>
        <w:tabs>
          <w:tab w:val="center" w:pos="5387"/>
        </w:tabs>
        <w:spacing w:after="1320"/>
        <w:jc w:val="left"/>
      </w:pPr>
    </w:p>
    <w:p w14:paraId="2420D29C" w14:textId="77777777" w:rsidR="00DB6710" w:rsidRPr="00D528FB" w:rsidRDefault="00385802" w:rsidP="00385802">
      <w:pPr>
        <w:pStyle w:val="STTytupracy"/>
        <w:tabs>
          <w:tab w:val="center" w:pos="6096"/>
        </w:tabs>
        <w:jc w:val="left"/>
      </w:pPr>
      <w:r w:rsidRPr="00D528FB">
        <w:tab/>
        <w:t>AUTOR:</w:t>
      </w:r>
    </w:p>
    <w:p w14:paraId="1A3C7561" w14:textId="77777777" w:rsidR="00DB6710" w:rsidRDefault="00385802" w:rsidP="00385802">
      <w:pPr>
        <w:pStyle w:val="STTytupracy"/>
        <w:tabs>
          <w:tab w:val="center" w:pos="6096"/>
        </w:tabs>
        <w:jc w:val="left"/>
      </w:pPr>
      <w:bookmarkStart w:id="0" w:name="Imie"/>
      <w:r w:rsidRPr="00D528FB">
        <w:tab/>
      </w:r>
      <w:bookmarkEnd w:id="0"/>
      <w:r w:rsidR="00471A19">
        <w:t>Jakub Zagrobelny</w:t>
      </w:r>
    </w:p>
    <w:p w14:paraId="1C6FC163" w14:textId="77777777" w:rsidR="003066C6" w:rsidRDefault="003066C6" w:rsidP="00D80C19">
      <w:pPr>
        <w:pStyle w:val="STTytupracy"/>
        <w:tabs>
          <w:tab w:val="center" w:pos="5387"/>
        </w:tabs>
        <w:jc w:val="left"/>
      </w:pPr>
    </w:p>
    <w:p w14:paraId="065AC0D2" w14:textId="77777777" w:rsidR="003066C6" w:rsidRPr="00D528FB" w:rsidRDefault="003066C6" w:rsidP="00D80C19">
      <w:pPr>
        <w:pStyle w:val="STTytupracy"/>
        <w:tabs>
          <w:tab w:val="center" w:pos="5387"/>
        </w:tabs>
        <w:jc w:val="left"/>
      </w:pPr>
      <w:bookmarkStart w:id="1" w:name="_GoBack"/>
      <w:bookmarkEnd w:id="1"/>
    </w:p>
    <w:p w14:paraId="62A3E133"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4403421C" w14:textId="77777777" w:rsidR="00DB6710" w:rsidRPr="00D528FB" w:rsidRDefault="00DB6710" w:rsidP="0044570B">
      <w:pPr>
        <w:pStyle w:val="STTytupracy"/>
        <w:tabs>
          <w:tab w:val="left" w:pos="3544"/>
        </w:tabs>
        <w:jc w:val="left"/>
        <w:rPr>
          <w:sz w:val="28"/>
          <w:szCs w:val="28"/>
        </w:rPr>
      </w:pPr>
      <w:r w:rsidRPr="00D528FB">
        <w:tab/>
      </w:r>
      <w:r w:rsidR="00471A19">
        <w:rPr>
          <w:sz w:val="28"/>
          <w:szCs w:val="28"/>
        </w:rPr>
        <w:t>dr inż. Jarosław Mierzwa</w:t>
      </w:r>
      <w:r w:rsidRPr="00D528FB">
        <w:rPr>
          <w:sz w:val="28"/>
          <w:szCs w:val="28"/>
        </w:rPr>
        <w:t xml:space="preserve">, </w:t>
      </w:r>
      <w:r w:rsidR="00471A19">
        <w:rPr>
          <w:sz w:val="28"/>
          <w:szCs w:val="28"/>
        </w:rPr>
        <w:t>Wydział Elektroniki</w:t>
      </w:r>
    </w:p>
    <w:p w14:paraId="4C0C0B2E"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0515C9D8" w14:textId="77777777" w:rsidR="00B65922" w:rsidRPr="00D528FB" w:rsidRDefault="00B65922" w:rsidP="00DB6710">
      <w:pPr>
        <w:pStyle w:val="STTytupracy"/>
        <w:pBdr>
          <w:bottom w:val="single" w:sz="6" w:space="1" w:color="auto"/>
        </w:pBdr>
      </w:pPr>
    </w:p>
    <w:p w14:paraId="2FED06B0" w14:textId="77777777" w:rsidR="00B65922" w:rsidRPr="00D528FB" w:rsidRDefault="00B65922" w:rsidP="00DB6710">
      <w:pPr>
        <w:pStyle w:val="STTytupracy"/>
        <w:pBdr>
          <w:bottom w:val="single" w:sz="6" w:space="1" w:color="auto"/>
        </w:pBdr>
      </w:pPr>
    </w:p>
    <w:p w14:paraId="33264FA7" w14:textId="77777777" w:rsidR="00B65922" w:rsidRPr="00D528FB" w:rsidRDefault="00B65922" w:rsidP="00DB6710">
      <w:pPr>
        <w:pStyle w:val="STTytupracy"/>
        <w:pBdr>
          <w:bottom w:val="single" w:sz="6" w:space="1" w:color="auto"/>
        </w:pBdr>
      </w:pPr>
    </w:p>
    <w:p w14:paraId="5FCA789B" w14:textId="77777777" w:rsidR="002162E7" w:rsidRDefault="00DB6710"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rsidRPr="00D528FB">
        <w:t>WROCŁAW, 2016</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581C253"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1EFFC808" w14:textId="269CAE02" w:rsidR="00EE2903"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72072384" w:history="1">
            <w:r w:rsidR="00EE2903" w:rsidRPr="0061019A">
              <w:rPr>
                <w:rStyle w:val="Hipercze"/>
                <w:noProof/>
              </w:rPr>
              <w:t>Spis rysunków</w:t>
            </w:r>
            <w:r w:rsidR="00EE2903">
              <w:rPr>
                <w:noProof/>
                <w:webHidden/>
              </w:rPr>
              <w:tab/>
            </w:r>
            <w:r w:rsidR="00EE2903">
              <w:rPr>
                <w:noProof/>
                <w:webHidden/>
              </w:rPr>
              <w:fldChar w:fldCharType="begin"/>
            </w:r>
            <w:r w:rsidR="00EE2903">
              <w:rPr>
                <w:noProof/>
                <w:webHidden/>
              </w:rPr>
              <w:instrText xml:space="preserve"> PAGEREF _Toc472072384 \h </w:instrText>
            </w:r>
            <w:r w:rsidR="00EE2903">
              <w:rPr>
                <w:noProof/>
                <w:webHidden/>
              </w:rPr>
            </w:r>
            <w:r w:rsidR="00EE2903">
              <w:rPr>
                <w:noProof/>
                <w:webHidden/>
              </w:rPr>
              <w:fldChar w:fldCharType="separate"/>
            </w:r>
            <w:r w:rsidR="00EE2903">
              <w:rPr>
                <w:noProof/>
                <w:webHidden/>
              </w:rPr>
              <w:t>5</w:t>
            </w:r>
            <w:r w:rsidR="00EE2903">
              <w:rPr>
                <w:noProof/>
                <w:webHidden/>
              </w:rPr>
              <w:fldChar w:fldCharType="end"/>
            </w:r>
          </w:hyperlink>
        </w:p>
        <w:p w14:paraId="55A9A994" w14:textId="1FE46474" w:rsidR="00EE2903" w:rsidRDefault="00F41523">
          <w:pPr>
            <w:pStyle w:val="Spistreci1"/>
            <w:tabs>
              <w:tab w:val="right" w:leader="dot" w:pos="9062"/>
            </w:tabs>
            <w:rPr>
              <w:rFonts w:asciiTheme="minorHAnsi" w:eastAsiaTheme="minorEastAsia" w:hAnsiTheme="minorHAnsi"/>
              <w:noProof/>
              <w:sz w:val="22"/>
              <w:lang w:eastAsia="pl-PL"/>
            </w:rPr>
          </w:pPr>
          <w:hyperlink w:anchor="_Toc472072385" w:history="1">
            <w:r w:rsidR="00EE2903" w:rsidRPr="0061019A">
              <w:rPr>
                <w:rStyle w:val="Hipercze"/>
                <w:noProof/>
              </w:rPr>
              <w:t>Spis tabel</w:t>
            </w:r>
            <w:r w:rsidR="00EE2903">
              <w:rPr>
                <w:noProof/>
                <w:webHidden/>
              </w:rPr>
              <w:tab/>
            </w:r>
            <w:r w:rsidR="00EE2903">
              <w:rPr>
                <w:noProof/>
                <w:webHidden/>
              </w:rPr>
              <w:fldChar w:fldCharType="begin"/>
            </w:r>
            <w:r w:rsidR="00EE2903">
              <w:rPr>
                <w:noProof/>
                <w:webHidden/>
              </w:rPr>
              <w:instrText xml:space="preserve"> PAGEREF _Toc472072385 \h </w:instrText>
            </w:r>
            <w:r w:rsidR="00EE2903">
              <w:rPr>
                <w:noProof/>
                <w:webHidden/>
              </w:rPr>
            </w:r>
            <w:r w:rsidR="00EE2903">
              <w:rPr>
                <w:noProof/>
                <w:webHidden/>
              </w:rPr>
              <w:fldChar w:fldCharType="separate"/>
            </w:r>
            <w:r w:rsidR="00EE2903">
              <w:rPr>
                <w:noProof/>
                <w:webHidden/>
              </w:rPr>
              <w:t>6</w:t>
            </w:r>
            <w:r w:rsidR="00EE2903">
              <w:rPr>
                <w:noProof/>
                <w:webHidden/>
              </w:rPr>
              <w:fldChar w:fldCharType="end"/>
            </w:r>
          </w:hyperlink>
        </w:p>
        <w:p w14:paraId="68DB8853" w14:textId="4F955404" w:rsidR="00EE2903" w:rsidRDefault="00F41523">
          <w:pPr>
            <w:pStyle w:val="Spistreci1"/>
            <w:tabs>
              <w:tab w:val="right" w:leader="dot" w:pos="9062"/>
            </w:tabs>
            <w:rPr>
              <w:rFonts w:asciiTheme="minorHAnsi" w:eastAsiaTheme="minorEastAsia" w:hAnsiTheme="minorHAnsi"/>
              <w:noProof/>
              <w:sz w:val="22"/>
              <w:lang w:eastAsia="pl-PL"/>
            </w:rPr>
          </w:pPr>
          <w:hyperlink w:anchor="_Toc472072386" w:history="1">
            <w:r w:rsidR="00EE2903" w:rsidRPr="0061019A">
              <w:rPr>
                <w:rStyle w:val="Hipercze"/>
                <w:noProof/>
              </w:rPr>
              <w:t>Spis listingów</w:t>
            </w:r>
            <w:r w:rsidR="00EE2903">
              <w:rPr>
                <w:noProof/>
                <w:webHidden/>
              </w:rPr>
              <w:tab/>
            </w:r>
            <w:r w:rsidR="00EE2903">
              <w:rPr>
                <w:noProof/>
                <w:webHidden/>
              </w:rPr>
              <w:fldChar w:fldCharType="begin"/>
            </w:r>
            <w:r w:rsidR="00EE2903">
              <w:rPr>
                <w:noProof/>
                <w:webHidden/>
              </w:rPr>
              <w:instrText xml:space="preserve"> PAGEREF _Toc472072386 \h </w:instrText>
            </w:r>
            <w:r w:rsidR="00EE2903">
              <w:rPr>
                <w:noProof/>
                <w:webHidden/>
              </w:rPr>
            </w:r>
            <w:r w:rsidR="00EE2903">
              <w:rPr>
                <w:noProof/>
                <w:webHidden/>
              </w:rPr>
              <w:fldChar w:fldCharType="separate"/>
            </w:r>
            <w:r w:rsidR="00EE2903">
              <w:rPr>
                <w:noProof/>
                <w:webHidden/>
              </w:rPr>
              <w:t>7</w:t>
            </w:r>
            <w:r w:rsidR="00EE2903">
              <w:rPr>
                <w:noProof/>
                <w:webHidden/>
              </w:rPr>
              <w:fldChar w:fldCharType="end"/>
            </w:r>
          </w:hyperlink>
        </w:p>
        <w:p w14:paraId="4909D821" w14:textId="11520371" w:rsidR="00EE2903" w:rsidRDefault="00F41523">
          <w:pPr>
            <w:pStyle w:val="Spistreci1"/>
            <w:tabs>
              <w:tab w:val="right" w:leader="dot" w:pos="9062"/>
            </w:tabs>
            <w:rPr>
              <w:rFonts w:asciiTheme="minorHAnsi" w:eastAsiaTheme="minorEastAsia" w:hAnsiTheme="minorHAnsi"/>
              <w:noProof/>
              <w:sz w:val="22"/>
              <w:lang w:eastAsia="pl-PL"/>
            </w:rPr>
          </w:pPr>
          <w:hyperlink w:anchor="_Toc472072387" w:history="1">
            <w:r w:rsidR="00EE2903" w:rsidRPr="0061019A">
              <w:rPr>
                <w:rStyle w:val="Hipercze"/>
                <w:noProof/>
              </w:rPr>
              <w:t>Skróty</w:t>
            </w:r>
            <w:r w:rsidR="00EE2903">
              <w:rPr>
                <w:noProof/>
                <w:webHidden/>
              </w:rPr>
              <w:tab/>
            </w:r>
            <w:r w:rsidR="00EE2903">
              <w:rPr>
                <w:noProof/>
                <w:webHidden/>
              </w:rPr>
              <w:fldChar w:fldCharType="begin"/>
            </w:r>
            <w:r w:rsidR="00EE2903">
              <w:rPr>
                <w:noProof/>
                <w:webHidden/>
              </w:rPr>
              <w:instrText xml:space="preserve"> PAGEREF _Toc472072387 \h </w:instrText>
            </w:r>
            <w:r w:rsidR="00EE2903">
              <w:rPr>
                <w:noProof/>
                <w:webHidden/>
              </w:rPr>
            </w:r>
            <w:r w:rsidR="00EE2903">
              <w:rPr>
                <w:noProof/>
                <w:webHidden/>
              </w:rPr>
              <w:fldChar w:fldCharType="separate"/>
            </w:r>
            <w:r w:rsidR="00EE2903">
              <w:rPr>
                <w:noProof/>
                <w:webHidden/>
              </w:rPr>
              <w:t>8</w:t>
            </w:r>
            <w:r w:rsidR="00EE2903">
              <w:rPr>
                <w:noProof/>
                <w:webHidden/>
              </w:rPr>
              <w:fldChar w:fldCharType="end"/>
            </w:r>
          </w:hyperlink>
        </w:p>
        <w:p w14:paraId="19B54D1F" w14:textId="7F86B232"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388" w:history="1">
            <w:r w:rsidR="00EE2903" w:rsidRPr="0061019A">
              <w:rPr>
                <w:rStyle w:val="Hipercze"/>
                <w:noProof/>
              </w:rPr>
              <w:t>1.</w:t>
            </w:r>
            <w:r w:rsidR="00EE2903">
              <w:rPr>
                <w:rFonts w:asciiTheme="minorHAnsi" w:eastAsiaTheme="minorEastAsia" w:hAnsiTheme="minorHAnsi"/>
                <w:noProof/>
                <w:sz w:val="22"/>
                <w:lang w:eastAsia="pl-PL"/>
              </w:rPr>
              <w:tab/>
            </w:r>
            <w:r w:rsidR="00EE2903" w:rsidRPr="0061019A">
              <w:rPr>
                <w:rStyle w:val="Hipercze"/>
                <w:noProof/>
              </w:rPr>
              <w:t>Wprowadzenie</w:t>
            </w:r>
            <w:r w:rsidR="00EE2903">
              <w:rPr>
                <w:noProof/>
                <w:webHidden/>
              </w:rPr>
              <w:tab/>
            </w:r>
            <w:r w:rsidR="00EE2903">
              <w:rPr>
                <w:noProof/>
                <w:webHidden/>
              </w:rPr>
              <w:fldChar w:fldCharType="begin"/>
            </w:r>
            <w:r w:rsidR="00EE2903">
              <w:rPr>
                <w:noProof/>
                <w:webHidden/>
              </w:rPr>
              <w:instrText xml:space="preserve"> PAGEREF _Toc472072388 \h </w:instrText>
            </w:r>
            <w:r w:rsidR="00EE2903">
              <w:rPr>
                <w:noProof/>
                <w:webHidden/>
              </w:rPr>
            </w:r>
            <w:r w:rsidR="00EE2903">
              <w:rPr>
                <w:noProof/>
                <w:webHidden/>
              </w:rPr>
              <w:fldChar w:fldCharType="separate"/>
            </w:r>
            <w:r w:rsidR="00EE2903">
              <w:rPr>
                <w:noProof/>
                <w:webHidden/>
              </w:rPr>
              <w:t>9</w:t>
            </w:r>
            <w:r w:rsidR="00EE2903">
              <w:rPr>
                <w:noProof/>
                <w:webHidden/>
              </w:rPr>
              <w:fldChar w:fldCharType="end"/>
            </w:r>
          </w:hyperlink>
        </w:p>
        <w:p w14:paraId="5B5C5DA6" w14:textId="5DA9EBB4"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389" w:history="1">
            <w:r w:rsidR="00EE2903" w:rsidRPr="0061019A">
              <w:rPr>
                <w:rStyle w:val="Hipercze"/>
                <w:noProof/>
              </w:rPr>
              <w:t>1.1.</w:t>
            </w:r>
            <w:r w:rsidR="00EE2903">
              <w:rPr>
                <w:rFonts w:asciiTheme="minorHAnsi" w:eastAsiaTheme="minorEastAsia" w:hAnsiTheme="minorHAnsi"/>
                <w:noProof/>
                <w:sz w:val="22"/>
                <w:lang w:eastAsia="pl-PL"/>
              </w:rPr>
              <w:tab/>
            </w:r>
            <w:r w:rsidR="00EE2903" w:rsidRPr="0061019A">
              <w:rPr>
                <w:rStyle w:val="Hipercze"/>
                <w:noProof/>
              </w:rPr>
              <w:t>Wstęp</w:t>
            </w:r>
            <w:r w:rsidR="00EE2903">
              <w:rPr>
                <w:noProof/>
                <w:webHidden/>
              </w:rPr>
              <w:tab/>
            </w:r>
            <w:r w:rsidR="00EE2903">
              <w:rPr>
                <w:noProof/>
                <w:webHidden/>
              </w:rPr>
              <w:fldChar w:fldCharType="begin"/>
            </w:r>
            <w:r w:rsidR="00EE2903">
              <w:rPr>
                <w:noProof/>
                <w:webHidden/>
              </w:rPr>
              <w:instrText xml:space="preserve"> PAGEREF _Toc472072389 \h </w:instrText>
            </w:r>
            <w:r w:rsidR="00EE2903">
              <w:rPr>
                <w:noProof/>
                <w:webHidden/>
              </w:rPr>
            </w:r>
            <w:r w:rsidR="00EE2903">
              <w:rPr>
                <w:noProof/>
                <w:webHidden/>
              </w:rPr>
              <w:fldChar w:fldCharType="separate"/>
            </w:r>
            <w:r w:rsidR="00EE2903">
              <w:rPr>
                <w:noProof/>
                <w:webHidden/>
              </w:rPr>
              <w:t>9</w:t>
            </w:r>
            <w:r w:rsidR="00EE2903">
              <w:rPr>
                <w:noProof/>
                <w:webHidden/>
              </w:rPr>
              <w:fldChar w:fldCharType="end"/>
            </w:r>
          </w:hyperlink>
        </w:p>
        <w:p w14:paraId="01819CC6" w14:textId="23398405"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390" w:history="1">
            <w:r w:rsidR="00EE2903" w:rsidRPr="0061019A">
              <w:rPr>
                <w:rStyle w:val="Hipercze"/>
                <w:noProof/>
              </w:rPr>
              <w:t>1.2.</w:t>
            </w:r>
            <w:r w:rsidR="00EE2903">
              <w:rPr>
                <w:rFonts w:asciiTheme="minorHAnsi" w:eastAsiaTheme="minorEastAsia" w:hAnsiTheme="minorHAnsi"/>
                <w:noProof/>
                <w:sz w:val="22"/>
                <w:lang w:eastAsia="pl-PL"/>
              </w:rPr>
              <w:tab/>
            </w:r>
            <w:r w:rsidR="00EE2903" w:rsidRPr="0061019A">
              <w:rPr>
                <w:rStyle w:val="Hipercze"/>
                <w:noProof/>
              </w:rPr>
              <w:t>Cel i zakres pracy</w:t>
            </w:r>
            <w:r w:rsidR="00EE2903">
              <w:rPr>
                <w:noProof/>
                <w:webHidden/>
              </w:rPr>
              <w:tab/>
            </w:r>
            <w:r w:rsidR="00EE2903">
              <w:rPr>
                <w:noProof/>
                <w:webHidden/>
              </w:rPr>
              <w:fldChar w:fldCharType="begin"/>
            </w:r>
            <w:r w:rsidR="00EE2903">
              <w:rPr>
                <w:noProof/>
                <w:webHidden/>
              </w:rPr>
              <w:instrText xml:space="preserve"> PAGEREF _Toc472072390 \h </w:instrText>
            </w:r>
            <w:r w:rsidR="00EE2903">
              <w:rPr>
                <w:noProof/>
                <w:webHidden/>
              </w:rPr>
            </w:r>
            <w:r w:rsidR="00EE2903">
              <w:rPr>
                <w:noProof/>
                <w:webHidden/>
              </w:rPr>
              <w:fldChar w:fldCharType="separate"/>
            </w:r>
            <w:r w:rsidR="00EE2903">
              <w:rPr>
                <w:noProof/>
                <w:webHidden/>
              </w:rPr>
              <w:t>9</w:t>
            </w:r>
            <w:r w:rsidR="00EE2903">
              <w:rPr>
                <w:noProof/>
                <w:webHidden/>
              </w:rPr>
              <w:fldChar w:fldCharType="end"/>
            </w:r>
          </w:hyperlink>
        </w:p>
        <w:p w14:paraId="646807E2" w14:textId="065AFD0C"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391" w:history="1">
            <w:r w:rsidR="00EE2903" w:rsidRPr="0061019A">
              <w:rPr>
                <w:rStyle w:val="Hipercze"/>
                <w:noProof/>
              </w:rPr>
              <w:t>2.</w:t>
            </w:r>
            <w:r w:rsidR="00EE2903">
              <w:rPr>
                <w:rFonts w:asciiTheme="minorHAnsi" w:eastAsiaTheme="minorEastAsia" w:hAnsiTheme="minorHAnsi"/>
                <w:noProof/>
                <w:sz w:val="22"/>
                <w:lang w:eastAsia="pl-PL"/>
              </w:rPr>
              <w:tab/>
            </w:r>
            <w:r w:rsidR="00EE2903" w:rsidRPr="0061019A">
              <w:rPr>
                <w:rStyle w:val="Hipercze"/>
                <w:noProof/>
              </w:rPr>
              <w:t>Istniejące rozwiązania</w:t>
            </w:r>
            <w:r w:rsidR="00EE2903">
              <w:rPr>
                <w:noProof/>
                <w:webHidden/>
              </w:rPr>
              <w:tab/>
            </w:r>
            <w:r w:rsidR="00EE2903">
              <w:rPr>
                <w:noProof/>
                <w:webHidden/>
              </w:rPr>
              <w:fldChar w:fldCharType="begin"/>
            </w:r>
            <w:r w:rsidR="00EE2903">
              <w:rPr>
                <w:noProof/>
                <w:webHidden/>
              </w:rPr>
              <w:instrText xml:space="preserve"> PAGEREF _Toc472072391 \h </w:instrText>
            </w:r>
            <w:r w:rsidR="00EE2903">
              <w:rPr>
                <w:noProof/>
                <w:webHidden/>
              </w:rPr>
            </w:r>
            <w:r w:rsidR="00EE2903">
              <w:rPr>
                <w:noProof/>
                <w:webHidden/>
              </w:rPr>
              <w:fldChar w:fldCharType="separate"/>
            </w:r>
            <w:r w:rsidR="00EE2903">
              <w:rPr>
                <w:noProof/>
                <w:webHidden/>
              </w:rPr>
              <w:t>10</w:t>
            </w:r>
            <w:r w:rsidR="00EE2903">
              <w:rPr>
                <w:noProof/>
                <w:webHidden/>
              </w:rPr>
              <w:fldChar w:fldCharType="end"/>
            </w:r>
          </w:hyperlink>
        </w:p>
        <w:p w14:paraId="06034C89" w14:textId="31C97793"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392" w:history="1">
            <w:r w:rsidR="00EE2903" w:rsidRPr="0061019A">
              <w:rPr>
                <w:rStyle w:val="Hipercze"/>
                <w:noProof/>
              </w:rPr>
              <w:t>2.1.</w:t>
            </w:r>
            <w:r w:rsidR="00EE2903">
              <w:rPr>
                <w:rFonts w:asciiTheme="minorHAnsi" w:eastAsiaTheme="minorEastAsia" w:hAnsiTheme="minorHAnsi"/>
                <w:noProof/>
                <w:sz w:val="22"/>
                <w:lang w:eastAsia="pl-PL"/>
              </w:rPr>
              <w:tab/>
            </w:r>
            <w:r w:rsidR="00EE2903" w:rsidRPr="0061019A">
              <w:rPr>
                <w:rStyle w:val="Hipercze"/>
                <w:noProof/>
              </w:rPr>
              <w:t>Fuelio</w:t>
            </w:r>
            <w:r w:rsidR="00EE2903">
              <w:rPr>
                <w:noProof/>
                <w:webHidden/>
              </w:rPr>
              <w:tab/>
            </w:r>
            <w:r w:rsidR="00EE2903">
              <w:rPr>
                <w:noProof/>
                <w:webHidden/>
              </w:rPr>
              <w:fldChar w:fldCharType="begin"/>
            </w:r>
            <w:r w:rsidR="00EE2903">
              <w:rPr>
                <w:noProof/>
                <w:webHidden/>
              </w:rPr>
              <w:instrText xml:space="preserve"> PAGEREF _Toc472072392 \h </w:instrText>
            </w:r>
            <w:r w:rsidR="00EE2903">
              <w:rPr>
                <w:noProof/>
                <w:webHidden/>
              </w:rPr>
            </w:r>
            <w:r w:rsidR="00EE2903">
              <w:rPr>
                <w:noProof/>
                <w:webHidden/>
              </w:rPr>
              <w:fldChar w:fldCharType="separate"/>
            </w:r>
            <w:r w:rsidR="00EE2903">
              <w:rPr>
                <w:noProof/>
                <w:webHidden/>
              </w:rPr>
              <w:t>10</w:t>
            </w:r>
            <w:r w:rsidR="00EE2903">
              <w:rPr>
                <w:noProof/>
                <w:webHidden/>
              </w:rPr>
              <w:fldChar w:fldCharType="end"/>
            </w:r>
          </w:hyperlink>
        </w:p>
        <w:p w14:paraId="479BE422" w14:textId="6516C534"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393" w:history="1">
            <w:r w:rsidR="00EE2903" w:rsidRPr="0061019A">
              <w:rPr>
                <w:rStyle w:val="Hipercze"/>
                <w:noProof/>
              </w:rPr>
              <w:t>2.1.1.</w:t>
            </w:r>
            <w:r w:rsidR="00EE2903">
              <w:rPr>
                <w:rFonts w:asciiTheme="minorHAnsi" w:eastAsiaTheme="minorEastAsia" w:hAnsiTheme="minorHAnsi"/>
                <w:noProof/>
                <w:sz w:val="22"/>
                <w:lang w:eastAsia="pl-PL"/>
              </w:rPr>
              <w:tab/>
            </w:r>
            <w:r w:rsidR="00EE2903" w:rsidRPr="0061019A">
              <w:rPr>
                <w:rStyle w:val="Hipercze"/>
                <w:noProof/>
              </w:rPr>
              <w:t>Opis funkcji</w:t>
            </w:r>
            <w:r w:rsidR="00EE2903">
              <w:rPr>
                <w:noProof/>
                <w:webHidden/>
              </w:rPr>
              <w:tab/>
            </w:r>
            <w:r w:rsidR="00EE2903">
              <w:rPr>
                <w:noProof/>
                <w:webHidden/>
              </w:rPr>
              <w:fldChar w:fldCharType="begin"/>
            </w:r>
            <w:r w:rsidR="00EE2903">
              <w:rPr>
                <w:noProof/>
                <w:webHidden/>
              </w:rPr>
              <w:instrText xml:space="preserve"> PAGEREF _Toc472072393 \h </w:instrText>
            </w:r>
            <w:r w:rsidR="00EE2903">
              <w:rPr>
                <w:noProof/>
                <w:webHidden/>
              </w:rPr>
            </w:r>
            <w:r w:rsidR="00EE2903">
              <w:rPr>
                <w:noProof/>
                <w:webHidden/>
              </w:rPr>
              <w:fldChar w:fldCharType="separate"/>
            </w:r>
            <w:r w:rsidR="00EE2903">
              <w:rPr>
                <w:noProof/>
                <w:webHidden/>
              </w:rPr>
              <w:t>10</w:t>
            </w:r>
            <w:r w:rsidR="00EE2903">
              <w:rPr>
                <w:noProof/>
                <w:webHidden/>
              </w:rPr>
              <w:fldChar w:fldCharType="end"/>
            </w:r>
          </w:hyperlink>
        </w:p>
        <w:p w14:paraId="428BC751" w14:textId="598B61A2"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394" w:history="1">
            <w:r w:rsidR="00EE2903" w:rsidRPr="0061019A">
              <w:rPr>
                <w:rStyle w:val="Hipercze"/>
                <w:noProof/>
              </w:rPr>
              <w:t>2.1.2.</w:t>
            </w:r>
            <w:r w:rsidR="00EE2903">
              <w:rPr>
                <w:rFonts w:asciiTheme="minorHAnsi" w:eastAsiaTheme="minorEastAsia" w:hAnsiTheme="minorHAnsi"/>
                <w:noProof/>
                <w:sz w:val="22"/>
                <w:lang w:eastAsia="pl-PL"/>
              </w:rPr>
              <w:tab/>
            </w:r>
            <w:r w:rsidR="00EE2903" w:rsidRPr="0061019A">
              <w:rPr>
                <w:rStyle w:val="Hipercze"/>
                <w:noProof/>
              </w:rPr>
              <w:t>Przykładowe widoki</w:t>
            </w:r>
            <w:r w:rsidR="00EE2903">
              <w:rPr>
                <w:noProof/>
                <w:webHidden/>
              </w:rPr>
              <w:tab/>
            </w:r>
            <w:r w:rsidR="00EE2903">
              <w:rPr>
                <w:noProof/>
                <w:webHidden/>
              </w:rPr>
              <w:fldChar w:fldCharType="begin"/>
            </w:r>
            <w:r w:rsidR="00EE2903">
              <w:rPr>
                <w:noProof/>
                <w:webHidden/>
              </w:rPr>
              <w:instrText xml:space="preserve"> PAGEREF _Toc472072394 \h </w:instrText>
            </w:r>
            <w:r w:rsidR="00EE2903">
              <w:rPr>
                <w:noProof/>
                <w:webHidden/>
              </w:rPr>
            </w:r>
            <w:r w:rsidR="00EE2903">
              <w:rPr>
                <w:noProof/>
                <w:webHidden/>
              </w:rPr>
              <w:fldChar w:fldCharType="separate"/>
            </w:r>
            <w:r w:rsidR="00EE2903">
              <w:rPr>
                <w:noProof/>
                <w:webHidden/>
              </w:rPr>
              <w:t>11</w:t>
            </w:r>
            <w:r w:rsidR="00EE2903">
              <w:rPr>
                <w:noProof/>
                <w:webHidden/>
              </w:rPr>
              <w:fldChar w:fldCharType="end"/>
            </w:r>
          </w:hyperlink>
        </w:p>
        <w:p w14:paraId="076A3589" w14:textId="1D584501"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395" w:history="1">
            <w:r w:rsidR="00EE2903" w:rsidRPr="0061019A">
              <w:rPr>
                <w:rStyle w:val="Hipercze"/>
                <w:noProof/>
              </w:rPr>
              <w:t>3.</w:t>
            </w:r>
            <w:r w:rsidR="00EE2903">
              <w:rPr>
                <w:rFonts w:asciiTheme="minorHAnsi" w:eastAsiaTheme="minorEastAsia" w:hAnsiTheme="minorHAnsi"/>
                <w:noProof/>
                <w:sz w:val="22"/>
                <w:lang w:eastAsia="pl-PL"/>
              </w:rPr>
              <w:tab/>
            </w:r>
            <w:r w:rsidR="00EE2903" w:rsidRPr="0061019A">
              <w:rPr>
                <w:rStyle w:val="Hipercze"/>
                <w:noProof/>
              </w:rPr>
              <w:t>Wymagania funkcjonalne i niefunkcjonalne</w:t>
            </w:r>
            <w:r w:rsidR="00EE2903">
              <w:rPr>
                <w:noProof/>
                <w:webHidden/>
              </w:rPr>
              <w:tab/>
            </w:r>
            <w:r w:rsidR="00EE2903">
              <w:rPr>
                <w:noProof/>
                <w:webHidden/>
              </w:rPr>
              <w:fldChar w:fldCharType="begin"/>
            </w:r>
            <w:r w:rsidR="00EE2903">
              <w:rPr>
                <w:noProof/>
                <w:webHidden/>
              </w:rPr>
              <w:instrText xml:space="preserve"> PAGEREF _Toc472072395 \h </w:instrText>
            </w:r>
            <w:r w:rsidR="00EE2903">
              <w:rPr>
                <w:noProof/>
                <w:webHidden/>
              </w:rPr>
            </w:r>
            <w:r w:rsidR="00EE2903">
              <w:rPr>
                <w:noProof/>
                <w:webHidden/>
              </w:rPr>
              <w:fldChar w:fldCharType="separate"/>
            </w:r>
            <w:r w:rsidR="00EE2903">
              <w:rPr>
                <w:noProof/>
                <w:webHidden/>
              </w:rPr>
              <w:t>12</w:t>
            </w:r>
            <w:r w:rsidR="00EE2903">
              <w:rPr>
                <w:noProof/>
                <w:webHidden/>
              </w:rPr>
              <w:fldChar w:fldCharType="end"/>
            </w:r>
          </w:hyperlink>
        </w:p>
        <w:p w14:paraId="10948AB6" w14:textId="7999C28D"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396" w:history="1">
            <w:r w:rsidR="00EE2903" w:rsidRPr="0061019A">
              <w:rPr>
                <w:rStyle w:val="Hipercze"/>
                <w:noProof/>
              </w:rPr>
              <w:t>3.1.</w:t>
            </w:r>
            <w:r w:rsidR="00EE2903">
              <w:rPr>
                <w:rFonts w:asciiTheme="minorHAnsi" w:eastAsiaTheme="minorEastAsia" w:hAnsiTheme="minorHAnsi"/>
                <w:noProof/>
                <w:sz w:val="22"/>
                <w:lang w:eastAsia="pl-PL"/>
              </w:rPr>
              <w:tab/>
            </w:r>
            <w:r w:rsidR="00EE2903" w:rsidRPr="0061019A">
              <w:rPr>
                <w:rStyle w:val="Hipercze"/>
                <w:noProof/>
              </w:rPr>
              <w:t>Wymagania funkcjonalne</w:t>
            </w:r>
            <w:r w:rsidR="00EE2903">
              <w:rPr>
                <w:noProof/>
                <w:webHidden/>
              </w:rPr>
              <w:tab/>
            </w:r>
            <w:r w:rsidR="00EE2903">
              <w:rPr>
                <w:noProof/>
                <w:webHidden/>
              </w:rPr>
              <w:fldChar w:fldCharType="begin"/>
            </w:r>
            <w:r w:rsidR="00EE2903">
              <w:rPr>
                <w:noProof/>
                <w:webHidden/>
              </w:rPr>
              <w:instrText xml:space="preserve"> PAGEREF _Toc472072396 \h </w:instrText>
            </w:r>
            <w:r w:rsidR="00EE2903">
              <w:rPr>
                <w:noProof/>
                <w:webHidden/>
              </w:rPr>
            </w:r>
            <w:r w:rsidR="00EE2903">
              <w:rPr>
                <w:noProof/>
                <w:webHidden/>
              </w:rPr>
              <w:fldChar w:fldCharType="separate"/>
            </w:r>
            <w:r w:rsidR="00EE2903">
              <w:rPr>
                <w:noProof/>
                <w:webHidden/>
              </w:rPr>
              <w:t>12</w:t>
            </w:r>
            <w:r w:rsidR="00EE2903">
              <w:rPr>
                <w:noProof/>
                <w:webHidden/>
              </w:rPr>
              <w:fldChar w:fldCharType="end"/>
            </w:r>
          </w:hyperlink>
        </w:p>
        <w:p w14:paraId="2D9A159A" w14:textId="22AEBD4F"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397" w:history="1">
            <w:r w:rsidR="00EE2903" w:rsidRPr="0061019A">
              <w:rPr>
                <w:rStyle w:val="Hipercze"/>
                <w:noProof/>
              </w:rPr>
              <w:t>3.1.1.</w:t>
            </w:r>
            <w:r w:rsidR="00EE2903">
              <w:rPr>
                <w:rFonts w:asciiTheme="minorHAnsi" w:eastAsiaTheme="minorEastAsia" w:hAnsiTheme="minorHAnsi"/>
                <w:noProof/>
                <w:sz w:val="22"/>
                <w:lang w:eastAsia="pl-PL"/>
              </w:rPr>
              <w:tab/>
            </w:r>
            <w:r w:rsidR="00EE2903" w:rsidRPr="0061019A">
              <w:rPr>
                <w:rStyle w:val="Hipercze"/>
                <w:noProof/>
              </w:rPr>
              <w:t>Diagram i opis przypadków użycia</w:t>
            </w:r>
            <w:r w:rsidR="00EE2903">
              <w:rPr>
                <w:noProof/>
                <w:webHidden/>
              </w:rPr>
              <w:tab/>
            </w:r>
            <w:r w:rsidR="00EE2903">
              <w:rPr>
                <w:noProof/>
                <w:webHidden/>
              </w:rPr>
              <w:fldChar w:fldCharType="begin"/>
            </w:r>
            <w:r w:rsidR="00EE2903">
              <w:rPr>
                <w:noProof/>
                <w:webHidden/>
              </w:rPr>
              <w:instrText xml:space="preserve"> PAGEREF _Toc472072397 \h </w:instrText>
            </w:r>
            <w:r w:rsidR="00EE2903">
              <w:rPr>
                <w:noProof/>
                <w:webHidden/>
              </w:rPr>
            </w:r>
            <w:r w:rsidR="00EE2903">
              <w:rPr>
                <w:noProof/>
                <w:webHidden/>
              </w:rPr>
              <w:fldChar w:fldCharType="separate"/>
            </w:r>
            <w:r w:rsidR="00EE2903">
              <w:rPr>
                <w:noProof/>
                <w:webHidden/>
              </w:rPr>
              <w:t>12</w:t>
            </w:r>
            <w:r w:rsidR="00EE2903">
              <w:rPr>
                <w:noProof/>
                <w:webHidden/>
              </w:rPr>
              <w:fldChar w:fldCharType="end"/>
            </w:r>
          </w:hyperlink>
        </w:p>
        <w:p w14:paraId="0B3B723D" w14:textId="0D7A1284"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398" w:history="1">
            <w:r w:rsidR="00EE2903" w:rsidRPr="0061019A">
              <w:rPr>
                <w:rStyle w:val="Hipercze"/>
                <w:noProof/>
              </w:rPr>
              <w:t>3.2.</w:t>
            </w:r>
            <w:r w:rsidR="00EE2903">
              <w:rPr>
                <w:rFonts w:asciiTheme="minorHAnsi" w:eastAsiaTheme="minorEastAsia" w:hAnsiTheme="minorHAnsi"/>
                <w:noProof/>
                <w:sz w:val="22"/>
                <w:lang w:eastAsia="pl-PL"/>
              </w:rPr>
              <w:tab/>
            </w:r>
            <w:r w:rsidR="00EE2903" w:rsidRPr="0061019A">
              <w:rPr>
                <w:rStyle w:val="Hipercze"/>
                <w:noProof/>
              </w:rPr>
              <w:t>Wymagania niefunkcjonalne</w:t>
            </w:r>
            <w:r w:rsidR="00EE2903">
              <w:rPr>
                <w:noProof/>
                <w:webHidden/>
              </w:rPr>
              <w:tab/>
            </w:r>
            <w:r w:rsidR="00EE2903">
              <w:rPr>
                <w:noProof/>
                <w:webHidden/>
              </w:rPr>
              <w:fldChar w:fldCharType="begin"/>
            </w:r>
            <w:r w:rsidR="00EE2903">
              <w:rPr>
                <w:noProof/>
                <w:webHidden/>
              </w:rPr>
              <w:instrText xml:space="preserve"> PAGEREF _Toc472072398 \h </w:instrText>
            </w:r>
            <w:r w:rsidR="00EE2903">
              <w:rPr>
                <w:noProof/>
                <w:webHidden/>
              </w:rPr>
            </w:r>
            <w:r w:rsidR="00EE2903">
              <w:rPr>
                <w:noProof/>
                <w:webHidden/>
              </w:rPr>
              <w:fldChar w:fldCharType="separate"/>
            </w:r>
            <w:r w:rsidR="00EE2903">
              <w:rPr>
                <w:noProof/>
                <w:webHidden/>
              </w:rPr>
              <w:t>19</w:t>
            </w:r>
            <w:r w:rsidR="00EE2903">
              <w:rPr>
                <w:noProof/>
                <w:webHidden/>
              </w:rPr>
              <w:fldChar w:fldCharType="end"/>
            </w:r>
          </w:hyperlink>
        </w:p>
        <w:p w14:paraId="029A57F8" w14:textId="7E659114"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399" w:history="1">
            <w:r w:rsidR="00EE2903" w:rsidRPr="0061019A">
              <w:rPr>
                <w:rStyle w:val="Hipercze"/>
                <w:noProof/>
              </w:rPr>
              <w:t>3.2.1.</w:t>
            </w:r>
            <w:r w:rsidR="00EE2903">
              <w:rPr>
                <w:rFonts w:asciiTheme="minorHAnsi" w:eastAsiaTheme="minorEastAsia" w:hAnsiTheme="minorHAnsi"/>
                <w:noProof/>
                <w:sz w:val="22"/>
                <w:lang w:eastAsia="pl-PL"/>
              </w:rPr>
              <w:tab/>
            </w:r>
            <w:r w:rsidR="00EE2903" w:rsidRPr="0061019A">
              <w:rPr>
                <w:rStyle w:val="Hipercze"/>
                <w:noProof/>
              </w:rPr>
              <w:t>Wykorzystane technologie i narzędzia</w:t>
            </w:r>
            <w:r w:rsidR="00EE2903">
              <w:rPr>
                <w:noProof/>
                <w:webHidden/>
              </w:rPr>
              <w:tab/>
            </w:r>
            <w:r w:rsidR="00EE2903">
              <w:rPr>
                <w:noProof/>
                <w:webHidden/>
              </w:rPr>
              <w:fldChar w:fldCharType="begin"/>
            </w:r>
            <w:r w:rsidR="00EE2903">
              <w:rPr>
                <w:noProof/>
                <w:webHidden/>
              </w:rPr>
              <w:instrText xml:space="preserve"> PAGEREF _Toc472072399 \h </w:instrText>
            </w:r>
            <w:r w:rsidR="00EE2903">
              <w:rPr>
                <w:noProof/>
                <w:webHidden/>
              </w:rPr>
            </w:r>
            <w:r w:rsidR="00EE2903">
              <w:rPr>
                <w:noProof/>
                <w:webHidden/>
              </w:rPr>
              <w:fldChar w:fldCharType="separate"/>
            </w:r>
            <w:r w:rsidR="00EE2903">
              <w:rPr>
                <w:noProof/>
                <w:webHidden/>
              </w:rPr>
              <w:t>19</w:t>
            </w:r>
            <w:r w:rsidR="00EE2903">
              <w:rPr>
                <w:noProof/>
                <w:webHidden/>
              </w:rPr>
              <w:fldChar w:fldCharType="end"/>
            </w:r>
          </w:hyperlink>
        </w:p>
        <w:p w14:paraId="762D7558" w14:textId="7AB22637"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00" w:history="1">
            <w:r w:rsidR="00EE2903" w:rsidRPr="0061019A">
              <w:rPr>
                <w:rStyle w:val="Hipercze"/>
                <w:noProof/>
              </w:rPr>
              <w:t>3.2.2.</w:t>
            </w:r>
            <w:r w:rsidR="00EE2903">
              <w:rPr>
                <w:rFonts w:asciiTheme="minorHAnsi" w:eastAsiaTheme="minorEastAsia" w:hAnsiTheme="minorHAnsi"/>
                <w:noProof/>
                <w:sz w:val="22"/>
                <w:lang w:eastAsia="pl-PL"/>
              </w:rPr>
              <w:tab/>
            </w:r>
            <w:r w:rsidR="00EE2903" w:rsidRPr="0061019A">
              <w:rPr>
                <w:rStyle w:val="Hipercze"/>
                <w:noProof/>
              </w:rPr>
              <w:t>Wymagania efektywnościowe i niezawodnościowe</w:t>
            </w:r>
            <w:r w:rsidR="00EE2903">
              <w:rPr>
                <w:noProof/>
                <w:webHidden/>
              </w:rPr>
              <w:tab/>
            </w:r>
            <w:r w:rsidR="00EE2903">
              <w:rPr>
                <w:noProof/>
                <w:webHidden/>
              </w:rPr>
              <w:fldChar w:fldCharType="begin"/>
            </w:r>
            <w:r w:rsidR="00EE2903">
              <w:rPr>
                <w:noProof/>
                <w:webHidden/>
              </w:rPr>
              <w:instrText xml:space="preserve"> PAGEREF _Toc472072400 \h </w:instrText>
            </w:r>
            <w:r w:rsidR="00EE2903">
              <w:rPr>
                <w:noProof/>
                <w:webHidden/>
              </w:rPr>
            </w:r>
            <w:r w:rsidR="00EE2903">
              <w:rPr>
                <w:noProof/>
                <w:webHidden/>
              </w:rPr>
              <w:fldChar w:fldCharType="separate"/>
            </w:r>
            <w:r w:rsidR="00EE2903">
              <w:rPr>
                <w:noProof/>
                <w:webHidden/>
              </w:rPr>
              <w:t>20</w:t>
            </w:r>
            <w:r w:rsidR="00EE2903">
              <w:rPr>
                <w:noProof/>
                <w:webHidden/>
              </w:rPr>
              <w:fldChar w:fldCharType="end"/>
            </w:r>
          </w:hyperlink>
        </w:p>
        <w:p w14:paraId="48FBB046" w14:textId="120A1890"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01" w:history="1">
            <w:r w:rsidR="00EE2903" w:rsidRPr="0061019A">
              <w:rPr>
                <w:rStyle w:val="Hipercze"/>
                <w:noProof/>
              </w:rPr>
              <w:t>3.2.3.</w:t>
            </w:r>
            <w:r w:rsidR="00EE2903">
              <w:rPr>
                <w:rFonts w:asciiTheme="minorHAnsi" w:eastAsiaTheme="minorEastAsia" w:hAnsiTheme="minorHAnsi"/>
                <w:noProof/>
                <w:sz w:val="22"/>
                <w:lang w:eastAsia="pl-PL"/>
              </w:rPr>
              <w:tab/>
            </w:r>
            <w:r w:rsidR="00EE2903" w:rsidRPr="0061019A">
              <w:rPr>
                <w:rStyle w:val="Hipercze"/>
                <w:noProof/>
              </w:rPr>
              <w:t>Wymagania dotyczące bezpieczeństwa</w:t>
            </w:r>
            <w:r w:rsidR="00EE2903">
              <w:rPr>
                <w:noProof/>
                <w:webHidden/>
              </w:rPr>
              <w:tab/>
            </w:r>
            <w:r w:rsidR="00EE2903">
              <w:rPr>
                <w:noProof/>
                <w:webHidden/>
              </w:rPr>
              <w:fldChar w:fldCharType="begin"/>
            </w:r>
            <w:r w:rsidR="00EE2903">
              <w:rPr>
                <w:noProof/>
                <w:webHidden/>
              </w:rPr>
              <w:instrText xml:space="preserve"> PAGEREF _Toc472072401 \h </w:instrText>
            </w:r>
            <w:r w:rsidR="00EE2903">
              <w:rPr>
                <w:noProof/>
                <w:webHidden/>
              </w:rPr>
            </w:r>
            <w:r w:rsidR="00EE2903">
              <w:rPr>
                <w:noProof/>
                <w:webHidden/>
              </w:rPr>
              <w:fldChar w:fldCharType="separate"/>
            </w:r>
            <w:r w:rsidR="00EE2903">
              <w:rPr>
                <w:noProof/>
                <w:webHidden/>
              </w:rPr>
              <w:t>20</w:t>
            </w:r>
            <w:r w:rsidR="00EE2903">
              <w:rPr>
                <w:noProof/>
                <w:webHidden/>
              </w:rPr>
              <w:fldChar w:fldCharType="end"/>
            </w:r>
          </w:hyperlink>
        </w:p>
        <w:p w14:paraId="7AA64F35" w14:textId="26F8BE9B"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402" w:history="1">
            <w:r w:rsidR="00EE2903" w:rsidRPr="0061019A">
              <w:rPr>
                <w:rStyle w:val="Hipercze"/>
                <w:noProof/>
              </w:rPr>
              <w:t>4.</w:t>
            </w:r>
            <w:r w:rsidR="00EE2903">
              <w:rPr>
                <w:rFonts w:asciiTheme="minorHAnsi" w:eastAsiaTheme="minorEastAsia" w:hAnsiTheme="minorHAnsi"/>
                <w:noProof/>
                <w:sz w:val="22"/>
                <w:lang w:eastAsia="pl-PL"/>
              </w:rPr>
              <w:tab/>
            </w:r>
            <w:r w:rsidR="00EE2903" w:rsidRPr="0061019A">
              <w:rPr>
                <w:rStyle w:val="Hipercze"/>
                <w:noProof/>
              </w:rPr>
              <w:t>Użyte technologie i narzędzia</w:t>
            </w:r>
            <w:r w:rsidR="00EE2903">
              <w:rPr>
                <w:noProof/>
                <w:webHidden/>
              </w:rPr>
              <w:tab/>
            </w:r>
            <w:r w:rsidR="00EE2903">
              <w:rPr>
                <w:noProof/>
                <w:webHidden/>
              </w:rPr>
              <w:fldChar w:fldCharType="begin"/>
            </w:r>
            <w:r w:rsidR="00EE2903">
              <w:rPr>
                <w:noProof/>
                <w:webHidden/>
              </w:rPr>
              <w:instrText xml:space="preserve"> PAGEREF _Toc472072402 \h </w:instrText>
            </w:r>
            <w:r w:rsidR="00EE2903">
              <w:rPr>
                <w:noProof/>
                <w:webHidden/>
              </w:rPr>
            </w:r>
            <w:r w:rsidR="00EE2903">
              <w:rPr>
                <w:noProof/>
                <w:webHidden/>
              </w:rPr>
              <w:fldChar w:fldCharType="separate"/>
            </w:r>
            <w:r w:rsidR="00EE2903">
              <w:rPr>
                <w:noProof/>
                <w:webHidden/>
              </w:rPr>
              <w:t>21</w:t>
            </w:r>
            <w:r w:rsidR="00EE2903">
              <w:rPr>
                <w:noProof/>
                <w:webHidden/>
              </w:rPr>
              <w:fldChar w:fldCharType="end"/>
            </w:r>
          </w:hyperlink>
        </w:p>
        <w:p w14:paraId="5939A607" w14:textId="72D35A2D"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03" w:history="1">
            <w:r w:rsidR="00EE2903" w:rsidRPr="0061019A">
              <w:rPr>
                <w:rStyle w:val="Hipercze"/>
                <w:noProof/>
              </w:rPr>
              <w:t>4.1.</w:t>
            </w:r>
            <w:r w:rsidR="00EE2903">
              <w:rPr>
                <w:rFonts w:asciiTheme="minorHAnsi" w:eastAsiaTheme="minorEastAsia" w:hAnsiTheme="minorHAnsi"/>
                <w:noProof/>
                <w:sz w:val="22"/>
                <w:lang w:eastAsia="pl-PL"/>
              </w:rPr>
              <w:tab/>
            </w:r>
            <w:r w:rsidR="00EE2903" w:rsidRPr="0061019A">
              <w:rPr>
                <w:rStyle w:val="Hipercze"/>
                <w:noProof/>
              </w:rPr>
              <w:t>Android Studio</w:t>
            </w:r>
            <w:r w:rsidR="00EE2903">
              <w:rPr>
                <w:noProof/>
                <w:webHidden/>
              </w:rPr>
              <w:tab/>
            </w:r>
            <w:r w:rsidR="00EE2903">
              <w:rPr>
                <w:noProof/>
                <w:webHidden/>
              </w:rPr>
              <w:fldChar w:fldCharType="begin"/>
            </w:r>
            <w:r w:rsidR="00EE2903">
              <w:rPr>
                <w:noProof/>
                <w:webHidden/>
              </w:rPr>
              <w:instrText xml:space="preserve"> PAGEREF _Toc472072403 \h </w:instrText>
            </w:r>
            <w:r w:rsidR="00EE2903">
              <w:rPr>
                <w:noProof/>
                <w:webHidden/>
              </w:rPr>
            </w:r>
            <w:r w:rsidR="00EE2903">
              <w:rPr>
                <w:noProof/>
                <w:webHidden/>
              </w:rPr>
              <w:fldChar w:fldCharType="separate"/>
            </w:r>
            <w:r w:rsidR="00EE2903">
              <w:rPr>
                <w:noProof/>
                <w:webHidden/>
              </w:rPr>
              <w:t>21</w:t>
            </w:r>
            <w:r w:rsidR="00EE2903">
              <w:rPr>
                <w:noProof/>
                <w:webHidden/>
              </w:rPr>
              <w:fldChar w:fldCharType="end"/>
            </w:r>
          </w:hyperlink>
        </w:p>
        <w:p w14:paraId="13A34B77" w14:textId="7DA25C6E"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04" w:history="1">
            <w:r w:rsidR="00EE2903" w:rsidRPr="0061019A">
              <w:rPr>
                <w:rStyle w:val="Hipercze"/>
                <w:noProof/>
              </w:rPr>
              <w:t>4.2.</w:t>
            </w:r>
            <w:r w:rsidR="00EE2903">
              <w:rPr>
                <w:rFonts w:asciiTheme="minorHAnsi" w:eastAsiaTheme="minorEastAsia" w:hAnsiTheme="minorHAnsi"/>
                <w:noProof/>
                <w:sz w:val="22"/>
                <w:lang w:eastAsia="pl-PL"/>
              </w:rPr>
              <w:tab/>
            </w:r>
            <w:r w:rsidR="00EE2903" w:rsidRPr="0061019A">
              <w:rPr>
                <w:rStyle w:val="Hipercze"/>
                <w:noProof/>
              </w:rPr>
              <w:t>Papyrus</w:t>
            </w:r>
            <w:r w:rsidR="00EE2903">
              <w:rPr>
                <w:noProof/>
                <w:webHidden/>
              </w:rPr>
              <w:tab/>
            </w:r>
            <w:r w:rsidR="00EE2903">
              <w:rPr>
                <w:noProof/>
                <w:webHidden/>
              </w:rPr>
              <w:fldChar w:fldCharType="begin"/>
            </w:r>
            <w:r w:rsidR="00EE2903">
              <w:rPr>
                <w:noProof/>
                <w:webHidden/>
              </w:rPr>
              <w:instrText xml:space="preserve"> PAGEREF _Toc472072404 \h </w:instrText>
            </w:r>
            <w:r w:rsidR="00EE2903">
              <w:rPr>
                <w:noProof/>
                <w:webHidden/>
              </w:rPr>
            </w:r>
            <w:r w:rsidR="00EE2903">
              <w:rPr>
                <w:noProof/>
                <w:webHidden/>
              </w:rPr>
              <w:fldChar w:fldCharType="separate"/>
            </w:r>
            <w:r w:rsidR="00EE2903">
              <w:rPr>
                <w:noProof/>
                <w:webHidden/>
              </w:rPr>
              <w:t>21</w:t>
            </w:r>
            <w:r w:rsidR="00EE2903">
              <w:rPr>
                <w:noProof/>
                <w:webHidden/>
              </w:rPr>
              <w:fldChar w:fldCharType="end"/>
            </w:r>
          </w:hyperlink>
        </w:p>
        <w:p w14:paraId="7A92BD70" w14:textId="70CC2B5B"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05" w:history="1">
            <w:r w:rsidR="00EE2903" w:rsidRPr="0061019A">
              <w:rPr>
                <w:rStyle w:val="Hipercze"/>
                <w:noProof/>
              </w:rPr>
              <w:t>4.3.</w:t>
            </w:r>
            <w:r w:rsidR="00EE2903">
              <w:rPr>
                <w:rFonts w:asciiTheme="minorHAnsi" w:eastAsiaTheme="minorEastAsia" w:hAnsiTheme="minorHAnsi"/>
                <w:noProof/>
                <w:sz w:val="22"/>
                <w:lang w:eastAsia="pl-PL"/>
              </w:rPr>
              <w:tab/>
            </w:r>
            <w:r w:rsidR="00EE2903" w:rsidRPr="0061019A">
              <w:rPr>
                <w:rStyle w:val="Hipercze"/>
                <w:noProof/>
              </w:rPr>
              <w:t>SQLite</w:t>
            </w:r>
            <w:r w:rsidR="00EE2903">
              <w:rPr>
                <w:noProof/>
                <w:webHidden/>
              </w:rPr>
              <w:tab/>
            </w:r>
            <w:r w:rsidR="00EE2903">
              <w:rPr>
                <w:noProof/>
                <w:webHidden/>
              </w:rPr>
              <w:fldChar w:fldCharType="begin"/>
            </w:r>
            <w:r w:rsidR="00EE2903">
              <w:rPr>
                <w:noProof/>
                <w:webHidden/>
              </w:rPr>
              <w:instrText xml:space="preserve"> PAGEREF _Toc472072405 \h </w:instrText>
            </w:r>
            <w:r w:rsidR="00EE2903">
              <w:rPr>
                <w:noProof/>
                <w:webHidden/>
              </w:rPr>
            </w:r>
            <w:r w:rsidR="00EE2903">
              <w:rPr>
                <w:noProof/>
                <w:webHidden/>
              </w:rPr>
              <w:fldChar w:fldCharType="separate"/>
            </w:r>
            <w:r w:rsidR="00EE2903">
              <w:rPr>
                <w:noProof/>
                <w:webHidden/>
              </w:rPr>
              <w:t>21</w:t>
            </w:r>
            <w:r w:rsidR="00EE2903">
              <w:rPr>
                <w:noProof/>
                <w:webHidden/>
              </w:rPr>
              <w:fldChar w:fldCharType="end"/>
            </w:r>
          </w:hyperlink>
        </w:p>
        <w:p w14:paraId="6A7A6E24" w14:textId="4F05EDFB"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06" w:history="1">
            <w:r w:rsidR="00EE2903" w:rsidRPr="0061019A">
              <w:rPr>
                <w:rStyle w:val="Hipercze"/>
                <w:noProof/>
              </w:rPr>
              <w:t>4.4.</w:t>
            </w:r>
            <w:r w:rsidR="00EE2903">
              <w:rPr>
                <w:rFonts w:asciiTheme="minorHAnsi" w:eastAsiaTheme="minorEastAsia" w:hAnsiTheme="minorHAnsi"/>
                <w:noProof/>
                <w:sz w:val="22"/>
                <w:lang w:eastAsia="pl-PL"/>
              </w:rPr>
              <w:tab/>
            </w:r>
            <w:r w:rsidR="00EE2903" w:rsidRPr="0061019A">
              <w:rPr>
                <w:rStyle w:val="Hipercze"/>
                <w:noProof/>
              </w:rPr>
              <w:t>MPAndroidChart</w:t>
            </w:r>
            <w:r w:rsidR="00EE2903">
              <w:rPr>
                <w:noProof/>
                <w:webHidden/>
              </w:rPr>
              <w:tab/>
            </w:r>
            <w:r w:rsidR="00EE2903">
              <w:rPr>
                <w:noProof/>
                <w:webHidden/>
              </w:rPr>
              <w:fldChar w:fldCharType="begin"/>
            </w:r>
            <w:r w:rsidR="00EE2903">
              <w:rPr>
                <w:noProof/>
                <w:webHidden/>
              </w:rPr>
              <w:instrText xml:space="preserve"> PAGEREF _Toc472072406 \h </w:instrText>
            </w:r>
            <w:r w:rsidR="00EE2903">
              <w:rPr>
                <w:noProof/>
                <w:webHidden/>
              </w:rPr>
            </w:r>
            <w:r w:rsidR="00EE2903">
              <w:rPr>
                <w:noProof/>
                <w:webHidden/>
              </w:rPr>
              <w:fldChar w:fldCharType="separate"/>
            </w:r>
            <w:r w:rsidR="00EE2903">
              <w:rPr>
                <w:noProof/>
                <w:webHidden/>
              </w:rPr>
              <w:t>21</w:t>
            </w:r>
            <w:r w:rsidR="00EE2903">
              <w:rPr>
                <w:noProof/>
                <w:webHidden/>
              </w:rPr>
              <w:fldChar w:fldCharType="end"/>
            </w:r>
          </w:hyperlink>
        </w:p>
        <w:p w14:paraId="75E0500A" w14:textId="730BBB46"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407" w:history="1">
            <w:r w:rsidR="00EE2903" w:rsidRPr="0061019A">
              <w:rPr>
                <w:rStyle w:val="Hipercze"/>
                <w:noProof/>
              </w:rPr>
              <w:t>5.</w:t>
            </w:r>
            <w:r w:rsidR="00EE2903">
              <w:rPr>
                <w:rFonts w:asciiTheme="minorHAnsi" w:eastAsiaTheme="minorEastAsia" w:hAnsiTheme="minorHAnsi"/>
                <w:noProof/>
                <w:sz w:val="22"/>
                <w:lang w:eastAsia="pl-PL"/>
              </w:rPr>
              <w:tab/>
            </w:r>
            <w:r w:rsidR="00EE2903" w:rsidRPr="0061019A">
              <w:rPr>
                <w:rStyle w:val="Hipercze"/>
                <w:noProof/>
              </w:rPr>
              <w:t>Projekt</w:t>
            </w:r>
            <w:r w:rsidR="00EE2903">
              <w:rPr>
                <w:noProof/>
                <w:webHidden/>
              </w:rPr>
              <w:tab/>
            </w:r>
            <w:r w:rsidR="00EE2903">
              <w:rPr>
                <w:noProof/>
                <w:webHidden/>
              </w:rPr>
              <w:fldChar w:fldCharType="begin"/>
            </w:r>
            <w:r w:rsidR="00EE2903">
              <w:rPr>
                <w:noProof/>
                <w:webHidden/>
              </w:rPr>
              <w:instrText xml:space="preserve"> PAGEREF _Toc472072407 \h </w:instrText>
            </w:r>
            <w:r w:rsidR="00EE2903">
              <w:rPr>
                <w:noProof/>
                <w:webHidden/>
              </w:rPr>
            </w:r>
            <w:r w:rsidR="00EE2903">
              <w:rPr>
                <w:noProof/>
                <w:webHidden/>
              </w:rPr>
              <w:fldChar w:fldCharType="separate"/>
            </w:r>
            <w:r w:rsidR="00EE2903">
              <w:rPr>
                <w:noProof/>
                <w:webHidden/>
              </w:rPr>
              <w:t>22</w:t>
            </w:r>
            <w:r w:rsidR="00EE2903">
              <w:rPr>
                <w:noProof/>
                <w:webHidden/>
              </w:rPr>
              <w:fldChar w:fldCharType="end"/>
            </w:r>
          </w:hyperlink>
        </w:p>
        <w:p w14:paraId="396B7E3A" w14:textId="613EA2C5"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08" w:history="1">
            <w:r w:rsidR="00EE2903" w:rsidRPr="0061019A">
              <w:rPr>
                <w:rStyle w:val="Hipercze"/>
                <w:noProof/>
              </w:rPr>
              <w:t>5.1.</w:t>
            </w:r>
            <w:r w:rsidR="00EE2903">
              <w:rPr>
                <w:rFonts w:asciiTheme="minorHAnsi" w:eastAsiaTheme="minorEastAsia" w:hAnsiTheme="minorHAnsi"/>
                <w:noProof/>
                <w:sz w:val="22"/>
                <w:lang w:eastAsia="pl-PL"/>
              </w:rPr>
              <w:tab/>
            </w:r>
            <w:r w:rsidR="00EE2903" w:rsidRPr="0061019A">
              <w:rPr>
                <w:rStyle w:val="Hipercze"/>
                <w:noProof/>
              </w:rPr>
              <w:t>Projekt bazy danych</w:t>
            </w:r>
            <w:r w:rsidR="00EE2903">
              <w:rPr>
                <w:noProof/>
                <w:webHidden/>
              </w:rPr>
              <w:tab/>
            </w:r>
            <w:r w:rsidR="00EE2903">
              <w:rPr>
                <w:noProof/>
                <w:webHidden/>
              </w:rPr>
              <w:fldChar w:fldCharType="begin"/>
            </w:r>
            <w:r w:rsidR="00EE2903">
              <w:rPr>
                <w:noProof/>
                <w:webHidden/>
              </w:rPr>
              <w:instrText xml:space="preserve"> PAGEREF _Toc472072408 \h </w:instrText>
            </w:r>
            <w:r w:rsidR="00EE2903">
              <w:rPr>
                <w:noProof/>
                <w:webHidden/>
              </w:rPr>
            </w:r>
            <w:r w:rsidR="00EE2903">
              <w:rPr>
                <w:noProof/>
                <w:webHidden/>
              </w:rPr>
              <w:fldChar w:fldCharType="separate"/>
            </w:r>
            <w:r w:rsidR="00EE2903">
              <w:rPr>
                <w:noProof/>
                <w:webHidden/>
              </w:rPr>
              <w:t>22</w:t>
            </w:r>
            <w:r w:rsidR="00EE2903">
              <w:rPr>
                <w:noProof/>
                <w:webHidden/>
              </w:rPr>
              <w:fldChar w:fldCharType="end"/>
            </w:r>
          </w:hyperlink>
        </w:p>
        <w:p w14:paraId="6BD654CE" w14:textId="79FA5B16"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09" w:history="1">
            <w:r w:rsidR="00EE2903" w:rsidRPr="0061019A">
              <w:rPr>
                <w:rStyle w:val="Hipercze"/>
                <w:noProof/>
              </w:rPr>
              <w:t>5.2.</w:t>
            </w:r>
            <w:r w:rsidR="00EE2903">
              <w:rPr>
                <w:rFonts w:asciiTheme="minorHAnsi" w:eastAsiaTheme="minorEastAsia" w:hAnsiTheme="minorHAnsi"/>
                <w:noProof/>
                <w:sz w:val="22"/>
                <w:lang w:eastAsia="pl-PL"/>
              </w:rPr>
              <w:tab/>
            </w:r>
            <w:r w:rsidR="00EE2903" w:rsidRPr="0061019A">
              <w:rPr>
                <w:rStyle w:val="Hipercze"/>
                <w:noProof/>
              </w:rPr>
              <w:t>Architektura aplikacji</w:t>
            </w:r>
            <w:r w:rsidR="00EE2903">
              <w:rPr>
                <w:noProof/>
                <w:webHidden/>
              </w:rPr>
              <w:tab/>
            </w:r>
            <w:r w:rsidR="00EE2903">
              <w:rPr>
                <w:noProof/>
                <w:webHidden/>
              </w:rPr>
              <w:fldChar w:fldCharType="begin"/>
            </w:r>
            <w:r w:rsidR="00EE2903">
              <w:rPr>
                <w:noProof/>
                <w:webHidden/>
              </w:rPr>
              <w:instrText xml:space="preserve"> PAGEREF _Toc472072409 \h </w:instrText>
            </w:r>
            <w:r w:rsidR="00EE2903">
              <w:rPr>
                <w:noProof/>
                <w:webHidden/>
              </w:rPr>
            </w:r>
            <w:r w:rsidR="00EE2903">
              <w:rPr>
                <w:noProof/>
                <w:webHidden/>
              </w:rPr>
              <w:fldChar w:fldCharType="separate"/>
            </w:r>
            <w:r w:rsidR="00EE2903">
              <w:rPr>
                <w:noProof/>
                <w:webHidden/>
              </w:rPr>
              <w:t>22</w:t>
            </w:r>
            <w:r w:rsidR="00EE2903">
              <w:rPr>
                <w:noProof/>
                <w:webHidden/>
              </w:rPr>
              <w:fldChar w:fldCharType="end"/>
            </w:r>
          </w:hyperlink>
        </w:p>
        <w:p w14:paraId="18804598" w14:textId="1ECFF03B"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10" w:history="1">
            <w:r w:rsidR="00EE2903" w:rsidRPr="0061019A">
              <w:rPr>
                <w:rStyle w:val="Hipercze"/>
                <w:noProof/>
                <w:lang w:val="en-US"/>
              </w:rPr>
              <w:t>5.3.</w:t>
            </w:r>
            <w:r w:rsidR="00EE2903">
              <w:rPr>
                <w:rFonts w:asciiTheme="minorHAnsi" w:eastAsiaTheme="minorEastAsia" w:hAnsiTheme="minorHAnsi"/>
                <w:noProof/>
                <w:sz w:val="22"/>
                <w:lang w:eastAsia="pl-PL"/>
              </w:rPr>
              <w:tab/>
            </w:r>
            <w:r w:rsidR="00EE2903" w:rsidRPr="0061019A">
              <w:rPr>
                <w:rStyle w:val="Hipercze"/>
                <w:noProof/>
              </w:rPr>
              <w:t>Interfejs graficzny</w:t>
            </w:r>
            <w:r w:rsidR="00EE2903">
              <w:rPr>
                <w:noProof/>
                <w:webHidden/>
              </w:rPr>
              <w:tab/>
            </w:r>
            <w:r w:rsidR="00EE2903">
              <w:rPr>
                <w:noProof/>
                <w:webHidden/>
              </w:rPr>
              <w:fldChar w:fldCharType="begin"/>
            </w:r>
            <w:r w:rsidR="00EE2903">
              <w:rPr>
                <w:noProof/>
                <w:webHidden/>
              </w:rPr>
              <w:instrText xml:space="preserve"> PAGEREF _Toc472072410 \h </w:instrText>
            </w:r>
            <w:r w:rsidR="00EE2903">
              <w:rPr>
                <w:noProof/>
                <w:webHidden/>
              </w:rPr>
            </w:r>
            <w:r w:rsidR="00EE2903">
              <w:rPr>
                <w:noProof/>
                <w:webHidden/>
              </w:rPr>
              <w:fldChar w:fldCharType="separate"/>
            </w:r>
            <w:r w:rsidR="00EE2903">
              <w:rPr>
                <w:noProof/>
                <w:webHidden/>
              </w:rPr>
              <w:t>22</w:t>
            </w:r>
            <w:r w:rsidR="00EE2903">
              <w:rPr>
                <w:noProof/>
                <w:webHidden/>
              </w:rPr>
              <w:fldChar w:fldCharType="end"/>
            </w:r>
          </w:hyperlink>
        </w:p>
        <w:p w14:paraId="0BFA9B48" w14:textId="5BB265E1"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11" w:history="1">
            <w:r w:rsidR="00EE2903" w:rsidRPr="0061019A">
              <w:rPr>
                <w:rStyle w:val="Hipercze"/>
                <w:noProof/>
                <w:lang w:val="en-US"/>
              </w:rPr>
              <w:t>5.3.1.</w:t>
            </w:r>
            <w:r w:rsidR="00EE2903">
              <w:rPr>
                <w:rFonts w:asciiTheme="minorHAnsi" w:eastAsiaTheme="minorEastAsia" w:hAnsiTheme="minorHAnsi"/>
                <w:noProof/>
                <w:sz w:val="22"/>
                <w:lang w:eastAsia="pl-PL"/>
              </w:rPr>
              <w:tab/>
            </w:r>
            <w:r w:rsidR="00EE2903" w:rsidRPr="0061019A">
              <w:rPr>
                <w:rStyle w:val="Hipercze"/>
                <w:noProof/>
                <w:lang w:val="en-US"/>
              </w:rPr>
              <w:t>Fragment</w:t>
            </w:r>
            <w:r w:rsidR="00EE2903" w:rsidRPr="0061019A">
              <w:rPr>
                <w:rStyle w:val="Hipercze"/>
                <w:noProof/>
              </w:rPr>
              <w:t xml:space="preserve"> główny</w:t>
            </w:r>
            <w:r w:rsidR="00EE2903">
              <w:rPr>
                <w:noProof/>
                <w:webHidden/>
              </w:rPr>
              <w:tab/>
            </w:r>
            <w:r w:rsidR="00EE2903">
              <w:rPr>
                <w:noProof/>
                <w:webHidden/>
              </w:rPr>
              <w:fldChar w:fldCharType="begin"/>
            </w:r>
            <w:r w:rsidR="00EE2903">
              <w:rPr>
                <w:noProof/>
                <w:webHidden/>
              </w:rPr>
              <w:instrText xml:space="preserve"> PAGEREF _Toc472072411 \h </w:instrText>
            </w:r>
            <w:r w:rsidR="00EE2903">
              <w:rPr>
                <w:noProof/>
                <w:webHidden/>
              </w:rPr>
            </w:r>
            <w:r w:rsidR="00EE2903">
              <w:rPr>
                <w:noProof/>
                <w:webHidden/>
              </w:rPr>
              <w:fldChar w:fldCharType="separate"/>
            </w:r>
            <w:r w:rsidR="00EE2903">
              <w:rPr>
                <w:noProof/>
                <w:webHidden/>
              </w:rPr>
              <w:t>22</w:t>
            </w:r>
            <w:r w:rsidR="00EE2903">
              <w:rPr>
                <w:noProof/>
                <w:webHidden/>
              </w:rPr>
              <w:fldChar w:fldCharType="end"/>
            </w:r>
          </w:hyperlink>
        </w:p>
        <w:p w14:paraId="2823E270" w14:textId="0392F8BD"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12" w:history="1">
            <w:r w:rsidR="00EE2903" w:rsidRPr="0061019A">
              <w:rPr>
                <w:rStyle w:val="Hipercze"/>
                <w:noProof/>
                <w:lang w:val="en-US"/>
              </w:rPr>
              <w:t>5.3.2.</w:t>
            </w:r>
            <w:r w:rsidR="00EE2903">
              <w:rPr>
                <w:rFonts w:asciiTheme="minorHAnsi" w:eastAsiaTheme="minorEastAsia" w:hAnsiTheme="minorHAnsi"/>
                <w:noProof/>
                <w:sz w:val="22"/>
                <w:lang w:eastAsia="pl-PL"/>
              </w:rPr>
              <w:tab/>
            </w:r>
            <w:r w:rsidR="00EE2903" w:rsidRPr="0061019A">
              <w:rPr>
                <w:rStyle w:val="Hipercze"/>
                <w:noProof/>
                <w:lang w:val="en-US"/>
              </w:rPr>
              <w:t>Fragment</w:t>
            </w:r>
            <w:r w:rsidR="00EE2903" w:rsidRPr="0061019A">
              <w:rPr>
                <w:rStyle w:val="Hipercze"/>
                <w:noProof/>
              </w:rPr>
              <w:t xml:space="preserve"> dodawania kosztu</w:t>
            </w:r>
            <w:r w:rsidR="00EE2903">
              <w:rPr>
                <w:noProof/>
                <w:webHidden/>
              </w:rPr>
              <w:tab/>
            </w:r>
            <w:r w:rsidR="00EE2903">
              <w:rPr>
                <w:noProof/>
                <w:webHidden/>
              </w:rPr>
              <w:fldChar w:fldCharType="begin"/>
            </w:r>
            <w:r w:rsidR="00EE2903">
              <w:rPr>
                <w:noProof/>
                <w:webHidden/>
              </w:rPr>
              <w:instrText xml:space="preserve"> PAGEREF _Toc472072412 \h </w:instrText>
            </w:r>
            <w:r w:rsidR="00EE2903">
              <w:rPr>
                <w:noProof/>
                <w:webHidden/>
              </w:rPr>
            </w:r>
            <w:r w:rsidR="00EE2903">
              <w:rPr>
                <w:noProof/>
                <w:webHidden/>
              </w:rPr>
              <w:fldChar w:fldCharType="separate"/>
            </w:r>
            <w:r w:rsidR="00EE2903">
              <w:rPr>
                <w:noProof/>
                <w:webHidden/>
              </w:rPr>
              <w:t>22</w:t>
            </w:r>
            <w:r w:rsidR="00EE2903">
              <w:rPr>
                <w:noProof/>
                <w:webHidden/>
              </w:rPr>
              <w:fldChar w:fldCharType="end"/>
            </w:r>
          </w:hyperlink>
        </w:p>
        <w:p w14:paraId="03B2AEE5" w14:textId="0BB1BC7A"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13" w:history="1">
            <w:r w:rsidR="00EE2903" w:rsidRPr="0061019A">
              <w:rPr>
                <w:rStyle w:val="Hipercze"/>
                <w:noProof/>
                <w:lang w:val="en-US"/>
              </w:rPr>
              <w:t>5.3.3.</w:t>
            </w:r>
            <w:r w:rsidR="00EE2903">
              <w:rPr>
                <w:rFonts w:asciiTheme="minorHAnsi" w:eastAsiaTheme="minorEastAsia" w:hAnsiTheme="minorHAnsi"/>
                <w:noProof/>
                <w:sz w:val="22"/>
                <w:lang w:eastAsia="pl-PL"/>
              </w:rPr>
              <w:tab/>
            </w:r>
            <w:r w:rsidR="00EE2903" w:rsidRPr="0061019A">
              <w:rPr>
                <w:rStyle w:val="Hipercze"/>
                <w:noProof/>
                <w:lang w:val="en-US"/>
              </w:rPr>
              <w:t>Fragment</w:t>
            </w:r>
            <w:r w:rsidR="00EE2903" w:rsidRPr="0061019A">
              <w:rPr>
                <w:rStyle w:val="Hipercze"/>
                <w:noProof/>
              </w:rPr>
              <w:t xml:space="preserve"> statystyk</w:t>
            </w:r>
            <w:r w:rsidR="00EE2903">
              <w:rPr>
                <w:noProof/>
                <w:webHidden/>
              </w:rPr>
              <w:tab/>
            </w:r>
            <w:r w:rsidR="00EE2903">
              <w:rPr>
                <w:noProof/>
                <w:webHidden/>
              </w:rPr>
              <w:fldChar w:fldCharType="begin"/>
            </w:r>
            <w:r w:rsidR="00EE2903">
              <w:rPr>
                <w:noProof/>
                <w:webHidden/>
              </w:rPr>
              <w:instrText xml:space="preserve"> PAGEREF _Toc472072413 \h </w:instrText>
            </w:r>
            <w:r w:rsidR="00EE2903">
              <w:rPr>
                <w:noProof/>
                <w:webHidden/>
              </w:rPr>
            </w:r>
            <w:r w:rsidR="00EE2903">
              <w:rPr>
                <w:noProof/>
                <w:webHidden/>
              </w:rPr>
              <w:fldChar w:fldCharType="separate"/>
            </w:r>
            <w:r w:rsidR="00EE2903">
              <w:rPr>
                <w:noProof/>
                <w:webHidden/>
              </w:rPr>
              <w:t>22</w:t>
            </w:r>
            <w:r w:rsidR="00EE2903">
              <w:rPr>
                <w:noProof/>
                <w:webHidden/>
              </w:rPr>
              <w:fldChar w:fldCharType="end"/>
            </w:r>
          </w:hyperlink>
        </w:p>
        <w:p w14:paraId="78EC3040" w14:textId="2A8414AF"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14" w:history="1">
            <w:r w:rsidR="00EE2903" w:rsidRPr="0061019A">
              <w:rPr>
                <w:rStyle w:val="Hipercze"/>
                <w:noProof/>
              </w:rPr>
              <w:t>5.4.</w:t>
            </w:r>
            <w:r w:rsidR="00EE2903">
              <w:rPr>
                <w:rFonts w:asciiTheme="minorHAnsi" w:eastAsiaTheme="minorEastAsia" w:hAnsiTheme="minorHAnsi"/>
                <w:noProof/>
                <w:sz w:val="22"/>
                <w:lang w:eastAsia="pl-PL"/>
              </w:rPr>
              <w:tab/>
            </w:r>
            <w:r w:rsidR="00EE2903" w:rsidRPr="0061019A">
              <w:rPr>
                <w:rStyle w:val="Hipercze"/>
                <w:noProof/>
              </w:rPr>
              <w:t>Diagram klas</w:t>
            </w:r>
            <w:r w:rsidR="00EE2903">
              <w:rPr>
                <w:noProof/>
                <w:webHidden/>
              </w:rPr>
              <w:tab/>
            </w:r>
            <w:r w:rsidR="00EE2903">
              <w:rPr>
                <w:noProof/>
                <w:webHidden/>
              </w:rPr>
              <w:fldChar w:fldCharType="begin"/>
            </w:r>
            <w:r w:rsidR="00EE2903">
              <w:rPr>
                <w:noProof/>
                <w:webHidden/>
              </w:rPr>
              <w:instrText xml:space="preserve"> PAGEREF _Toc472072414 \h </w:instrText>
            </w:r>
            <w:r w:rsidR="00EE2903">
              <w:rPr>
                <w:noProof/>
                <w:webHidden/>
              </w:rPr>
            </w:r>
            <w:r w:rsidR="00EE2903">
              <w:rPr>
                <w:noProof/>
                <w:webHidden/>
              </w:rPr>
              <w:fldChar w:fldCharType="separate"/>
            </w:r>
            <w:r w:rsidR="00EE2903">
              <w:rPr>
                <w:noProof/>
                <w:webHidden/>
              </w:rPr>
              <w:t>22</w:t>
            </w:r>
            <w:r w:rsidR="00EE2903">
              <w:rPr>
                <w:noProof/>
                <w:webHidden/>
              </w:rPr>
              <w:fldChar w:fldCharType="end"/>
            </w:r>
          </w:hyperlink>
        </w:p>
        <w:p w14:paraId="1803F5C6" w14:textId="617C462C"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415" w:history="1">
            <w:r w:rsidR="00EE2903" w:rsidRPr="0061019A">
              <w:rPr>
                <w:rStyle w:val="Hipercze"/>
                <w:noProof/>
              </w:rPr>
              <w:t>6.</w:t>
            </w:r>
            <w:r w:rsidR="00EE2903">
              <w:rPr>
                <w:rFonts w:asciiTheme="minorHAnsi" w:eastAsiaTheme="minorEastAsia" w:hAnsiTheme="minorHAnsi"/>
                <w:noProof/>
                <w:sz w:val="22"/>
                <w:lang w:eastAsia="pl-PL"/>
              </w:rPr>
              <w:tab/>
            </w:r>
            <w:r w:rsidR="00EE2903" w:rsidRPr="0061019A">
              <w:rPr>
                <w:rStyle w:val="Hipercze"/>
                <w:noProof/>
                <w:lang w:val="en-US"/>
              </w:rPr>
              <w:t>Implementacja</w:t>
            </w:r>
            <w:r w:rsidR="00EE2903">
              <w:rPr>
                <w:noProof/>
                <w:webHidden/>
              </w:rPr>
              <w:tab/>
            </w:r>
            <w:r w:rsidR="00EE2903">
              <w:rPr>
                <w:noProof/>
                <w:webHidden/>
              </w:rPr>
              <w:fldChar w:fldCharType="begin"/>
            </w:r>
            <w:r w:rsidR="00EE2903">
              <w:rPr>
                <w:noProof/>
                <w:webHidden/>
              </w:rPr>
              <w:instrText xml:space="preserve"> PAGEREF _Toc472072415 \h </w:instrText>
            </w:r>
            <w:r w:rsidR="00EE2903">
              <w:rPr>
                <w:noProof/>
                <w:webHidden/>
              </w:rPr>
            </w:r>
            <w:r w:rsidR="00EE2903">
              <w:rPr>
                <w:noProof/>
                <w:webHidden/>
              </w:rPr>
              <w:fldChar w:fldCharType="separate"/>
            </w:r>
            <w:r w:rsidR="00EE2903">
              <w:rPr>
                <w:noProof/>
                <w:webHidden/>
              </w:rPr>
              <w:t>23</w:t>
            </w:r>
            <w:r w:rsidR="00EE2903">
              <w:rPr>
                <w:noProof/>
                <w:webHidden/>
              </w:rPr>
              <w:fldChar w:fldCharType="end"/>
            </w:r>
          </w:hyperlink>
        </w:p>
        <w:p w14:paraId="6AF85D68" w14:textId="79DC1848"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16" w:history="1">
            <w:r w:rsidR="00EE2903" w:rsidRPr="0061019A">
              <w:rPr>
                <w:rStyle w:val="Hipercze"/>
                <w:noProof/>
                <w:lang w:val="en-GB"/>
              </w:rPr>
              <w:t>6.1.</w:t>
            </w:r>
            <w:r w:rsidR="00EE2903">
              <w:rPr>
                <w:rFonts w:asciiTheme="minorHAnsi" w:eastAsiaTheme="minorEastAsia" w:hAnsiTheme="minorHAnsi"/>
                <w:noProof/>
                <w:sz w:val="22"/>
                <w:lang w:eastAsia="pl-PL"/>
              </w:rPr>
              <w:tab/>
            </w:r>
            <w:r w:rsidR="00EE2903" w:rsidRPr="0061019A">
              <w:rPr>
                <w:rStyle w:val="Hipercze"/>
                <w:noProof/>
              </w:rPr>
              <w:t>Opis kluczowych klas aplikacji</w:t>
            </w:r>
            <w:r w:rsidR="00EE2903">
              <w:rPr>
                <w:noProof/>
                <w:webHidden/>
              </w:rPr>
              <w:tab/>
            </w:r>
            <w:r w:rsidR="00EE2903">
              <w:rPr>
                <w:noProof/>
                <w:webHidden/>
              </w:rPr>
              <w:fldChar w:fldCharType="begin"/>
            </w:r>
            <w:r w:rsidR="00EE2903">
              <w:rPr>
                <w:noProof/>
                <w:webHidden/>
              </w:rPr>
              <w:instrText xml:space="preserve"> PAGEREF _Toc472072416 \h </w:instrText>
            </w:r>
            <w:r w:rsidR="00EE2903">
              <w:rPr>
                <w:noProof/>
                <w:webHidden/>
              </w:rPr>
            </w:r>
            <w:r w:rsidR="00EE2903">
              <w:rPr>
                <w:noProof/>
                <w:webHidden/>
              </w:rPr>
              <w:fldChar w:fldCharType="separate"/>
            </w:r>
            <w:r w:rsidR="00EE2903">
              <w:rPr>
                <w:noProof/>
                <w:webHidden/>
              </w:rPr>
              <w:t>23</w:t>
            </w:r>
            <w:r w:rsidR="00EE2903">
              <w:rPr>
                <w:noProof/>
                <w:webHidden/>
              </w:rPr>
              <w:fldChar w:fldCharType="end"/>
            </w:r>
          </w:hyperlink>
        </w:p>
        <w:p w14:paraId="55244CA0" w14:textId="1F530EB5"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17" w:history="1">
            <w:r w:rsidR="00EE2903" w:rsidRPr="0061019A">
              <w:rPr>
                <w:rStyle w:val="Hipercze"/>
                <w:noProof/>
                <w:lang w:val="en-GB"/>
              </w:rPr>
              <w:t>6.1.1.</w:t>
            </w:r>
            <w:r w:rsidR="00EE2903">
              <w:rPr>
                <w:rFonts w:asciiTheme="minorHAnsi" w:eastAsiaTheme="minorEastAsia" w:hAnsiTheme="minorHAnsi"/>
                <w:noProof/>
                <w:sz w:val="22"/>
                <w:lang w:eastAsia="pl-PL"/>
              </w:rPr>
              <w:tab/>
            </w:r>
            <w:r w:rsidR="00EE2903" w:rsidRPr="0061019A">
              <w:rPr>
                <w:rStyle w:val="Hipercze"/>
                <w:noProof/>
                <w:lang w:val="en-GB"/>
              </w:rPr>
              <w:t>Cost</w:t>
            </w:r>
            <w:r w:rsidR="00EE2903">
              <w:rPr>
                <w:noProof/>
                <w:webHidden/>
              </w:rPr>
              <w:tab/>
            </w:r>
            <w:r w:rsidR="00EE2903">
              <w:rPr>
                <w:noProof/>
                <w:webHidden/>
              </w:rPr>
              <w:fldChar w:fldCharType="begin"/>
            </w:r>
            <w:r w:rsidR="00EE2903">
              <w:rPr>
                <w:noProof/>
                <w:webHidden/>
              </w:rPr>
              <w:instrText xml:space="preserve"> PAGEREF _Toc472072417 \h </w:instrText>
            </w:r>
            <w:r w:rsidR="00EE2903">
              <w:rPr>
                <w:noProof/>
                <w:webHidden/>
              </w:rPr>
            </w:r>
            <w:r w:rsidR="00EE2903">
              <w:rPr>
                <w:noProof/>
                <w:webHidden/>
              </w:rPr>
              <w:fldChar w:fldCharType="separate"/>
            </w:r>
            <w:r w:rsidR="00EE2903">
              <w:rPr>
                <w:noProof/>
                <w:webHidden/>
              </w:rPr>
              <w:t>23</w:t>
            </w:r>
            <w:r w:rsidR="00EE2903">
              <w:rPr>
                <w:noProof/>
                <w:webHidden/>
              </w:rPr>
              <w:fldChar w:fldCharType="end"/>
            </w:r>
          </w:hyperlink>
        </w:p>
        <w:p w14:paraId="6C9C7B0D" w14:textId="473EAE31"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18" w:history="1">
            <w:r w:rsidR="00EE2903" w:rsidRPr="0061019A">
              <w:rPr>
                <w:rStyle w:val="Hipercze"/>
                <w:noProof/>
              </w:rPr>
              <w:t>6.1.2.</w:t>
            </w:r>
            <w:r w:rsidR="00EE2903">
              <w:rPr>
                <w:rFonts w:asciiTheme="minorHAnsi" w:eastAsiaTheme="minorEastAsia" w:hAnsiTheme="minorHAnsi"/>
                <w:noProof/>
                <w:sz w:val="22"/>
                <w:lang w:eastAsia="pl-PL"/>
              </w:rPr>
              <w:tab/>
            </w:r>
            <w:r w:rsidR="00EE2903" w:rsidRPr="0061019A">
              <w:rPr>
                <w:rStyle w:val="Hipercze"/>
                <w:noProof/>
                <w:lang w:val="en-GB"/>
              </w:rPr>
              <w:t>Vehicle</w:t>
            </w:r>
            <w:r w:rsidR="00EE2903">
              <w:rPr>
                <w:noProof/>
                <w:webHidden/>
              </w:rPr>
              <w:tab/>
            </w:r>
            <w:r w:rsidR="00EE2903">
              <w:rPr>
                <w:noProof/>
                <w:webHidden/>
              </w:rPr>
              <w:fldChar w:fldCharType="begin"/>
            </w:r>
            <w:r w:rsidR="00EE2903">
              <w:rPr>
                <w:noProof/>
                <w:webHidden/>
              </w:rPr>
              <w:instrText xml:space="preserve"> PAGEREF _Toc472072418 \h </w:instrText>
            </w:r>
            <w:r w:rsidR="00EE2903">
              <w:rPr>
                <w:noProof/>
                <w:webHidden/>
              </w:rPr>
            </w:r>
            <w:r w:rsidR="00EE2903">
              <w:rPr>
                <w:noProof/>
                <w:webHidden/>
              </w:rPr>
              <w:fldChar w:fldCharType="separate"/>
            </w:r>
            <w:r w:rsidR="00EE2903">
              <w:rPr>
                <w:noProof/>
                <w:webHidden/>
              </w:rPr>
              <w:t>23</w:t>
            </w:r>
            <w:r w:rsidR="00EE2903">
              <w:rPr>
                <w:noProof/>
                <w:webHidden/>
              </w:rPr>
              <w:fldChar w:fldCharType="end"/>
            </w:r>
          </w:hyperlink>
        </w:p>
        <w:p w14:paraId="4A299543" w14:textId="6848B3CE"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19" w:history="1">
            <w:r w:rsidR="00EE2903" w:rsidRPr="0061019A">
              <w:rPr>
                <w:rStyle w:val="Hipercze"/>
                <w:noProof/>
              </w:rPr>
              <w:t>6.1.3.</w:t>
            </w:r>
            <w:r w:rsidR="00EE2903">
              <w:rPr>
                <w:rFonts w:asciiTheme="minorHAnsi" w:eastAsiaTheme="minorEastAsia" w:hAnsiTheme="minorHAnsi"/>
                <w:noProof/>
                <w:sz w:val="22"/>
                <w:lang w:eastAsia="pl-PL"/>
              </w:rPr>
              <w:tab/>
            </w:r>
            <w:r w:rsidR="00EE2903" w:rsidRPr="0061019A">
              <w:rPr>
                <w:rStyle w:val="Hipercze"/>
                <w:noProof/>
              </w:rPr>
              <w:t>Settings</w:t>
            </w:r>
            <w:r w:rsidR="00EE2903">
              <w:rPr>
                <w:noProof/>
                <w:webHidden/>
              </w:rPr>
              <w:tab/>
            </w:r>
            <w:r w:rsidR="00EE2903">
              <w:rPr>
                <w:noProof/>
                <w:webHidden/>
              </w:rPr>
              <w:fldChar w:fldCharType="begin"/>
            </w:r>
            <w:r w:rsidR="00EE2903">
              <w:rPr>
                <w:noProof/>
                <w:webHidden/>
              </w:rPr>
              <w:instrText xml:space="preserve"> PAGEREF _Toc472072419 \h </w:instrText>
            </w:r>
            <w:r w:rsidR="00EE2903">
              <w:rPr>
                <w:noProof/>
                <w:webHidden/>
              </w:rPr>
            </w:r>
            <w:r w:rsidR="00EE2903">
              <w:rPr>
                <w:noProof/>
                <w:webHidden/>
              </w:rPr>
              <w:fldChar w:fldCharType="separate"/>
            </w:r>
            <w:r w:rsidR="00EE2903">
              <w:rPr>
                <w:noProof/>
                <w:webHidden/>
              </w:rPr>
              <w:t>23</w:t>
            </w:r>
            <w:r w:rsidR="00EE2903">
              <w:rPr>
                <w:noProof/>
                <w:webHidden/>
              </w:rPr>
              <w:fldChar w:fldCharType="end"/>
            </w:r>
          </w:hyperlink>
        </w:p>
        <w:p w14:paraId="385008C7" w14:textId="2ED7DC17"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20" w:history="1">
            <w:r w:rsidR="00EE2903" w:rsidRPr="0061019A">
              <w:rPr>
                <w:rStyle w:val="Hipercze"/>
                <w:noProof/>
              </w:rPr>
              <w:t>6.2.</w:t>
            </w:r>
            <w:r w:rsidR="00EE2903">
              <w:rPr>
                <w:rFonts w:asciiTheme="minorHAnsi" w:eastAsiaTheme="minorEastAsia" w:hAnsiTheme="minorHAnsi"/>
                <w:noProof/>
                <w:sz w:val="22"/>
                <w:lang w:eastAsia="pl-PL"/>
              </w:rPr>
              <w:tab/>
            </w:r>
            <w:r w:rsidR="00EE2903" w:rsidRPr="0061019A">
              <w:rPr>
                <w:rStyle w:val="Hipercze"/>
                <w:noProof/>
              </w:rPr>
              <w:t>Algorytmy obliczeniowe</w:t>
            </w:r>
            <w:r w:rsidR="00EE2903">
              <w:rPr>
                <w:noProof/>
                <w:webHidden/>
              </w:rPr>
              <w:tab/>
            </w:r>
            <w:r w:rsidR="00EE2903">
              <w:rPr>
                <w:noProof/>
                <w:webHidden/>
              </w:rPr>
              <w:fldChar w:fldCharType="begin"/>
            </w:r>
            <w:r w:rsidR="00EE2903">
              <w:rPr>
                <w:noProof/>
                <w:webHidden/>
              </w:rPr>
              <w:instrText xml:space="preserve"> PAGEREF _Toc472072420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716D812C" w14:textId="71BE03FC"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21" w:history="1">
            <w:r w:rsidR="00EE2903" w:rsidRPr="0061019A">
              <w:rPr>
                <w:rStyle w:val="Hipercze"/>
                <w:noProof/>
              </w:rPr>
              <w:t>6.2.1.</w:t>
            </w:r>
            <w:r w:rsidR="00EE2903">
              <w:rPr>
                <w:rFonts w:asciiTheme="minorHAnsi" w:eastAsiaTheme="minorEastAsia" w:hAnsiTheme="minorHAnsi"/>
                <w:noProof/>
                <w:sz w:val="22"/>
                <w:lang w:eastAsia="pl-PL"/>
              </w:rPr>
              <w:tab/>
            </w:r>
            <w:r w:rsidR="00EE2903" w:rsidRPr="0061019A">
              <w:rPr>
                <w:rStyle w:val="Hipercze"/>
                <w:noProof/>
              </w:rPr>
              <w:t>Prognoza zasięgu pojazdu</w:t>
            </w:r>
            <w:r w:rsidR="00EE2903">
              <w:rPr>
                <w:noProof/>
                <w:webHidden/>
              </w:rPr>
              <w:tab/>
            </w:r>
            <w:r w:rsidR="00EE2903">
              <w:rPr>
                <w:noProof/>
                <w:webHidden/>
              </w:rPr>
              <w:fldChar w:fldCharType="begin"/>
            </w:r>
            <w:r w:rsidR="00EE2903">
              <w:rPr>
                <w:noProof/>
                <w:webHidden/>
              </w:rPr>
              <w:instrText xml:space="preserve"> PAGEREF _Toc472072421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11016EBF" w14:textId="01A0B23B"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22" w:history="1">
            <w:r w:rsidR="00EE2903" w:rsidRPr="0061019A">
              <w:rPr>
                <w:rStyle w:val="Hipercze"/>
                <w:noProof/>
              </w:rPr>
              <w:t>6.2.2.</w:t>
            </w:r>
            <w:r w:rsidR="00EE2903">
              <w:rPr>
                <w:rFonts w:asciiTheme="minorHAnsi" w:eastAsiaTheme="minorEastAsia" w:hAnsiTheme="minorHAnsi"/>
                <w:noProof/>
                <w:sz w:val="22"/>
                <w:lang w:eastAsia="pl-PL"/>
              </w:rPr>
              <w:tab/>
            </w:r>
            <w:r w:rsidR="00EE2903" w:rsidRPr="0061019A">
              <w:rPr>
                <w:rStyle w:val="Hipercze"/>
                <w:noProof/>
              </w:rPr>
              <w:t>Obliczanie całkowitego kosztu kilometra</w:t>
            </w:r>
            <w:r w:rsidR="00EE2903">
              <w:rPr>
                <w:noProof/>
                <w:webHidden/>
              </w:rPr>
              <w:tab/>
            </w:r>
            <w:r w:rsidR="00EE2903">
              <w:rPr>
                <w:noProof/>
                <w:webHidden/>
              </w:rPr>
              <w:fldChar w:fldCharType="begin"/>
            </w:r>
            <w:r w:rsidR="00EE2903">
              <w:rPr>
                <w:noProof/>
                <w:webHidden/>
              </w:rPr>
              <w:instrText xml:space="preserve"> PAGEREF _Toc472072422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7F024F4E" w14:textId="24544ABD"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23" w:history="1">
            <w:r w:rsidR="00EE2903" w:rsidRPr="0061019A">
              <w:rPr>
                <w:rStyle w:val="Hipercze"/>
                <w:noProof/>
              </w:rPr>
              <w:t>6.2.3.</w:t>
            </w:r>
            <w:r w:rsidR="00EE2903">
              <w:rPr>
                <w:rFonts w:asciiTheme="minorHAnsi" w:eastAsiaTheme="minorEastAsia" w:hAnsiTheme="minorHAnsi"/>
                <w:noProof/>
                <w:sz w:val="22"/>
                <w:lang w:eastAsia="pl-PL"/>
              </w:rPr>
              <w:tab/>
            </w:r>
            <w:r w:rsidR="00EE2903" w:rsidRPr="0061019A">
              <w:rPr>
                <w:rStyle w:val="Hipercze"/>
                <w:noProof/>
              </w:rPr>
              <w:t>Średnie spalanie</w:t>
            </w:r>
            <w:r w:rsidR="00EE2903">
              <w:rPr>
                <w:noProof/>
                <w:webHidden/>
              </w:rPr>
              <w:tab/>
            </w:r>
            <w:r w:rsidR="00EE2903">
              <w:rPr>
                <w:noProof/>
                <w:webHidden/>
              </w:rPr>
              <w:fldChar w:fldCharType="begin"/>
            </w:r>
            <w:r w:rsidR="00EE2903">
              <w:rPr>
                <w:noProof/>
                <w:webHidden/>
              </w:rPr>
              <w:instrText xml:space="preserve"> PAGEREF _Toc472072423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16A94CD6" w14:textId="7544CCD7"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24" w:history="1">
            <w:r w:rsidR="00EE2903" w:rsidRPr="0061019A">
              <w:rPr>
                <w:rStyle w:val="Hipercze"/>
                <w:noProof/>
              </w:rPr>
              <w:t>6.3.</w:t>
            </w:r>
            <w:r w:rsidR="00EE2903">
              <w:rPr>
                <w:rFonts w:asciiTheme="minorHAnsi" w:eastAsiaTheme="minorEastAsia" w:hAnsiTheme="minorHAnsi"/>
                <w:noProof/>
                <w:sz w:val="22"/>
                <w:lang w:eastAsia="pl-PL"/>
              </w:rPr>
              <w:tab/>
            </w:r>
            <w:r w:rsidR="00EE2903" w:rsidRPr="0061019A">
              <w:rPr>
                <w:rStyle w:val="Hipercze"/>
                <w:noProof/>
              </w:rPr>
              <w:t>Komunikacja</w:t>
            </w:r>
            <w:r w:rsidR="00EE2903" w:rsidRPr="0061019A">
              <w:rPr>
                <w:rStyle w:val="Hipercze"/>
                <w:noProof/>
                <w:lang w:val="en-US"/>
              </w:rPr>
              <w:t xml:space="preserve"> z</w:t>
            </w:r>
            <w:r w:rsidR="00EE2903" w:rsidRPr="0061019A">
              <w:rPr>
                <w:rStyle w:val="Hipercze"/>
                <w:noProof/>
              </w:rPr>
              <w:t xml:space="preserve"> bazą danych</w:t>
            </w:r>
            <w:r w:rsidR="00EE2903">
              <w:rPr>
                <w:noProof/>
                <w:webHidden/>
              </w:rPr>
              <w:tab/>
            </w:r>
            <w:r w:rsidR="00EE2903">
              <w:rPr>
                <w:noProof/>
                <w:webHidden/>
              </w:rPr>
              <w:fldChar w:fldCharType="begin"/>
            </w:r>
            <w:r w:rsidR="00EE2903">
              <w:rPr>
                <w:noProof/>
                <w:webHidden/>
              </w:rPr>
              <w:instrText xml:space="preserve"> PAGEREF _Toc472072424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77F57DFD" w14:textId="074F0EFF"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25" w:history="1">
            <w:r w:rsidR="00EE2903" w:rsidRPr="0061019A">
              <w:rPr>
                <w:rStyle w:val="Hipercze"/>
                <w:noProof/>
              </w:rPr>
              <w:t>6.3.1.</w:t>
            </w:r>
            <w:r w:rsidR="00EE2903">
              <w:rPr>
                <w:rFonts w:asciiTheme="minorHAnsi" w:eastAsiaTheme="minorEastAsia" w:hAnsiTheme="minorHAnsi"/>
                <w:noProof/>
                <w:sz w:val="22"/>
                <w:lang w:eastAsia="pl-PL"/>
              </w:rPr>
              <w:tab/>
            </w:r>
            <w:r w:rsidR="00EE2903" w:rsidRPr="0061019A">
              <w:rPr>
                <w:rStyle w:val="Hipercze"/>
                <w:noProof/>
              </w:rPr>
              <w:t>Utworzenie bazy</w:t>
            </w:r>
            <w:r w:rsidR="00EE2903">
              <w:rPr>
                <w:noProof/>
                <w:webHidden/>
              </w:rPr>
              <w:tab/>
            </w:r>
            <w:r w:rsidR="00EE2903">
              <w:rPr>
                <w:noProof/>
                <w:webHidden/>
              </w:rPr>
              <w:fldChar w:fldCharType="begin"/>
            </w:r>
            <w:r w:rsidR="00EE2903">
              <w:rPr>
                <w:noProof/>
                <w:webHidden/>
              </w:rPr>
              <w:instrText xml:space="preserve"> PAGEREF _Toc472072425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1FEF415B" w14:textId="7D0E18CF"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26" w:history="1">
            <w:r w:rsidR="00EE2903" w:rsidRPr="0061019A">
              <w:rPr>
                <w:rStyle w:val="Hipercze"/>
                <w:noProof/>
              </w:rPr>
              <w:t>6.3.2.</w:t>
            </w:r>
            <w:r w:rsidR="00EE2903">
              <w:rPr>
                <w:rFonts w:asciiTheme="minorHAnsi" w:eastAsiaTheme="minorEastAsia" w:hAnsiTheme="minorHAnsi"/>
                <w:noProof/>
                <w:sz w:val="22"/>
                <w:lang w:eastAsia="pl-PL"/>
              </w:rPr>
              <w:tab/>
            </w:r>
            <w:r w:rsidR="00EE2903" w:rsidRPr="0061019A">
              <w:rPr>
                <w:rStyle w:val="Hipercze"/>
                <w:noProof/>
              </w:rPr>
              <w:t>Nawiązanie połączenia</w:t>
            </w:r>
            <w:r w:rsidR="00EE2903" w:rsidRPr="0061019A">
              <w:rPr>
                <w:rStyle w:val="Hipercze"/>
                <w:noProof/>
                <w:lang w:val="en-US"/>
              </w:rPr>
              <w:t xml:space="preserve"> z</w:t>
            </w:r>
            <w:r w:rsidR="00EE2903" w:rsidRPr="0061019A">
              <w:rPr>
                <w:rStyle w:val="Hipercze"/>
                <w:noProof/>
              </w:rPr>
              <w:t xml:space="preserve"> bazą danych</w:t>
            </w:r>
            <w:r w:rsidR="00EE2903">
              <w:rPr>
                <w:noProof/>
                <w:webHidden/>
              </w:rPr>
              <w:tab/>
            </w:r>
            <w:r w:rsidR="00EE2903">
              <w:rPr>
                <w:noProof/>
                <w:webHidden/>
              </w:rPr>
              <w:fldChar w:fldCharType="begin"/>
            </w:r>
            <w:r w:rsidR="00EE2903">
              <w:rPr>
                <w:noProof/>
                <w:webHidden/>
              </w:rPr>
              <w:instrText xml:space="preserve"> PAGEREF _Toc472072426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38AB1002" w14:textId="473239A9"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27" w:history="1">
            <w:r w:rsidR="00EE2903" w:rsidRPr="0061019A">
              <w:rPr>
                <w:rStyle w:val="Hipercze"/>
                <w:noProof/>
                <w:lang w:val="en-US"/>
              </w:rPr>
              <w:t>6.3.3.</w:t>
            </w:r>
            <w:r w:rsidR="00EE2903">
              <w:rPr>
                <w:rFonts w:asciiTheme="minorHAnsi" w:eastAsiaTheme="minorEastAsia" w:hAnsiTheme="minorHAnsi"/>
                <w:noProof/>
                <w:sz w:val="22"/>
                <w:lang w:eastAsia="pl-PL"/>
              </w:rPr>
              <w:tab/>
            </w:r>
            <w:r w:rsidR="00EE2903" w:rsidRPr="0061019A">
              <w:rPr>
                <w:rStyle w:val="Hipercze"/>
                <w:noProof/>
              </w:rPr>
              <w:t>Pobranie danych wybranego pojazdu</w:t>
            </w:r>
            <w:r w:rsidR="00EE2903">
              <w:rPr>
                <w:noProof/>
                <w:webHidden/>
              </w:rPr>
              <w:tab/>
            </w:r>
            <w:r w:rsidR="00EE2903">
              <w:rPr>
                <w:noProof/>
                <w:webHidden/>
              </w:rPr>
              <w:fldChar w:fldCharType="begin"/>
            </w:r>
            <w:r w:rsidR="00EE2903">
              <w:rPr>
                <w:noProof/>
                <w:webHidden/>
              </w:rPr>
              <w:instrText xml:space="preserve"> PAGEREF _Toc472072427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1591EF4D" w14:textId="264A26A0"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28" w:history="1">
            <w:r w:rsidR="00EE2903" w:rsidRPr="0061019A">
              <w:rPr>
                <w:rStyle w:val="Hipercze"/>
                <w:noProof/>
              </w:rPr>
              <w:t>6.3.4.</w:t>
            </w:r>
            <w:r w:rsidR="00EE2903">
              <w:rPr>
                <w:rFonts w:asciiTheme="minorHAnsi" w:eastAsiaTheme="minorEastAsia" w:hAnsiTheme="minorHAnsi"/>
                <w:noProof/>
                <w:sz w:val="22"/>
                <w:lang w:eastAsia="pl-PL"/>
              </w:rPr>
              <w:tab/>
            </w:r>
            <w:r w:rsidR="00EE2903" w:rsidRPr="0061019A">
              <w:rPr>
                <w:rStyle w:val="Hipercze"/>
                <w:noProof/>
              </w:rPr>
              <w:t>Pobranie kosztów z ostatnich 30 dni</w:t>
            </w:r>
            <w:r w:rsidR="00EE2903">
              <w:rPr>
                <w:noProof/>
                <w:webHidden/>
              </w:rPr>
              <w:tab/>
            </w:r>
            <w:r w:rsidR="00EE2903">
              <w:rPr>
                <w:noProof/>
                <w:webHidden/>
              </w:rPr>
              <w:fldChar w:fldCharType="begin"/>
            </w:r>
            <w:r w:rsidR="00EE2903">
              <w:rPr>
                <w:noProof/>
                <w:webHidden/>
              </w:rPr>
              <w:instrText xml:space="preserve"> PAGEREF _Toc472072428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1A9616E5" w14:textId="6AA611FE"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29" w:history="1">
            <w:r w:rsidR="00EE2903" w:rsidRPr="0061019A">
              <w:rPr>
                <w:rStyle w:val="Hipercze"/>
                <w:noProof/>
              </w:rPr>
              <w:t>6.3.5.</w:t>
            </w:r>
            <w:r w:rsidR="00EE2903">
              <w:rPr>
                <w:rFonts w:asciiTheme="minorHAnsi" w:eastAsiaTheme="minorEastAsia" w:hAnsiTheme="minorHAnsi"/>
                <w:noProof/>
                <w:sz w:val="22"/>
                <w:lang w:eastAsia="pl-PL"/>
              </w:rPr>
              <w:tab/>
            </w:r>
            <w:r w:rsidR="00EE2903" w:rsidRPr="0061019A">
              <w:rPr>
                <w:rStyle w:val="Hipercze"/>
                <w:noProof/>
              </w:rPr>
              <w:t>Dodanie nowego kosztu</w:t>
            </w:r>
            <w:r w:rsidR="00EE2903">
              <w:rPr>
                <w:noProof/>
                <w:webHidden/>
              </w:rPr>
              <w:tab/>
            </w:r>
            <w:r w:rsidR="00EE2903">
              <w:rPr>
                <w:noProof/>
                <w:webHidden/>
              </w:rPr>
              <w:fldChar w:fldCharType="begin"/>
            </w:r>
            <w:r w:rsidR="00EE2903">
              <w:rPr>
                <w:noProof/>
                <w:webHidden/>
              </w:rPr>
              <w:instrText xml:space="preserve"> PAGEREF _Toc472072429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0AF91255" w14:textId="11BBCD71"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30" w:history="1">
            <w:r w:rsidR="00EE2903" w:rsidRPr="0061019A">
              <w:rPr>
                <w:rStyle w:val="Hipercze"/>
                <w:noProof/>
              </w:rPr>
              <w:t>6.3.6.</w:t>
            </w:r>
            <w:r w:rsidR="00EE2903">
              <w:rPr>
                <w:rFonts w:asciiTheme="minorHAnsi" w:eastAsiaTheme="minorEastAsia" w:hAnsiTheme="minorHAnsi"/>
                <w:noProof/>
                <w:sz w:val="22"/>
                <w:lang w:eastAsia="pl-PL"/>
              </w:rPr>
              <w:tab/>
            </w:r>
            <w:r w:rsidR="00EE2903" w:rsidRPr="0061019A">
              <w:rPr>
                <w:rStyle w:val="Hipercze"/>
                <w:noProof/>
              </w:rPr>
              <w:t>Aktualizacja wybranego kosztu</w:t>
            </w:r>
            <w:r w:rsidR="00EE2903">
              <w:rPr>
                <w:noProof/>
                <w:webHidden/>
              </w:rPr>
              <w:tab/>
            </w:r>
            <w:r w:rsidR="00EE2903">
              <w:rPr>
                <w:noProof/>
                <w:webHidden/>
              </w:rPr>
              <w:fldChar w:fldCharType="begin"/>
            </w:r>
            <w:r w:rsidR="00EE2903">
              <w:rPr>
                <w:noProof/>
                <w:webHidden/>
              </w:rPr>
              <w:instrText xml:space="preserve"> PAGEREF _Toc472072430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1040F0C4" w14:textId="60447A94"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31" w:history="1">
            <w:r w:rsidR="00EE2903" w:rsidRPr="0061019A">
              <w:rPr>
                <w:rStyle w:val="Hipercze"/>
                <w:noProof/>
              </w:rPr>
              <w:t>6.3.7.</w:t>
            </w:r>
            <w:r w:rsidR="00EE2903">
              <w:rPr>
                <w:rFonts w:asciiTheme="minorHAnsi" w:eastAsiaTheme="minorEastAsia" w:hAnsiTheme="minorHAnsi"/>
                <w:noProof/>
                <w:sz w:val="22"/>
                <w:lang w:eastAsia="pl-PL"/>
              </w:rPr>
              <w:tab/>
            </w:r>
            <w:r w:rsidR="00EE2903" w:rsidRPr="0061019A">
              <w:rPr>
                <w:rStyle w:val="Hipercze"/>
                <w:noProof/>
              </w:rPr>
              <w:t>Usunięcie wybranego kosztu</w:t>
            </w:r>
            <w:r w:rsidR="00EE2903">
              <w:rPr>
                <w:noProof/>
                <w:webHidden/>
              </w:rPr>
              <w:tab/>
            </w:r>
            <w:r w:rsidR="00EE2903">
              <w:rPr>
                <w:noProof/>
                <w:webHidden/>
              </w:rPr>
              <w:fldChar w:fldCharType="begin"/>
            </w:r>
            <w:r w:rsidR="00EE2903">
              <w:rPr>
                <w:noProof/>
                <w:webHidden/>
              </w:rPr>
              <w:instrText xml:space="preserve"> PAGEREF _Toc472072431 \h </w:instrText>
            </w:r>
            <w:r w:rsidR="00EE2903">
              <w:rPr>
                <w:noProof/>
                <w:webHidden/>
              </w:rPr>
            </w:r>
            <w:r w:rsidR="00EE2903">
              <w:rPr>
                <w:noProof/>
                <w:webHidden/>
              </w:rPr>
              <w:fldChar w:fldCharType="separate"/>
            </w:r>
            <w:r w:rsidR="00EE2903">
              <w:rPr>
                <w:noProof/>
                <w:webHidden/>
              </w:rPr>
              <w:t>24</w:t>
            </w:r>
            <w:r w:rsidR="00EE2903">
              <w:rPr>
                <w:noProof/>
                <w:webHidden/>
              </w:rPr>
              <w:fldChar w:fldCharType="end"/>
            </w:r>
          </w:hyperlink>
        </w:p>
        <w:p w14:paraId="26615749" w14:textId="005AA2B6"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32" w:history="1">
            <w:r w:rsidR="00EE2903" w:rsidRPr="0061019A">
              <w:rPr>
                <w:rStyle w:val="Hipercze"/>
                <w:noProof/>
              </w:rPr>
              <w:t>6.3.8.</w:t>
            </w:r>
            <w:r w:rsidR="00EE2903">
              <w:rPr>
                <w:rFonts w:asciiTheme="minorHAnsi" w:eastAsiaTheme="minorEastAsia" w:hAnsiTheme="minorHAnsi"/>
                <w:noProof/>
                <w:sz w:val="22"/>
                <w:lang w:eastAsia="pl-PL"/>
              </w:rPr>
              <w:tab/>
            </w:r>
            <w:r w:rsidR="00EE2903" w:rsidRPr="0061019A">
              <w:rPr>
                <w:rStyle w:val="Hipercze"/>
                <w:noProof/>
              </w:rPr>
              <w:t>Dodanie pojazdu</w:t>
            </w:r>
            <w:r w:rsidR="00EE2903">
              <w:rPr>
                <w:noProof/>
                <w:webHidden/>
              </w:rPr>
              <w:tab/>
            </w:r>
            <w:r w:rsidR="00EE2903">
              <w:rPr>
                <w:noProof/>
                <w:webHidden/>
              </w:rPr>
              <w:fldChar w:fldCharType="begin"/>
            </w:r>
            <w:r w:rsidR="00EE2903">
              <w:rPr>
                <w:noProof/>
                <w:webHidden/>
              </w:rPr>
              <w:instrText xml:space="preserve"> PAGEREF _Toc472072432 \h </w:instrText>
            </w:r>
            <w:r w:rsidR="00EE2903">
              <w:rPr>
                <w:noProof/>
                <w:webHidden/>
              </w:rPr>
            </w:r>
            <w:r w:rsidR="00EE2903">
              <w:rPr>
                <w:noProof/>
                <w:webHidden/>
              </w:rPr>
              <w:fldChar w:fldCharType="separate"/>
            </w:r>
            <w:r w:rsidR="00EE2903">
              <w:rPr>
                <w:noProof/>
                <w:webHidden/>
              </w:rPr>
              <w:t>25</w:t>
            </w:r>
            <w:r w:rsidR="00EE2903">
              <w:rPr>
                <w:noProof/>
                <w:webHidden/>
              </w:rPr>
              <w:fldChar w:fldCharType="end"/>
            </w:r>
          </w:hyperlink>
        </w:p>
        <w:p w14:paraId="7F5E5B51" w14:textId="253BF1D1"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33" w:history="1">
            <w:r w:rsidR="00EE2903" w:rsidRPr="0061019A">
              <w:rPr>
                <w:rStyle w:val="Hipercze"/>
                <w:noProof/>
              </w:rPr>
              <w:t>6.3.9.</w:t>
            </w:r>
            <w:r w:rsidR="00EE2903">
              <w:rPr>
                <w:rFonts w:asciiTheme="minorHAnsi" w:eastAsiaTheme="minorEastAsia" w:hAnsiTheme="minorHAnsi"/>
                <w:noProof/>
                <w:sz w:val="22"/>
                <w:lang w:eastAsia="pl-PL"/>
              </w:rPr>
              <w:tab/>
            </w:r>
            <w:r w:rsidR="00EE2903" w:rsidRPr="0061019A">
              <w:rPr>
                <w:rStyle w:val="Hipercze"/>
                <w:noProof/>
              </w:rPr>
              <w:t>Usunięcie pojazdu</w:t>
            </w:r>
            <w:r w:rsidR="00EE2903">
              <w:rPr>
                <w:noProof/>
                <w:webHidden/>
              </w:rPr>
              <w:tab/>
            </w:r>
            <w:r w:rsidR="00EE2903">
              <w:rPr>
                <w:noProof/>
                <w:webHidden/>
              </w:rPr>
              <w:fldChar w:fldCharType="begin"/>
            </w:r>
            <w:r w:rsidR="00EE2903">
              <w:rPr>
                <w:noProof/>
                <w:webHidden/>
              </w:rPr>
              <w:instrText xml:space="preserve"> PAGEREF _Toc472072433 \h </w:instrText>
            </w:r>
            <w:r w:rsidR="00EE2903">
              <w:rPr>
                <w:noProof/>
                <w:webHidden/>
              </w:rPr>
            </w:r>
            <w:r w:rsidR="00EE2903">
              <w:rPr>
                <w:noProof/>
                <w:webHidden/>
              </w:rPr>
              <w:fldChar w:fldCharType="separate"/>
            </w:r>
            <w:r w:rsidR="00EE2903">
              <w:rPr>
                <w:noProof/>
                <w:webHidden/>
              </w:rPr>
              <w:t>25</w:t>
            </w:r>
            <w:r w:rsidR="00EE2903">
              <w:rPr>
                <w:noProof/>
                <w:webHidden/>
              </w:rPr>
              <w:fldChar w:fldCharType="end"/>
            </w:r>
          </w:hyperlink>
        </w:p>
        <w:p w14:paraId="61E21D6C" w14:textId="7E42AC3A" w:rsidR="00EE2903" w:rsidRDefault="00F41523">
          <w:pPr>
            <w:pStyle w:val="Spistreci3"/>
            <w:tabs>
              <w:tab w:val="left" w:pos="1540"/>
              <w:tab w:val="right" w:leader="dot" w:pos="9062"/>
            </w:tabs>
            <w:rPr>
              <w:rFonts w:asciiTheme="minorHAnsi" w:eastAsiaTheme="minorEastAsia" w:hAnsiTheme="minorHAnsi"/>
              <w:noProof/>
              <w:sz w:val="22"/>
              <w:lang w:eastAsia="pl-PL"/>
            </w:rPr>
          </w:pPr>
          <w:hyperlink w:anchor="_Toc472072434" w:history="1">
            <w:r w:rsidR="00EE2903" w:rsidRPr="0061019A">
              <w:rPr>
                <w:rStyle w:val="Hipercze"/>
                <w:noProof/>
                <w:lang w:val="en-US"/>
              </w:rPr>
              <w:t>6.3.10.</w:t>
            </w:r>
            <w:r w:rsidR="00EE2903">
              <w:rPr>
                <w:rFonts w:asciiTheme="minorHAnsi" w:eastAsiaTheme="minorEastAsia" w:hAnsiTheme="minorHAnsi"/>
                <w:noProof/>
                <w:sz w:val="22"/>
                <w:lang w:eastAsia="pl-PL"/>
              </w:rPr>
              <w:tab/>
            </w:r>
            <w:r w:rsidR="00EE2903" w:rsidRPr="0061019A">
              <w:rPr>
                <w:rStyle w:val="Hipercze"/>
                <w:noProof/>
              </w:rPr>
              <w:t>Aktualizacja ustawień aplikacji</w:t>
            </w:r>
            <w:r w:rsidR="00EE2903">
              <w:rPr>
                <w:noProof/>
                <w:webHidden/>
              </w:rPr>
              <w:tab/>
            </w:r>
            <w:r w:rsidR="00EE2903">
              <w:rPr>
                <w:noProof/>
                <w:webHidden/>
              </w:rPr>
              <w:fldChar w:fldCharType="begin"/>
            </w:r>
            <w:r w:rsidR="00EE2903">
              <w:rPr>
                <w:noProof/>
                <w:webHidden/>
              </w:rPr>
              <w:instrText xml:space="preserve"> PAGEREF _Toc472072434 \h </w:instrText>
            </w:r>
            <w:r w:rsidR="00EE2903">
              <w:rPr>
                <w:noProof/>
                <w:webHidden/>
              </w:rPr>
            </w:r>
            <w:r w:rsidR="00EE2903">
              <w:rPr>
                <w:noProof/>
                <w:webHidden/>
              </w:rPr>
              <w:fldChar w:fldCharType="separate"/>
            </w:r>
            <w:r w:rsidR="00EE2903">
              <w:rPr>
                <w:noProof/>
                <w:webHidden/>
              </w:rPr>
              <w:t>25</w:t>
            </w:r>
            <w:r w:rsidR="00EE2903">
              <w:rPr>
                <w:noProof/>
                <w:webHidden/>
              </w:rPr>
              <w:fldChar w:fldCharType="end"/>
            </w:r>
          </w:hyperlink>
        </w:p>
        <w:p w14:paraId="3A8FA0C3" w14:textId="23F14042" w:rsidR="00EE2903" w:rsidRDefault="00F41523">
          <w:pPr>
            <w:pStyle w:val="Spistreci3"/>
            <w:tabs>
              <w:tab w:val="left" w:pos="1540"/>
              <w:tab w:val="right" w:leader="dot" w:pos="9062"/>
            </w:tabs>
            <w:rPr>
              <w:rFonts w:asciiTheme="minorHAnsi" w:eastAsiaTheme="minorEastAsia" w:hAnsiTheme="minorHAnsi"/>
              <w:noProof/>
              <w:sz w:val="22"/>
              <w:lang w:eastAsia="pl-PL"/>
            </w:rPr>
          </w:pPr>
          <w:hyperlink w:anchor="_Toc472072435" w:history="1">
            <w:r w:rsidR="00EE2903" w:rsidRPr="0061019A">
              <w:rPr>
                <w:rStyle w:val="Hipercze"/>
                <w:noProof/>
                <w:lang w:val="en-US"/>
              </w:rPr>
              <w:t>6.3.11.</w:t>
            </w:r>
            <w:r w:rsidR="00EE2903">
              <w:rPr>
                <w:rFonts w:asciiTheme="minorHAnsi" w:eastAsiaTheme="minorEastAsia" w:hAnsiTheme="minorHAnsi"/>
                <w:noProof/>
                <w:sz w:val="22"/>
                <w:lang w:eastAsia="pl-PL"/>
              </w:rPr>
              <w:tab/>
            </w:r>
            <w:r w:rsidR="00EE2903" w:rsidRPr="0061019A">
              <w:rPr>
                <w:rStyle w:val="Hipercze"/>
                <w:noProof/>
              </w:rPr>
              <w:t>Pobranie danych do eksportu</w:t>
            </w:r>
            <w:r w:rsidR="00EE2903">
              <w:rPr>
                <w:noProof/>
                <w:webHidden/>
              </w:rPr>
              <w:tab/>
            </w:r>
            <w:r w:rsidR="00EE2903">
              <w:rPr>
                <w:noProof/>
                <w:webHidden/>
              </w:rPr>
              <w:fldChar w:fldCharType="begin"/>
            </w:r>
            <w:r w:rsidR="00EE2903">
              <w:rPr>
                <w:noProof/>
                <w:webHidden/>
              </w:rPr>
              <w:instrText xml:space="preserve"> PAGEREF _Toc472072435 \h </w:instrText>
            </w:r>
            <w:r w:rsidR="00EE2903">
              <w:rPr>
                <w:noProof/>
                <w:webHidden/>
              </w:rPr>
            </w:r>
            <w:r w:rsidR="00EE2903">
              <w:rPr>
                <w:noProof/>
                <w:webHidden/>
              </w:rPr>
              <w:fldChar w:fldCharType="separate"/>
            </w:r>
            <w:r w:rsidR="00EE2903">
              <w:rPr>
                <w:noProof/>
                <w:webHidden/>
              </w:rPr>
              <w:t>25</w:t>
            </w:r>
            <w:r w:rsidR="00EE2903">
              <w:rPr>
                <w:noProof/>
                <w:webHidden/>
              </w:rPr>
              <w:fldChar w:fldCharType="end"/>
            </w:r>
          </w:hyperlink>
        </w:p>
        <w:p w14:paraId="33171B3A" w14:textId="3BA5DD1B" w:rsidR="00EE2903" w:rsidRDefault="00F41523">
          <w:pPr>
            <w:pStyle w:val="Spistreci3"/>
            <w:tabs>
              <w:tab w:val="left" w:pos="1540"/>
              <w:tab w:val="right" w:leader="dot" w:pos="9062"/>
            </w:tabs>
            <w:rPr>
              <w:rFonts w:asciiTheme="minorHAnsi" w:eastAsiaTheme="minorEastAsia" w:hAnsiTheme="minorHAnsi"/>
              <w:noProof/>
              <w:sz w:val="22"/>
              <w:lang w:eastAsia="pl-PL"/>
            </w:rPr>
          </w:pPr>
          <w:hyperlink w:anchor="_Toc472072436" w:history="1">
            <w:r w:rsidR="00EE2903" w:rsidRPr="0061019A">
              <w:rPr>
                <w:rStyle w:val="Hipercze"/>
                <w:noProof/>
              </w:rPr>
              <w:t>6.3.12.</w:t>
            </w:r>
            <w:r w:rsidR="00EE2903">
              <w:rPr>
                <w:rFonts w:asciiTheme="minorHAnsi" w:eastAsiaTheme="minorEastAsia" w:hAnsiTheme="minorHAnsi"/>
                <w:noProof/>
                <w:sz w:val="22"/>
                <w:lang w:eastAsia="pl-PL"/>
              </w:rPr>
              <w:tab/>
            </w:r>
            <w:r w:rsidR="00EE2903" w:rsidRPr="0061019A">
              <w:rPr>
                <w:rStyle w:val="Hipercze"/>
                <w:noProof/>
              </w:rPr>
              <w:t>Załadowanie danych zaimportowanych</w:t>
            </w:r>
            <w:r w:rsidR="00EE2903">
              <w:rPr>
                <w:noProof/>
                <w:webHidden/>
              </w:rPr>
              <w:tab/>
            </w:r>
            <w:r w:rsidR="00EE2903">
              <w:rPr>
                <w:noProof/>
                <w:webHidden/>
              </w:rPr>
              <w:fldChar w:fldCharType="begin"/>
            </w:r>
            <w:r w:rsidR="00EE2903">
              <w:rPr>
                <w:noProof/>
                <w:webHidden/>
              </w:rPr>
              <w:instrText xml:space="preserve"> PAGEREF _Toc472072436 \h </w:instrText>
            </w:r>
            <w:r w:rsidR="00EE2903">
              <w:rPr>
                <w:noProof/>
                <w:webHidden/>
              </w:rPr>
            </w:r>
            <w:r w:rsidR="00EE2903">
              <w:rPr>
                <w:noProof/>
                <w:webHidden/>
              </w:rPr>
              <w:fldChar w:fldCharType="separate"/>
            </w:r>
            <w:r w:rsidR="00EE2903">
              <w:rPr>
                <w:noProof/>
                <w:webHidden/>
              </w:rPr>
              <w:t>25</w:t>
            </w:r>
            <w:r w:rsidR="00EE2903">
              <w:rPr>
                <w:noProof/>
                <w:webHidden/>
              </w:rPr>
              <w:fldChar w:fldCharType="end"/>
            </w:r>
          </w:hyperlink>
        </w:p>
        <w:p w14:paraId="187C575D" w14:textId="375BC0CA"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437" w:history="1">
            <w:r w:rsidR="00EE2903" w:rsidRPr="0061019A">
              <w:rPr>
                <w:rStyle w:val="Hipercze"/>
                <w:noProof/>
                <w:lang w:val="en-US"/>
              </w:rPr>
              <w:t>7.</w:t>
            </w:r>
            <w:r w:rsidR="00EE2903">
              <w:rPr>
                <w:rFonts w:asciiTheme="minorHAnsi" w:eastAsiaTheme="minorEastAsia" w:hAnsiTheme="minorHAnsi"/>
                <w:noProof/>
                <w:sz w:val="22"/>
                <w:lang w:eastAsia="pl-PL"/>
              </w:rPr>
              <w:tab/>
            </w:r>
            <w:r w:rsidR="00EE2903" w:rsidRPr="0061019A">
              <w:rPr>
                <w:rStyle w:val="Hipercze"/>
                <w:noProof/>
                <w:lang w:val="en-US"/>
              </w:rPr>
              <w:t>Testy</w:t>
            </w:r>
            <w:r w:rsidR="00EE2903" w:rsidRPr="0061019A">
              <w:rPr>
                <w:rStyle w:val="Hipercze"/>
                <w:noProof/>
              </w:rPr>
              <w:t xml:space="preserve"> aplikacji</w:t>
            </w:r>
            <w:r w:rsidR="00EE2903">
              <w:rPr>
                <w:noProof/>
                <w:webHidden/>
              </w:rPr>
              <w:tab/>
            </w:r>
            <w:r w:rsidR="00EE2903">
              <w:rPr>
                <w:noProof/>
                <w:webHidden/>
              </w:rPr>
              <w:fldChar w:fldCharType="begin"/>
            </w:r>
            <w:r w:rsidR="00EE2903">
              <w:rPr>
                <w:noProof/>
                <w:webHidden/>
              </w:rPr>
              <w:instrText xml:space="preserve"> PAGEREF _Toc472072437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753055B6" w14:textId="33FB2DF6"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38" w:history="1">
            <w:r w:rsidR="00EE2903" w:rsidRPr="0061019A">
              <w:rPr>
                <w:rStyle w:val="Hipercze"/>
                <w:noProof/>
              </w:rPr>
              <w:t>7.1.</w:t>
            </w:r>
            <w:r w:rsidR="00EE2903">
              <w:rPr>
                <w:rFonts w:asciiTheme="minorHAnsi" w:eastAsiaTheme="minorEastAsia" w:hAnsiTheme="minorHAnsi"/>
                <w:noProof/>
                <w:sz w:val="22"/>
                <w:lang w:eastAsia="pl-PL"/>
              </w:rPr>
              <w:tab/>
            </w:r>
            <w:r w:rsidR="00EE2903" w:rsidRPr="0061019A">
              <w:rPr>
                <w:rStyle w:val="Hipercze"/>
                <w:noProof/>
                <w:lang w:val="en-US"/>
              </w:rPr>
              <w:t>Testy</w:t>
            </w:r>
            <w:r w:rsidR="00EE2903" w:rsidRPr="0061019A">
              <w:rPr>
                <w:rStyle w:val="Hipercze"/>
                <w:noProof/>
              </w:rPr>
              <w:t xml:space="preserve"> jednostkowe</w:t>
            </w:r>
            <w:r w:rsidR="00EE2903" w:rsidRPr="0061019A">
              <w:rPr>
                <w:rStyle w:val="Hipercze"/>
                <w:noProof/>
                <w:lang w:val="en-US"/>
              </w:rPr>
              <w:t xml:space="preserve"> z</w:t>
            </w:r>
            <w:r w:rsidR="00EE2903" w:rsidRPr="0061019A">
              <w:rPr>
                <w:rStyle w:val="Hipercze"/>
                <w:noProof/>
              </w:rPr>
              <w:t xml:space="preserve"> wykorzystaniem</w:t>
            </w:r>
            <w:r w:rsidR="00EE2903" w:rsidRPr="0061019A">
              <w:rPr>
                <w:rStyle w:val="Hipercze"/>
                <w:noProof/>
                <w:lang w:val="en-US"/>
              </w:rPr>
              <w:t xml:space="preserve"> Mockito</w:t>
            </w:r>
            <w:r w:rsidR="00EE2903">
              <w:rPr>
                <w:noProof/>
                <w:webHidden/>
              </w:rPr>
              <w:tab/>
            </w:r>
            <w:r w:rsidR="00EE2903">
              <w:rPr>
                <w:noProof/>
                <w:webHidden/>
              </w:rPr>
              <w:fldChar w:fldCharType="begin"/>
            </w:r>
            <w:r w:rsidR="00EE2903">
              <w:rPr>
                <w:noProof/>
                <w:webHidden/>
              </w:rPr>
              <w:instrText xml:space="preserve"> PAGEREF _Toc472072438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5A551988" w14:textId="6A32976C"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39" w:history="1">
            <w:r w:rsidR="00EE2903" w:rsidRPr="0061019A">
              <w:rPr>
                <w:rStyle w:val="Hipercze"/>
                <w:noProof/>
              </w:rPr>
              <w:t>7.1.1.</w:t>
            </w:r>
            <w:r w:rsidR="00EE2903">
              <w:rPr>
                <w:rFonts w:asciiTheme="minorHAnsi" w:eastAsiaTheme="minorEastAsia" w:hAnsiTheme="minorHAnsi"/>
                <w:noProof/>
                <w:sz w:val="22"/>
                <w:lang w:eastAsia="pl-PL"/>
              </w:rPr>
              <w:tab/>
            </w:r>
            <w:r w:rsidR="00EE2903" w:rsidRPr="0061019A">
              <w:rPr>
                <w:rStyle w:val="Hipercze"/>
                <w:noProof/>
              </w:rPr>
              <w:t>Opis wykonywanych testów</w:t>
            </w:r>
            <w:r w:rsidR="00EE2903">
              <w:rPr>
                <w:noProof/>
                <w:webHidden/>
              </w:rPr>
              <w:tab/>
            </w:r>
            <w:r w:rsidR="00EE2903">
              <w:rPr>
                <w:noProof/>
                <w:webHidden/>
              </w:rPr>
              <w:fldChar w:fldCharType="begin"/>
            </w:r>
            <w:r w:rsidR="00EE2903">
              <w:rPr>
                <w:noProof/>
                <w:webHidden/>
              </w:rPr>
              <w:instrText xml:space="preserve"> PAGEREF _Toc472072439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0DC15E56" w14:textId="7C9F7674"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40" w:history="1">
            <w:r w:rsidR="00EE2903" w:rsidRPr="0061019A">
              <w:rPr>
                <w:rStyle w:val="Hipercze"/>
                <w:noProof/>
                <w:lang w:val="en-US"/>
              </w:rPr>
              <w:t>7.1.2.</w:t>
            </w:r>
            <w:r w:rsidR="00EE2903">
              <w:rPr>
                <w:rFonts w:asciiTheme="minorHAnsi" w:eastAsiaTheme="minorEastAsia" w:hAnsiTheme="minorHAnsi"/>
                <w:noProof/>
                <w:sz w:val="22"/>
                <w:lang w:eastAsia="pl-PL"/>
              </w:rPr>
              <w:tab/>
            </w:r>
            <w:r w:rsidR="00EE2903" w:rsidRPr="0061019A">
              <w:rPr>
                <w:rStyle w:val="Hipercze"/>
                <w:noProof/>
              </w:rPr>
              <w:t>Wnioski</w:t>
            </w:r>
            <w:r w:rsidR="00EE2903" w:rsidRPr="0061019A">
              <w:rPr>
                <w:rStyle w:val="Hipercze"/>
                <w:noProof/>
                <w:lang w:val="en-US"/>
              </w:rPr>
              <w:t xml:space="preserve"> z</w:t>
            </w:r>
            <w:r w:rsidR="00EE2903" w:rsidRPr="0061019A">
              <w:rPr>
                <w:rStyle w:val="Hipercze"/>
                <w:noProof/>
              </w:rPr>
              <w:t xml:space="preserve"> testów</w:t>
            </w:r>
            <w:r w:rsidR="00EE2903">
              <w:rPr>
                <w:noProof/>
                <w:webHidden/>
              </w:rPr>
              <w:tab/>
            </w:r>
            <w:r w:rsidR="00EE2903">
              <w:rPr>
                <w:noProof/>
                <w:webHidden/>
              </w:rPr>
              <w:fldChar w:fldCharType="begin"/>
            </w:r>
            <w:r w:rsidR="00EE2903">
              <w:rPr>
                <w:noProof/>
                <w:webHidden/>
              </w:rPr>
              <w:instrText xml:space="preserve"> PAGEREF _Toc472072440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4E4CBA3F" w14:textId="4F746DD8"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41" w:history="1">
            <w:r w:rsidR="00EE2903" w:rsidRPr="0061019A">
              <w:rPr>
                <w:rStyle w:val="Hipercze"/>
                <w:noProof/>
              </w:rPr>
              <w:t>7.2.</w:t>
            </w:r>
            <w:r w:rsidR="00EE2903">
              <w:rPr>
                <w:rFonts w:asciiTheme="minorHAnsi" w:eastAsiaTheme="minorEastAsia" w:hAnsiTheme="minorHAnsi"/>
                <w:noProof/>
                <w:sz w:val="22"/>
                <w:lang w:eastAsia="pl-PL"/>
              </w:rPr>
              <w:tab/>
            </w:r>
            <w:r w:rsidR="00EE2903" w:rsidRPr="0061019A">
              <w:rPr>
                <w:rStyle w:val="Hipercze"/>
                <w:noProof/>
                <w:lang w:val="en-US"/>
              </w:rPr>
              <w:t>Testy</w:t>
            </w:r>
            <w:r w:rsidR="00EE2903" w:rsidRPr="0061019A">
              <w:rPr>
                <w:rStyle w:val="Hipercze"/>
                <w:noProof/>
              </w:rPr>
              <w:t xml:space="preserve"> manualne na emulatorze</w:t>
            </w:r>
            <w:r w:rsidR="00EE2903">
              <w:rPr>
                <w:noProof/>
                <w:webHidden/>
              </w:rPr>
              <w:tab/>
            </w:r>
            <w:r w:rsidR="00EE2903">
              <w:rPr>
                <w:noProof/>
                <w:webHidden/>
              </w:rPr>
              <w:fldChar w:fldCharType="begin"/>
            </w:r>
            <w:r w:rsidR="00EE2903">
              <w:rPr>
                <w:noProof/>
                <w:webHidden/>
              </w:rPr>
              <w:instrText xml:space="preserve"> PAGEREF _Toc472072441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7091D4C8" w14:textId="2B0B05E7"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42" w:history="1">
            <w:r w:rsidR="00EE2903" w:rsidRPr="0061019A">
              <w:rPr>
                <w:rStyle w:val="Hipercze"/>
                <w:noProof/>
              </w:rPr>
              <w:t>7.2.1.</w:t>
            </w:r>
            <w:r w:rsidR="00EE2903">
              <w:rPr>
                <w:rFonts w:asciiTheme="minorHAnsi" w:eastAsiaTheme="minorEastAsia" w:hAnsiTheme="minorHAnsi"/>
                <w:noProof/>
                <w:sz w:val="22"/>
                <w:lang w:eastAsia="pl-PL"/>
              </w:rPr>
              <w:tab/>
            </w:r>
            <w:r w:rsidR="00EE2903" w:rsidRPr="0061019A">
              <w:rPr>
                <w:rStyle w:val="Hipercze"/>
                <w:noProof/>
              </w:rPr>
              <w:t>Opis wykonywanych testów</w:t>
            </w:r>
            <w:r w:rsidR="00EE2903">
              <w:rPr>
                <w:noProof/>
                <w:webHidden/>
              </w:rPr>
              <w:tab/>
            </w:r>
            <w:r w:rsidR="00EE2903">
              <w:rPr>
                <w:noProof/>
                <w:webHidden/>
              </w:rPr>
              <w:fldChar w:fldCharType="begin"/>
            </w:r>
            <w:r w:rsidR="00EE2903">
              <w:rPr>
                <w:noProof/>
                <w:webHidden/>
              </w:rPr>
              <w:instrText xml:space="preserve"> PAGEREF _Toc472072442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259CEAF4" w14:textId="59D3DF01"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43" w:history="1">
            <w:r w:rsidR="00EE2903" w:rsidRPr="0061019A">
              <w:rPr>
                <w:rStyle w:val="Hipercze"/>
                <w:noProof/>
                <w:lang w:val="en-US"/>
              </w:rPr>
              <w:t>7.2.2.</w:t>
            </w:r>
            <w:r w:rsidR="00EE2903">
              <w:rPr>
                <w:rFonts w:asciiTheme="minorHAnsi" w:eastAsiaTheme="minorEastAsia" w:hAnsiTheme="minorHAnsi"/>
                <w:noProof/>
                <w:sz w:val="22"/>
                <w:lang w:eastAsia="pl-PL"/>
              </w:rPr>
              <w:tab/>
            </w:r>
            <w:r w:rsidR="00EE2903" w:rsidRPr="0061019A">
              <w:rPr>
                <w:rStyle w:val="Hipercze"/>
                <w:noProof/>
              </w:rPr>
              <w:t>Wnioski</w:t>
            </w:r>
            <w:r w:rsidR="00EE2903" w:rsidRPr="0061019A">
              <w:rPr>
                <w:rStyle w:val="Hipercze"/>
                <w:noProof/>
                <w:lang w:val="en-US"/>
              </w:rPr>
              <w:t xml:space="preserve"> z</w:t>
            </w:r>
            <w:r w:rsidR="00EE2903" w:rsidRPr="0061019A">
              <w:rPr>
                <w:rStyle w:val="Hipercze"/>
                <w:noProof/>
              </w:rPr>
              <w:t xml:space="preserve"> testów</w:t>
            </w:r>
            <w:r w:rsidR="00EE2903">
              <w:rPr>
                <w:noProof/>
                <w:webHidden/>
              </w:rPr>
              <w:tab/>
            </w:r>
            <w:r w:rsidR="00EE2903">
              <w:rPr>
                <w:noProof/>
                <w:webHidden/>
              </w:rPr>
              <w:fldChar w:fldCharType="begin"/>
            </w:r>
            <w:r w:rsidR="00EE2903">
              <w:rPr>
                <w:noProof/>
                <w:webHidden/>
              </w:rPr>
              <w:instrText xml:space="preserve"> PAGEREF _Toc472072443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0FEE5481" w14:textId="404FD02C"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44" w:history="1">
            <w:r w:rsidR="00EE2903" w:rsidRPr="0061019A">
              <w:rPr>
                <w:rStyle w:val="Hipercze"/>
                <w:noProof/>
              </w:rPr>
              <w:t>7.3.</w:t>
            </w:r>
            <w:r w:rsidR="00EE2903">
              <w:rPr>
                <w:rFonts w:asciiTheme="minorHAnsi" w:eastAsiaTheme="minorEastAsia" w:hAnsiTheme="minorHAnsi"/>
                <w:noProof/>
                <w:sz w:val="22"/>
                <w:lang w:eastAsia="pl-PL"/>
              </w:rPr>
              <w:tab/>
            </w:r>
            <w:r w:rsidR="00EE2903" w:rsidRPr="0061019A">
              <w:rPr>
                <w:rStyle w:val="Hipercze"/>
                <w:noProof/>
                <w:lang w:val="en-US"/>
              </w:rPr>
              <w:t>Testy</w:t>
            </w:r>
            <w:r w:rsidR="00EE2903" w:rsidRPr="0061019A">
              <w:rPr>
                <w:rStyle w:val="Hipercze"/>
                <w:noProof/>
              </w:rPr>
              <w:t xml:space="preserve"> manualne na urządzeniu mobilnym</w:t>
            </w:r>
            <w:r w:rsidR="00EE2903">
              <w:rPr>
                <w:noProof/>
                <w:webHidden/>
              </w:rPr>
              <w:tab/>
            </w:r>
            <w:r w:rsidR="00EE2903">
              <w:rPr>
                <w:noProof/>
                <w:webHidden/>
              </w:rPr>
              <w:fldChar w:fldCharType="begin"/>
            </w:r>
            <w:r w:rsidR="00EE2903">
              <w:rPr>
                <w:noProof/>
                <w:webHidden/>
              </w:rPr>
              <w:instrText xml:space="preserve"> PAGEREF _Toc472072444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452CA5BD" w14:textId="080BDEF4"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45" w:history="1">
            <w:r w:rsidR="00EE2903" w:rsidRPr="0061019A">
              <w:rPr>
                <w:rStyle w:val="Hipercze"/>
                <w:noProof/>
              </w:rPr>
              <w:t>7.3.1.</w:t>
            </w:r>
            <w:r w:rsidR="00EE2903">
              <w:rPr>
                <w:rFonts w:asciiTheme="minorHAnsi" w:eastAsiaTheme="minorEastAsia" w:hAnsiTheme="minorHAnsi"/>
                <w:noProof/>
                <w:sz w:val="22"/>
                <w:lang w:eastAsia="pl-PL"/>
              </w:rPr>
              <w:tab/>
            </w:r>
            <w:r w:rsidR="00EE2903" w:rsidRPr="0061019A">
              <w:rPr>
                <w:rStyle w:val="Hipercze"/>
                <w:noProof/>
              </w:rPr>
              <w:t>Opis wykonywanych testów</w:t>
            </w:r>
            <w:r w:rsidR="00EE2903">
              <w:rPr>
                <w:noProof/>
                <w:webHidden/>
              </w:rPr>
              <w:tab/>
            </w:r>
            <w:r w:rsidR="00EE2903">
              <w:rPr>
                <w:noProof/>
                <w:webHidden/>
              </w:rPr>
              <w:fldChar w:fldCharType="begin"/>
            </w:r>
            <w:r w:rsidR="00EE2903">
              <w:rPr>
                <w:noProof/>
                <w:webHidden/>
              </w:rPr>
              <w:instrText xml:space="preserve"> PAGEREF _Toc472072445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5CDF2B6F" w14:textId="74B3C301" w:rsidR="00EE2903" w:rsidRDefault="00F41523">
          <w:pPr>
            <w:pStyle w:val="Spistreci3"/>
            <w:tabs>
              <w:tab w:val="left" w:pos="1320"/>
              <w:tab w:val="right" w:leader="dot" w:pos="9062"/>
            </w:tabs>
            <w:rPr>
              <w:rFonts w:asciiTheme="minorHAnsi" w:eastAsiaTheme="minorEastAsia" w:hAnsiTheme="minorHAnsi"/>
              <w:noProof/>
              <w:sz w:val="22"/>
              <w:lang w:eastAsia="pl-PL"/>
            </w:rPr>
          </w:pPr>
          <w:hyperlink w:anchor="_Toc472072446" w:history="1">
            <w:r w:rsidR="00EE2903" w:rsidRPr="0061019A">
              <w:rPr>
                <w:rStyle w:val="Hipercze"/>
                <w:noProof/>
                <w:lang w:val="en-US"/>
              </w:rPr>
              <w:t>7.3.2.</w:t>
            </w:r>
            <w:r w:rsidR="00EE2903">
              <w:rPr>
                <w:rFonts w:asciiTheme="minorHAnsi" w:eastAsiaTheme="minorEastAsia" w:hAnsiTheme="minorHAnsi"/>
                <w:noProof/>
                <w:sz w:val="22"/>
                <w:lang w:eastAsia="pl-PL"/>
              </w:rPr>
              <w:tab/>
            </w:r>
            <w:r w:rsidR="00EE2903" w:rsidRPr="0061019A">
              <w:rPr>
                <w:rStyle w:val="Hipercze"/>
                <w:noProof/>
              </w:rPr>
              <w:t>Wnioski</w:t>
            </w:r>
            <w:r w:rsidR="00EE2903" w:rsidRPr="0061019A">
              <w:rPr>
                <w:rStyle w:val="Hipercze"/>
                <w:noProof/>
                <w:lang w:val="en-US"/>
              </w:rPr>
              <w:t xml:space="preserve"> z</w:t>
            </w:r>
            <w:r w:rsidR="00EE2903" w:rsidRPr="0061019A">
              <w:rPr>
                <w:rStyle w:val="Hipercze"/>
                <w:noProof/>
              </w:rPr>
              <w:t xml:space="preserve"> testów</w:t>
            </w:r>
            <w:r w:rsidR="00EE2903">
              <w:rPr>
                <w:noProof/>
                <w:webHidden/>
              </w:rPr>
              <w:tab/>
            </w:r>
            <w:r w:rsidR="00EE2903">
              <w:rPr>
                <w:noProof/>
                <w:webHidden/>
              </w:rPr>
              <w:fldChar w:fldCharType="begin"/>
            </w:r>
            <w:r w:rsidR="00EE2903">
              <w:rPr>
                <w:noProof/>
                <w:webHidden/>
              </w:rPr>
              <w:instrText xml:space="preserve"> PAGEREF _Toc472072446 \h </w:instrText>
            </w:r>
            <w:r w:rsidR="00EE2903">
              <w:rPr>
                <w:noProof/>
                <w:webHidden/>
              </w:rPr>
            </w:r>
            <w:r w:rsidR="00EE2903">
              <w:rPr>
                <w:noProof/>
                <w:webHidden/>
              </w:rPr>
              <w:fldChar w:fldCharType="separate"/>
            </w:r>
            <w:r w:rsidR="00EE2903">
              <w:rPr>
                <w:noProof/>
                <w:webHidden/>
              </w:rPr>
              <w:t>26</w:t>
            </w:r>
            <w:r w:rsidR="00EE2903">
              <w:rPr>
                <w:noProof/>
                <w:webHidden/>
              </w:rPr>
              <w:fldChar w:fldCharType="end"/>
            </w:r>
          </w:hyperlink>
        </w:p>
        <w:p w14:paraId="7892311D" w14:textId="2427F40F"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447" w:history="1">
            <w:r w:rsidR="00EE2903" w:rsidRPr="0061019A">
              <w:rPr>
                <w:rStyle w:val="Hipercze"/>
                <w:noProof/>
              </w:rPr>
              <w:t>8.</w:t>
            </w:r>
            <w:r w:rsidR="00EE2903">
              <w:rPr>
                <w:rFonts w:asciiTheme="minorHAnsi" w:eastAsiaTheme="minorEastAsia" w:hAnsiTheme="minorHAnsi"/>
                <w:noProof/>
                <w:sz w:val="22"/>
                <w:lang w:eastAsia="pl-PL"/>
              </w:rPr>
              <w:tab/>
            </w:r>
            <w:r w:rsidR="00EE2903" w:rsidRPr="0061019A">
              <w:rPr>
                <w:rStyle w:val="Hipercze"/>
                <w:noProof/>
              </w:rPr>
              <w:t>Podsumowanie</w:t>
            </w:r>
            <w:r w:rsidR="00EE2903">
              <w:rPr>
                <w:noProof/>
                <w:webHidden/>
              </w:rPr>
              <w:tab/>
            </w:r>
            <w:r w:rsidR="00EE2903">
              <w:rPr>
                <w:noProof/>
                <w:webHidden/>
              </w:rPr>
              <w:fldChar w:fldCharType="begin"/>
            </w:r>
            <w:r w:rsidR="00EE2903">
              <w:rPr>
                <w:noProof/>
                <w:webHidden/>
              </w:rPr>
              <w:instrText xml:space="preserve"> PAGEREF _Toc472072447 \h </w:instrText>
            </w:r>
            <w:r w:rsidR="00EE2903">
              <w:rPr>
                <w:noProof/>
                <w:webHidden/>
              </w:rPr>
            </w:r>
            <w:r w:rsidR="00EE2903">
              <w:rPr>
                <w:noProof/>
                <w:webHidden/>
              </w:rPr>
              <w:fldChar w:fldCharType="separate"/>
            </w:r>
            <w:r w:rsidR="00EE2903">
              <w:rPr>
                <w:noProof/>
                <w:webHidden/>
              </w:rPr>
              <w:t>27</w:t>
            </w:r>
            <w:r w:rsidR="00EE2903">
              <w:rPr>
                <w:noProof/>
                <w:webHidden/>
              </w:rPr>
              <w:fldChar w:fldCharType="end"/>
            </w:r>
          </w:hyperlink>
        </w:p>
        <w:p w14:paraId="1B73260A" w14:textId="7A77B58D"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48" w:history="1">
            <w:r w:rsidR="00EE2903" w:rsidRPr="0061019A">
              <w:rPr>
                <w:rStyle w:val="Hipercze"/>
                <w:noProof/>
              </w:rPr>
              <w:t>8.1.</w:t>
            </w:r>
            <w:r w:rsidR="00EE2903">
              <w:rPr>
                <w:rFonts w:asciiTheme="minorHAnsi" w:eastAsiaTheme="minorEastAsia" w:hAnsiTheme="minorHAnsi"/>
                <w:noProof/>
                <w:sz w:val="22"/>
                <w:lang w:eastAsia="pl-PL"/>
              </w:rPr>
              <w:tab/>
            </w:r>
            <w:r w:rsidR="00EE2903" w:rsidRPr="0061019A">
              <w:rPr>
                <w:rStyle w:val="Hipercze"/>
                <w:noProof/>
              </w:rPr>
              <w:t>Wnioski</w:t>
            </w:r>
            <w:r w:rsidR="00EE2903">
              <w:rPr>
                <w:noProof/>
                <w:webHidden/>
              </w:rPr>
              <w:tab/>
            </w:r>
            <w:r w:rsidR="00EE2903">
              <w:rPr>
                <w:noProof/>
                <w:webHidden/>
              </w:rPr>
              <w:fldChar w:fldCharType="begin"/>
            </w:r>
            <w:r w:rsidR="00EE2903">
              <w:rPr>
                <w:noProof/>
                <w:webHidden/>
              </w:rPr>
              <w:instrText xml:space="preserve"> PAGEREF _Toc472072448 \h </w:instrText>
            </w:r>
            <w:r w:rsidR="00EE2903">
              <w:rPr>
                <w:noProof/>
                <w:webHidden/>
              </w:rPr>
            </w:r>
            <w:r w:rsidR="00EE2903">
              <w:rPr>
                <w:noProof/>
                <w:webHidden/>
              </w:rPr>
              <w:fldChar w:fldCharType="separate"/>
            </w:r>
            <w:r w:rsidR="00EE2903">
              <w:rPr>
                <w:noProof/>
                <w:webHidden/>
              </w:rPr>
              <w:t>27</w:t>
            </w:r>
            <w:r w:rsidR="00EE2903">
              <w:rPr>
                <w:noProof/>
                <w:webHidden/>
              </w:rPr>
              <w:fldChar w:fldCharType="end"/>
            </w:r>
          </w:hyperlink>
        </w:p>
        <w:p w14:paraId="2B8714E4" w14:textId="700C2747" w:rsidR="00EE2903" w:rsidRDefault="00F41523">
          <w:pPr>
            <w:pStyle w:val="Spistreci2"/>
            <w:tabs>
              <w:tab w:val="left" w:pos="880"/>
              <w:tab w:val="right" w:leader="dot" w:pos="9062"/>
            </w:tabs>
            <w:rPr>
              <w:rFonts w:asciiTheme="minorHAnsi" w:eastAsiaTheme="minorEastAsia" w:hAnsiTheme="minorHAnsi"/>
              <w:noProof/>
              <w:sz w:val="22"/>
              <w:lang w:eastAsia="pl-PL"/>
            </w:rPr>
          </w:pPr>
          <w:hyperlink w:anchor="_Toc472072449" w:history="1">
            <w:r w:rsidR="00EE2903" w:rsidRPr="0061019A">
              <w:rPr>
                <w:rStyle w:val="Hipercze"/>
                <w:noProof/>
                <w:lang w:val="pt-PT"/>
              </w:rPr>
              <w:t>8.2.</w:t>
            </w:r>
            <w:r w:rsidR="00EE2903">
              <w:rPr>
                <w:rFonts w:asciiTheme="minorHAnsi" w:eastAsiaTheme="minorEastAsia" w:hAnsiTheme="minorHAnsi"/>
                <w:noProof/>
                <w:sz w:val="22"/>
                <w:lang w:eastAsia="pl-PL"/>
              </w:rPr>
              <w:tab/>
            </w:r>
            <w:r w:rsidR="00EE2903" w:rsidRPr="0061019A">
              <w:rPr>
                <w:rStyle w:val="Hipercze"/>
                <w:noProof/>
                <w:lang w:val="pt-PT"/>
              </w:rPr>
              <w:t>Możliwości rozwoju</w:t>
            </w:r>
            <w:r w:rsidR="00EE2903">
              <w:rPr>
                <w:noProof/>
                <w:webHidden/>
              </w:rPr>
              <w:tab/>
            </w:r>
            <w:r w:rsidR="00EE2903">
              <w:rPr>
                <w:noProof/>
                <w:webHidden/>
              </w:rPr>
              <w:fldChar w:fldCharType="begin"/>
            </w:r>
            <w:r w:rsidR="00EE2903">
              <w:rPr>
                <w:noProof/>
                <w:webHidden/>
              </w:rPr>
              <w:instrText xml:space="preserve"> PAGEREF _Toc472072449 \h </w:instrText>
            </w:r>
            <w:r w:rsidR="00EE2903">
              <w:rPr>
                <w:noProof/>
                <w:webHidden/>
              </w:rPr>
            </w:r>
            <w:r w:rsidR="00EE2903">
              <w:rPr>
                <w:noProof/>
                <w:webHidden/>
              </w:rPr>
              <w:fldChar w:fldCharType="separate"/>
            </w:r>
            <w:r w:rsidR="00EE2903">
              <w:rPr>
                <w:noProof/>
                <w:webHidden/>
              </w:rPr>
              <w:t>27</w:t>
            </w:r>
            <w:r w:rsidR="00EE2903">
              <w:rPr>
                <w:noProof/>
                <w:webHidden/>
              </w:rPr>
              <w:fldChar w:fldCharType="end"/>
            </w:r>
          </w:hyperlink>
        </w:p>
        <w:p w14:paraId="78393EB3" w14:textId="68708F1A" w:rsidR="00EE2903" w:rsidRDefault="00F41523">
          <w:pPr>
            <w:pStyle w:val="Spistreci1"/>
            <w:tabs>
              <w:tab w:val="left" w:pos="480"/>
              <w:tab w:val="right" w:leader="dot" w:pos="9062"/>
            </w:tabs>
            <w:rPr>
              <w:rFonts w:asciiTheme="minorHAnsi" w:eastAsiaTheme="minorEastAsia" w:hAnsiTheme="minorHAnsi"/>
              <w:noProof/>
              <w:sz w:val="22"/>
              <w:lang w:eastAsia="pl-PL"/>
            </w:rPr>
          </w:pPr>
          <w:hyperlink w:anchor="_Toc472072450" w:history="1">
            <w:r w:rsidR="00EE2903" w:rsidRPr="0061019A">
              <w:rPr>
                <w:rStyle w:val="Hipercze"/>
                <w:noProof/>
                <w:lang w:val="sv-SE"/>
              </w:rPr>
              <w:t>9.</w:t>
            </w:r>
            <w:r w:rsidR="00EE2903">
              <w:rPr>
                <w:rFonts w:asciiTheme="minorHAnsi" w:eastAsiaTheme="minorEastAsia" w:hAnsiTheme="minorHAnsi"/>
                <w:noProof/>
                <w:sz w:val="22"/>
                <w:lang w:eastAsia="pl-PL"/>
              </w:rPr>
              <w:tab/>
            </w:r>
            <w:r w:rsidR="00EE2903" w:rsidRPr="0061019A">
              <w:rPr>
                <w:rStyle w:val="Hipercze"/>
                <w:noProof/>
                <w:lang w:val="sv-SE"/>
              </w:rPr>
              <w:t>Literatura i źródła</w:t>
            </w:r>
            <w:r w:rsidR="00EE2903">
              <w:rPr>
                <w:noProof/>
                <w:webHidden/>
              </w:rPr>
              <w:tab/>
            </w:r>
            <w:r w:rsidR="00EE2903">
              <w:rPr>
                <w:noProof/>
                <w:webHidden/>
              </w:rPr>
              <w:fldChar w:fldCharType="begin"/>
            </w:r>
            <w:r w:rsidR="00EE2903">
              <w:rPr>
                <w:noProof/>
                <w:webHidden/>
              </w:rPr>
              <w:instrText xml:space="preserve"> PAGEREF _Toc472072450 \h </w:instrText>
            </w:r>
            <w:r w:rsidR="00EE2903">
              <w:rPr>
                <w:noProof/>
                <w:webHidden/>
              </w:rPr>
            </w:r>
            <w:r w:rsidR="00EE2903">
              <w:rPr>
                <w:noProof/>
                <w:webHidden/>
              </w:rPr>
              <w:fldChar w:fldCharType="separate"/>
            </w:r>
            <w:r w:rsidR="00EE2903">
              <w:rPr>
                <w:noProof/>
                <w:webHidden/>
              </w:rPr>
              <w:t>28</w:t>
            </w:r>
            <w:r w:rsidR="00EE2903">
              <w:rPr>
                <w:noProof/>
                <w:webHidden/>
              </w:rPr>
              <w:fldChar w:fldCharType="end"/>
            </w:r>
          </w:hyperlink>
        </w:p>
        <w:p w14:paraId="47274AFE" w14:textId="6242E142" w:rsidR="00EE2903" w:rsidRDefault="00F41523">
          <w:pPr>
            <w:pStyle w:val="Spistreci1"/>
            <w:tabs>
              <w:tab w:val="left" w:pos="660"/>
              <w:tab w:val="right" w:leader="dot" w:pos="9062"/>
            </w:tabs>
            <w:rPr>
              <w:rFonts w:asciiTheme="minorHAnsi" w:eastAsiaTheme="minorEastAsia" w:hAnsiTheme="minorHAnsi"/>
              <w:noProof/>
              <w:sz w:val="22"/>
              <w:lang w:eastAsia="pl-PL"/>
            </w:rPr>
          </w:pPr>
          <w:hyperlink w:anchor="_Toc472072451" w:history="1">
            <w:r w:rsidR="00EE2903" w:rsidRPr="0061019A">
              <w:rPr>
                <w:rStyle w:val="Hipercze"/>
                <w:noProof/>
              </w:rPr>
              <w:t>10.</w:t>
            </w:r>
            <w:r w:rsidR="00EE2903">
              <w:rPr>
                <w:rFonts w:asciiTheme="minorHAnsi" w:eastAsiaTheme="minorEastAsia" w:hAnsiTheme="minorHAnsi"/>
                <w:noProof/>
                <w:sz w:val="22"/>
                <w:lang w:eastAsia="pl-PL"/>
              </w:rPr>
              <w:tab/>
            </w:r>
            <w:r w:rsidR="00EE2903" w:rsidRPr="0061019A">
              <w:rPr>
                <w:rStyle w:val="Hipercze"/>
                <w:noProof/>
              </w:rPr>
              <w:t>Załącznik - instrukcja</w:t>
            </w:r>
            <w:r w:rsidR="00EE2903">
              <w:rPr>
                <w:noProof/>
                <w:webHidden/>
              </w:rPr>
              <w:tab/>
            </w:r>
            <w:r w:rsidR="00EE2903">
              <w:rPr>
                <w:noProof/>
                <w:webHidden/>
              </w:rPr>
              <w:fldChar w:fldCharType="begin"/>
            </w:r>
            <w:r w:rsidR="00EE2903">
              <w:rPr>
                <w:noProof/>
                <w:webHidden/>
              </w:rPr>
              <w:instrText xml:space="preserve"> PAGEREF _Toc472072451 \h </w:instrText>
            </w:r>
            <w:r w:rsidR="00EE2903">
              <w:rPr>
                <w:noProof/>
                <w:webHidden/>
              </w:rPr>
            </w:r>
            <w:r w:rsidR="00EE2903">
              <w:rPr>
                <w:noProof/>
                <w:webHidden/>
              </w:rPr>
              <w:fldChar w:fldCharType="separate"/>
            </w:r>
            <w:r w:rsidR="00EE2903">
              <w:rPr>
                <w:noProof/>
                <w:webHidden/>
              </w:rPr>
              <w:t>29</w:t>
            </w:r>
            <w:r w:rsidR="00EE2903">
              <w:rPr>
                <w:noProof/>
                <w:webHidden/>
              </w:rPr>
              <w:fldChar w:fldCharType="end"/>
            </w:r>
          </w:hyperlink>
        </w:p>
        <w:p w14:paraId="41A7D3A7" w14:textId="3CA19C8E" w:rsidR="008F348B" w:rsidRPr="00D528FB" w:rsidRDefault="0071052B">
          <w:r w:rsidRPr="00D528FB">
            <w:fldChar w:fldCharType="end"/>
          </w:r>
        </w:p>
      </w:sdtContent>
    </w:sdt>
    <w:p w14:paraId="5E6F80FD" w14:textId="3D9C2474" w:rsidR="006C4B96" w:rsidRPr="00D42FEE" w:rsidRDefault="00C77AD5" w:rsidP="00D42FEE">
      <w:pPr>
        <w:pStyle w:val="Nagwek1"/>
      </w:pPr>
      <w:r w:rsidRPr="00D528FB">
        <w:br w:type="page"/>
      </w:r>
      <w:bookmarkStart w:id="2" w:name="_Toc472072384"/>
      <w:r w:rsidR="006C4B96" w:rsidRPr="00D42FEE">
        <w:lastRenderedPageBreak/>
        <w:t>Spis rysunków</w:t>
      </w:r>
      <w:bookmarkEnd w:id="2"/>
    </w:p>
    <w:p w14:paraId="731D929B" w14:textId="799E0925" w:rsidR="00B338F7" w:rsidRDefault="00090560">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471222961" w:history="1">
        <w:r w:rsidR="00B338F7" w:rsidRPr="00D634B8">
          <w:rPr>
            <w:rStyle w:val="Hipercze"/>
            <w:noProof/>
          </w:rPr>
          <w:t>Rysunek 1 Widok strony głównej</w:t>
        </w:r>
        <w:r w:rsidR="00B338F7">
          <w:rPr>
            <w:noProof/>
            <w:webHidden/>
          </w:rPr>
          <w:tab/>
        </w:r>
        <w:r w:rsidR="00B338F7">
          <w:rPr>
            <w:noProof/>
            <w:webHidden/>
          </w:rPr>
          <w:fldChar w:fldCharType="begin"/>
        </w:r>
        <w:r w:rsidR="00B338F7">
          <w:rPr>
            <w:noProof/>
            <w:webHidden/>
          </w:rPr>
          <w:instrText xml:space="preserve"> PAGEREF _Toc471222961 \h </w:instrText>
        </w:r>
        <w:r w:rsidR="00B338F7">
          <w:rPr>
            <w:noProof/>
            <w:webHidden/>
          </w:rPr>
        </w:r>
        <w:r w:rsidR="00B338F7">
          <w:rPr>
            <w:noProof/>
            <w:webHidden/>
          </w:rPr>
          <w:fldChar w:fldCharType="separate"/>
        </w:r>
        <w:r w:rsidR="00B338F7">
          <w:rPr>
            <w:noProof/>
            <w:webHidden/>
          </w:rPr>
          <w:t>11</w:t>
        </w:r>
        <w:r w:rsidR="00B338F7">
          <w:rPr>
            <w:noProof/>
            <w:webHidden/>
          </w:rPr>
          <w:fldChar w:fldCharType="end"/>
        </w:r>
      </w:hyperlink>
    </w:p>
    <w:p w14:paraId="508E4842" w14:textId="3B8F2BFD" w:rsidR="00B338F7" w:rsidRDefault="00F41523">
      <w:pPr>
        <w:pStyle w:val="Spisilustracji"/>
        <w:tabs>
          <w:tab w:val="right" w:leader="dot" w:pos="9062"/>
        </w:tabs>
        <w:rPr>
          <w:rFonts w:asciiTheme="minorHAnsi" w:eastAsiaTheme="minorEastAsia" w:hAnsiTheme="minorHAnsi"/>
          <w:noProof/>
          <w:sz w:val="22"/>
          <w:lang w:eastAsia="pl-PL"/>
        </w:rPr>
      </w:pPr>
      <w:hyperlink w:anchor="_Toc471222962" w:history="1">
        <w:r w:rsidR="00B338F7" w:rsidRPr="00D634B8">
          <w:rPr>
            <w:rStyle w:val="Hipercze"/>
            <w:noProof/>
          </w:rPr>
          <w:t>Rysunek 2 Widok statystyk</w:t>
        </w:r>
        <w:r w:rsidR="00B338F7">
          <w:rPr>
            <w:noProof/>
            <w:webHidden/>
          </w:rPr>
          <w:tab/>
        </w:r>
        <w:r w:rsidR="00B338F7">
          <w:rPr>
            <w:noProof/>
            <w:webHidden/>
          </w:rPr>
          <w:fldChar w:fldCharType="begin"/>
        </w:r>
        <w:r w:rsidR="00B338F7">
          <w:rPr>
            <w:noProof/>
            <w:webHidden/>
          </w:rPr>
          <w:instrText xml:space="preserve"> PAGEREF _Toc471222962 \h </w:instrText>
        </w:r>
        <w:r w:rsidR="00B338F7">
          <w:rPr>
            <w:noProof/>
            <w:webHidden/>
          </w:rPr>
        </w:r>
        <w:r w:rsidR="00B338F7">
          <w:rPr>
            <w:noProof/>
            <w:webHidden/>
          </w:rPr>
          <w:fldChar w:fldCharType="separate"/>
        </w:r>
        <w:r w:rsidR="00B338F7">
          <w:rPr>
            <w:noProof/>
            <w:webHidden/>
          </w:rPr>
          <w:t>11</w:t>
        </w:r>
        <w:r w:rsidR="00B338F7">
          <w:rPr>
            <w:noProof/>
            <w:webHidden/>
          </w:rPr>
          <w:fldChar w:fldCharType="end"/>
        </w:r>
      </w:hyperlink>
    </w:p>
    <w:p w14:paraId="7D76E0DE" w14:textId="605FE054" w:rsidR="00B338F7" w:rsidRDefault="00F41523">
      <w:pPr>
        <w:pStyle w:val="Spisilustracji"/>
        <w:tabs>
          <w:tab w:val="right" w:leader="dot" w:pos="9062"/>
        </w:tabs>
        <w:rPr>
          <w:rFonts w:asciiTheme="minorHAnsi" w:eastAsiaTheme="minorEastAsia" w:hAnsiTheme="minorHAnsi"/>
          <w:noProof/>
          <w:sz w:val="22"/>
          <w:lang w:eastAsia="pl-PL"/>
        </w:rPr>
      </w:pPr>
      <w:hyperlink w:anchor="_Toc471222963" w:history="1">
        <w:r w:rsidR="00B338F7" w:rsidRPr="00D634B8">
          <w:rPr>
            <w:rStyle w:val="Hipercze"/>
            <w:noProof/>
          </w:rPr>
          <w:t>Rysunek 3 Diagram przypadków użycia</w:t>
        </w:r>
        <w:r w:rsidR="00B338F7">
          <w:rPr>
            <w:noProof/>
            <w:webHidden/>
          </w:rPr>
          <w:tab/>
        </w:r>
        <w:r w:rsidR="00B338F7">
          <w:rPr>
            <w:noProof/>
            <w:webHidden/>
          </w:rPr>
          <w:fldChar w:fldCharType="begin"/>
        </w:r>
        <w:r w:rsidR="00B338F7">
          <w:rPr>
            <w:noProof/>
            <w:webHidden/>
          </w:rPr>
          <w:instrText xml:space="preserve"> PAGEREF _Toc471222963 \h </w:instrText>
        </w:r>
        <w:r w:rsidR="00B338F7">
          <w:rPr>
            <w:noProof/>
            <w:webHidden/>
          </w:rPr>
        </w:r>
        <w:r w:rsidR="00B338F7">
          <w:rPr>
            <w:noProof/>
            <w:webHidden/>
          </w:rPr>
          <w:fldChar w:fldCharType="separate"/>
        </w:r>
        <w:r w:rsidR="00B338F7">
          <w:rPr>
            <w:noProof/>
            <w:webHidden/>
          </w:rPr>
          <w:t>12</w:t>
        </w:r>
        <w:r w:rsidR="00B338F7">
          <w:rPr>
            <w:noProof/>
            <w:webHidden/>
          </w:rPr>
          <w:fldChar w:fldCharType="end"/>
        </w:r>
      </w:hyperlink>
    </w:p>
    <w:p w14:paraId="7C80EF74" w14:textId="52B489F6" w:rsidR="006C4B96" w:rsidRPr="00D528FB" w:rsidRDefault="00090560" w:rsidP="009032D3">
      <w:pPr>
        <w:spacing w:after="200" w:line="276" w:lineRule="auto"/>
      </w:pPr>
      <w:r>
        <w:fldChar w:fldCharType="end"/>
      </w:r>
      <w:r w:rsidR="006C4B96" w:rsidRPr="00D528FB">
        <w:br w:type="page"/>
      </w:r>
    </w:p>
    <w:p w14:paraId="796F2FA5" w14:textId="294EC9A0" w:rsidR="006C4B96" w:rsidRPr="00D528FB" w:rsidRDefault="006C4B96" w:rsidP="004C46FD">
      <w:pPr>
        <w:pStyle w:val="Nagwek1"/>
      </w:pPr>
      <w:bookmarkStart w:id="3" w:name="_Toc472072385"/>
      <w:r w:rsidRPr="00D528FB">
        <w:lastRenderedPageBreak/>
        <w:t>Spis tabel</w:t>
      </w:r>
      <w:bookmarkEnd w:id="3"/>
    </w:p>
    <w:p w14:paraId="3983CC8C" w14:textId="77777777"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D33C84">
          <w:rPr>
            <w:noProof/>
            <w:webHidden/>
          </w:rPr>
          <w:t>3</w:t>
        </w:r>
        <w:r>
          <w:rPr>
            <w:noProof/>
            <w:webHidden/>
          </w:rPr>
          <w:fldChar w:fldCharType="end"/>
        </w:r>
      </w:hyperlink>
    </w:p>
    <w:p w14:paraId="104AD73A" w14:textId="77777777" w:rsidR="004C46FD" w:rsidRDefault="0071052B" w:rsidP="004C46FD">
      <w:pPr>
        <w:spacing w:after="200" w:line="276" w:lineRule="auto"/>
      </w:pPr>
      <w:r w:rsidRPr="00D528FB">
        <w:fldChar w:fldCharType="end"/>
      </w:r>
      <w:r w:rsidR="004C46FD">
        <w:br w:type="page"/>
      </w:r>
    </w:p>
    <w:p w14:paraId="222F80AC" w14:textId="18CA935C" w:rsidR="004C46FD" w:rsidRDefault="004C46FD" w:rsidP="004C46FD">
      <w:pPr>
        <w:pStyle w:val="Nagwek1"/>
      </w:pPr>
      <w:bookmarkStart w:id="4" w:name="_Toc472072386"/>
      <w:r>
        <w:lastRenderedPageBreak/>
        <w:t>Spis listingów</w:t>
      </w:r>
      <w:bookmarkEnd w:id="4"/>
    </w:p>
    <w:p w14:paraId="73420C66" w14:textId="658712B2" w:rsidR="0057361B" w:rsidRDefault="0071052B">
      <w:pPr>
        <w:pStyle w:val="Spisilustracji"/>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471160001" w:history="1">
        <w:r w:rsidR="0057361B" w:rsidRPr="007E3897">
          <w:rPr>
            <w:rStyle w:val="Hipercze"/>
            <w:noProof/>
          </w:rPr>
          <w:t>Listing. 1. Początkowe żądanie HTTP</w:t>
        </w:r>
        <w:r w:rsidR="0057361B">
          <w:rPr>
            <w:noProof/>
            <w:webHidden/>
          </w:rPr>
          <w:tab/>
        </w:r>
        <w:r w:rsidR="0057361B">
          <w:rPr>
            <w:noProof/>
            <w:webHidden/>
          </w:rPr>
          <w:fldChar w:fldCharType="begin"/>
        </w:r>
        <w:r w:rsidR="0057361B">
          <w:rPr>
            <w:noProof/>
            <w:webHidden/>
          </w:rPr>
          <w:instrText xml:space="preserve"> PAGEREF _Toc471160001 \h </w:instrText>
        </w:r>
        <w:r w:rsidR="0057361B">
          <w:rPr>
            <w:noProof/>
            <w:webHidden/>
          </w:rPr>
        </w:r>
        <w:r w:rsidR="0057361B">
          <w:rPr>
            <w:noProof/>
            <w:webHidden/>
          </w:rPr>
          <w:fldChar w:fldCharType="separate"/>
        </w:r>
        <w:r w:rsidR="0057361B">
          <w:rPr>
            <w:noProof/>
            <w:webHidden/>
          </w:rPr>
          <w:t>21</w:t>
        </w:r>
        <w:r w:rsidR="0057361B">
          <w:rPr>
            <w:noProof/>
            <w:webHidden/>
          </w:rPr>
          <w:fldChar w:fldCharType="end"/>
        </w:r>
      </w:hyperlink>
    </w:p>
    <w:p w14:paraId="19DE4229" w14:textId="15C64B43" w:rsidR="00AB4353" w:rsidRPr="00BA0D4E" w:rsidRDefault="0071052B" w:rsidP="004C46FD">
      <w:pPr>
        <w:spacing w:after="200" w:line="276" w:lineRule="auto"/>
      </w:pPr>
      <w:r>
        <w:fldChar w:fldCharType="end"/>
      </w:r>
      <w:r w:rsidR="00AB4353" w:rsidRPr="00D528FB">
        <w:br w:type="page"/>
      </w:r>
    </w:p>
    <w:p w14:paraId="7E9CCC5F" w14:textId="7B9D3F8D" w:rsidR="00AB4353" w:rsidRPr="00427D5A" w:rsidRDefault="00AB4353" w:rsidP="00AB4353">
      <w:pPr>
        <w:pStyle w:val="Nagwek1"/>
        <w:rPr>
          <w:lang w:val="en-US"/>
        </w:rPr>
      </w:pPr>
      <w:bookmarkStart w:id="5" w:name="_Toc472072387"/>
      <w:commentRangeStart w:id="6"/>
      <w:r w:rsidRPr="00BA0D4E">
        <w:lastRenderedPageBreak/>
        <w:t>Skróty</w:t>
      </w:r>
      <w:bookmarkEnd w:id="5"/>
    </w:p>
    <w:p w14:paraId="60596287" w14:textId="77777777" w:rsidR="007721CF" w:rsidRPr="00427D5A" w:rsidRDefault="007721CF" w:rsidP="007721CF">
      <w:pPr>
        <w:rPr>
          <w:lang w:val="en-US"/>
        </w:rPr>
      </w:pPr>
      <w:r w:rsidRPr="00427D5A">
        <w:rPr>
          <w:b/>
          <w:bCs/>
          <w:lang w:val="en-US"/>
        </w:rPr>
        <w:t>OGC</w:t>
      </w:r>
      <w:r w:rsidRPr="00427D5A">
        <w:rPr>
          <w:lang w:val="en-US"/>
        </w:rPr>
        <w:t xml:space="preserve"> </w:t>
      </w:r>
      <w:r w:rsidRPr="00BA0D4E">
        <w:t>(ang.</w:t>
      </w:r>
      <w:r w:rsidRPr="00427D5A">
        <w:rPr>
          <w:lang w:val="en-US"/>
        </w:rPr>
        <w:t xml:space="preserve"> </w:t>
      </w:r>
      <w:r w:rsidRPr="00427D5A">
        <w:rPr>
          <w:i/>
          <w:iCs/>
          <w:lang w:val="en-US"/>
        </w:rPr>
        <w:t>Open Geospatial Consortium</w:t>
      </w:r>
      <w:r w:rsidRPr="00427D5A">
        <w:rPr>
          <w:lang w:val="en-US"/>
        </w:rPr>
        <w:t>)</w:t>
      </w:r>
    </w:p>
    <w:p w14:paraId="6025C55C" w14:textId="77777777" w:rsidR="007721CF" w:rsidRPr="00427D5A" w:rsidRDefault="007721CF" w:rsidP="007721CF">
      <w:pPr>
        <w:rPr>
          <w:lang w:val="en-US"/>
        </w:rPr>
      </w:pPr>
      <w:r w:rsidRPr="00427D5A">
        <w:rPr>
          <w:b/>
          <w:bCs/>
          <w:lang w:val="en-US"/>
        </w:rPr>
        <w:t>XML</w:t>
      </w:r>
      <w:r w:rsidRPr="00427D5A">
        <w:rPr>
          <w:lang w:val="en-US"/>
        </w:rPr>
        <w:t xml:space="preserve"> (ang. </w:t>
      </w:r>
      <w:r w:rsidRPr="00427D5A">
        <w:rPr>
          <w:i/>
          <w:iCs/>
          <w:lang w:val="en-US"/>
        </w:rPr>
        <w:t>eXtensible Markup Language</w:t>
      </w:r>
      <w:r w:rsidRPr="00427D5A">
        <w:rPr>
          <w:lang w:val="en-US"/>
        </w:rPr>
        <w:t>)</w:t>
      </w:r>
    </w:p>
    <w:p w14:paraId="24113EFA"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44A9CD85" w14:textId="77777777" w:rsidR="007721CF" w:rsidRPr="00427D5A" w:rsidRDefault="007721CF" w:rsidP="007721CF">
      <w:pPr>
        <w:rPr>
          <w:lang w:val="en-US"/>
        </w:rPr>
      </w:pPr>
      <w:r w:rsidRPr="00427D5A">
        <w:rPr>
          <w:b/>
          <w:bCs/>
          <w:lang w:val="en-US"/>
        </w:rPr>
        <w:t>WSDL</w:t>
      </w:r>
      <w:r w:rsidRPr="00427D5A">
        <w:rPr>
          <w:lang w:val="en-US"/>
        </w:rPr>
        <w:t xml:space="preserve"> (ang. </w:t>
      </w:r>
      <w:r w:rsidRPr="00427D5A">
        <w:rPr>
          <w:i/>
          <w:iCs/>
          <w:lang w:val="en-US"/>
        </w:rPr>
        <w:t>Web Services Description Language</w:t>
      </w:r>
      <w:r w:rsidRPr="00427D5A">
        <w:rPr>
          <w:lang w:val="en-US"/>
        </w:rPr>
        <w:t>)</w:t>
      </w:r>
    </w:p>
    <w:p w14:paraId="413E32D8" w14:textId="77777777" w:rsidR="007721CF" w:rsidRPr="00427D5A" w:rsidRDefault="007721CF" w:rsidP="007721CF">
      <w:pPr>
        <w:rPr>
          <w:lang w:val="en-US"/>
        </w:rPr>
      </w:pPr>
      <w:r w:rsidRPr="00427D5A">
        <w:rPr>
          <w:b/>
          <w:bCs/>
          <w:lang w:val="en-US"/>
        </w:rPr>
        <w:t>UDDI</w:t>
      </w:r>
      <w:r w:rsidRPr="00427D5A">
        <w:rPr>
          <w:lang w:val="en-US"/>
        </w:rPr>
        <w:t xml:space="preserve"> (ang. </w:t>
      </w:r>
      <w:r w:rsidRPr="00427D5A">
        <w:rPr>
          <w:i/>
          <w:iCs/>
          <w:lang w:val="en-US"/>
        </w:rPr>
        <w:t>Universal Description Discovery and Integration</w:t>
      </w:r>
      <w:r w:rsidRPr="00427D5A">
        <w:rPr>
          <w:lang w:val="en-US"/>
        </w:rPr>
        <w:t>)</w:t>
      </w:r>
    </w:p>
    <w:p w14:paraId="0A3165E8" w14:textId="77777777" w:rsidR="007721CF" w:rsidRPr="00427D5A" w:rsidRDefault="007721CF" w:rsidP="007721CF">
      <w:pPr>
        <w:rPr>
          <w:lang w:val="en-US"/>
        </w:rPr>
      </w:pPr>
      <w:r w:rsidRPr="00427D5A">
        <w:rPr>
          <w:b/>
          <w:bCs/>
          <w:lang w:val="en-US"/>
        </w:rPr>
        <w:t>GIS</w:t>
      </w:r>
      <w:r w:rsidRPr="00427D5A">
        <w:rPr>
          <w:lang w:val="en-US"/>
        </w:rPr>
        <w:t xml:space="preserve"> (ang. </w:t>
      </w:r>
      <w:r w:rsidRPr="00427D5A">
        <w:rPr>
          <w:i/>
          <w:iCs/>
          <w:lang w:val="en-US"/>
        </w:rPr>
        <w:t>Geographical Information System</w:t>
      </w:r>
      <w:r w:rsidRPr="00427D5A">
        <w:rPr>
          <w:lang w:val="en-US"/>
        </w:rPr>
        <w:t>)</w:t>
      </w:r>
    </w:p>
    <w:p w14:paraId="241F3C2A" w14:textId="77777777" w:rsidR="007721CF" w:rsidRPr="00427D5A" w:rsidRDefault="007721CF" w:rsidP="007721CF">
      <w:pPr>
        <w:rPr>
          <w:lang w:val="en-US"/>
        </w:rPr>
      </w:pPr>
      <w:r w:rsidRPr="00427D5A">
        <w:rPr>
          <w:b/>
          <w:bCs/>
          <w:lang w:val="en-US"/>
        </w:rPr>
        <w:t>SDI</w:t>
      </w:r>
      <w:r w:rsidRPr="00427D5A">
        <w:rPr>
          <w:lang w:val="en-US"/>
        </w:rPr>
        <w:t xml:space="preserve"> (ang. </w:t>
      </w:r>
      <w:r w:rsidRPr="00427D5A">
        <w:rPr>
          <w:i/>
          <w:iCs/>
          <w:lang w:val="en-US"/>
        </w:rPr>
        <w:t>Spatial Data Infrastructure</w:t>
      </w:r>
      <w:r w:rsidRPr="00427D5A">
        <w:rPr>
          <w:lang w:val="en-US"/>
        </w:rPr>
        <w:t>)</w:t>
      </w:r>
    </w:p>
    <w:p w14:paraId="5D53EAA7" w14:textId="77777777" w:rsidR="007721CF" w:rsidRPr="00427D5A" w:rsidRDefault="007721CF" w:rsidP="007721CF">
      <w:pPr>
        <w:rPr>
          <w:lang w:val="en-US"/>
        </w:rPr>
      </w:pPr>
      <w:r w:rsidRPr="00427D5A">
        <w:rPr>
          <w:b/>
          <w:bCs/>
          <w:lang w:val="en-US"/>
        </w:rPr>
        <w:t>ISO</w:t>
      </w:r>
      <w:r w:rsidRPr="00427D5A">
        <w:rPr>
          <w:lang w:val="en-US"/>
        </w:rPr>
        <w:t xml:space="preserve"> (ang. </w:t>
      </w:r>
      <w:r w:rsidRPr="00427D5A">
        <w:rPr>
          <w:i/>
          <w:iCs/>
          <w:lang w:val="en-US"/>
        </w:rPr>
        <w:t>International Standards Organization</w:t>
      </w:r>
      <w:r w:rsidRPr="00427D5A">
        <w:rPr>
          <w:lang w:val="en-US"/>
        </w:rPr>
        <w:t>)</w:t>
      </w:r>
    </w:p>
    <w:p w14:paraId="775DE8DF" w14:textId="77777777" w:rsidR="007721CF" w:rsidRPr="00427D5A" w:rsidRDefault="007721CF" w:rsidP="007721CF">
      <w:pPr>
        <w:rPr>
          <w:lang w:val="en-US"/>
        </w:rPr>
      </w:pPr>
      <w:r w:rsidRPr="00427D5A">
        <w:rPr>
          <w:b/>
          <w:bCs/>
          <w:lang w:val="en-US"/>
        </w:rPr>
        <w:t>WMS</w:t>
      </w:r>
      <w:r w:rsidRPr="00427D5A">
        <w:rPr>
          <w:lang w:val="en-US"/>
        </w:rPr>
        <w:t xml:space="preserve"> (ang. </w:t>
      </w:r>
      <w:r w:rsidRPr="00427D5A">
        <w:rPr>
          <w:i/>
          <w:iCs/>
          <w:lang w:val="en-US"/>
        </w:rPr>
        <w:t>Web Map Service</w:t>
      </w:r>
      <w:r w:rsidRPr="00427D5A">
        <w:rPr>
          <w:lang w:val="en-US"/>
        </w:rPr>
        <w:t>)</w:t>
      </w:r>
    </w:p>
    <w:p w14:paraId="68BBBBE7" w14:textId="77777777" w:rsidR="007721CF" w:rsidRPr="00427D5A" w:rsidRDefault="007721CF" w:rsidP="007721CF">
      <w:pPr>
        <w:rPr>
          <w:lang w:val="en-US"/>
        </w:rPr>
      </w:pPr>
      <w:r w:rsidRPr="00427D5A">
        <w:rPr>
          <w:b/>
          <w:bCs/>
          <w:lang w:val="en-US"/>
        </w:rPr>
        <w:t>WFS</w:t>
      </w:r>
      <w:r w:rsidRPr="00427D5A">
        <w:rPr>
          <w:lang w:val="en-US"/>
        </w:rPr>
        <w:t xml:space="preserve"> (ang. </w:t>
      </w:r>
      <w:r w:rsidRPr="00427D5A">
        <w:rPr>
          <w:i/>
          <w:iCs/>
          <w:lang w:val="en-US"/>
        </w:rPr>
        <w:t>Web Feature Service</w:t>
      </w:r>
      <w:r w:rsidRPr="00427D5A">
        <w:rPr>
          <w:lang w:val="en-US"/>
        </w:rPr>
        <w:t>)</w:t>
      </w:r>
    </w:p>
    <w:p w14:paraId="052487BB" w14:textId="77777777" w:rsidR="007721CF" w:rsidRPr="00427D5A" w:rsidRDefault="007721CF" w:rsidP="007721CF">
      <w:pPr>
        <w:rPr>
          <w:lang w:val="en-US"/>
        </w:rPr>
      </w:pPr>
      <w:r w:rsidRPr="00427D5A">
        <w:rPr>
          <w:b/>
          <w:bCs/>
          <w:lang w:val="en-US"/>
        </w:rPr>
        <w:t>WPS</w:t>
      </w:r>
      <w:r w:rsidRPr="00427D5A">
        <w:rPr>
          <w:lang w:val="en-US"/>
        </w:rPr>
        <w:t xml:space="preserve"> (ang. </w:t>
      </w:r>
      <w:r w:rsidRPr="00427D5A">
        <w:rPr>
          <w:i/>
          <w:iCs/>
          <w:lang w:val="en-US"/>
        </w:rPr>
        <w:t>Web Processing Service</w:t>
      </w:r>
      <w:r w:rsidRPr="00427D5A">
        <w:rPr>
          <w:lang w:val="en-US"/>
        </w:rPr>
        <w:t>)</w:t>
      </w:r>
    </w:p>
    <w:p w14:paraId="6577B93E" w14:textId="77777777" w:rsidR="007721CF" w:rsidRPr="00427D5A" w:rsidRDefault="007721CF" w:rsidP="007721CF">
      <w:pPr>
        <w:rPr>
          <w:lang w:val="en-US"/>
        </w:rPr>
      </w:pPr>
      <w:r w:rsidRPr="00427D5A">
        <w:rPr>
          <w:b/>
          <w:bCs/>
          <w:lang w:val="en-US"/>
        </w:rPr>
        <w:t>GML</w:t>
      </w:r>
      <w:r w:rsidRPr="00427D5A">
        <w:rPr>
          <w:lang w:val="en-US"/>
        </w:rPr>
        <w:t xml:space="preserve"> (ang. </w:t>
      </w:r>
      <w:r w:rsidRPr="00427D5A">
        <w:rPr>
          <w:i/>
          <w:iCs/>
          <w:lang w:val="en-US"/>
        </w:rPr>
        <w:t>Geography Markup Language</w:t>
      </w:r>
      <w:r w:rsidRPr="00427D5A">
        <w:rPr>
          <w:lang w:val="en-US"/>
        </w:rPr>
        <w:t>)</w:t>
      </w:r>
    </w:p>
    <w:p w14:paraId="3D0A7516" w14:textId="77777777" w:rsidR="007721CF" w:rsidRPr="00427D5A" w:rsidRDefault="007721CF" w:rsidP="007721CF">
      <w:pPr>
        <w:rPr>
          <w:lang w:val="en-US"/>
        </w:rPr>
      </w:pPr>
      <w:r w:rsidRPr="00427D5A">
        <w:rPr>
          <w:b/>
          <w:bCs/>
          <w:lang w:val="en-US"/>
        </w:rPr>
        <w:t>SRG</w:t>
      </w:r>
      <w:r w:rsidRPr="00427D5A">
        <w:rPr>
          <w:lang w:val="en-US"/>
        </w:rPr>
        <w:t xml:space="preserve"> (ang. </w:t>
      </w:r>
      <w:r w:rsidRPr="00427D5A">
        <w:rPr>
          <w:i/>
          <w:iCs/>
          <w:lang w:val="en-US"/>
        </w:rPr>
        <w:t>Seeded Region Growing</w:t>
      </w:r>
      <w:r w:rsidRPr="00427D5A">
        <w:rPr>
          <w:lang w:val="en-US"/>
        </w:rPr>
        <w:t>)</w:t>
      </w:r>
    </w:p>
    <w:p w14:paraId="553AA69B" w14:textId="77777777" w:rsidR="007721CF" w:rsidRPr="00427D5A" w:rsidRDefault="007721CF" w:rsidP="007721CF">
      <w:pPr>
        <w:rPr>
          <w:lang w:val="en-US"/>
        </w:rPr>
      </w:pPr>
      <w:r w:rsidRPr="00427D5A">
        <w:rPr>
          <w:b/>
          <w:bCs/>
          <w:lang w:val="en-US"/>
        </w:rPr>
        <w:t>SOA</w:t>
      </w:r>
      <w:r w:rsidRPr="00427D5A">
        <w:rPr>
          <w:lang w:val="en-US"/>
        </w:rPr>
        <w:t xml:space="preserve"> (ang. </w:t>
      </w:r>
      <w:r w:rsidRPr="00427D5A">
        <w:rPr>
          <w:i/>
          <w:iCs/>
          <w:lang w:val="en-US"/>
        </w:rPr>
        <w:t>Service Oriented Architecture</w:t>
      </w:r>
      <w:r w:rsidRPr="00427D5A">
        <w:rPr>
          <w:lang w:val="en-US"/>
        </w:rPr>
        <w:t>)</w:t>
      </w:r>
    </w:p>
    <w:p w14:paraId="46166B70" w14:textId="77777777" w:rsidR="00AB4353" w:rsidRPr="00D528FB" w:rsidRDefault="007721CF" w:rsidP="007721CF">
      <w:r w:rsidRPr="00D528FB">
        <w:rPr>
          <w:b/>
          <w:bCs/>
        </w:rPr>
        <w:t>IT</w:t>
      </w:r>
      <w:r w:rsidRPr="00D528FB">
        <w:t xml:space="preserve"> (ang. </w:t>
      </w:r>
      <w:r w:rsidRPr="00D528FB">
        <w:rPr>
          <w:i/>
          <w:iCs/>
        </w:rPr>
        <w:t>Information Technology</w:t>
      </w:r>
      <w:r w:rsidRPr="00D528FB">
        <w:t>)</w:t>
      </w:r>
      <w:commentRangeEnd w:id="6"/>
      <w:r w:rsidR="00DA717B">
        <w:rPr>
          <w:rStyle w:val="Odwoaniedokomentarza"/>
        </w:rPr>
        <w:commentReference w:id="6"/>
      </w:r>
    </w:p>
    <w:p w14:paraId="65248D70" w14:textId="77777777" w:rsidR="006C4B96" w:rsidRPr="00D528FB" w:rsidRDefault="006C4B96" w:rsidP="009032D3">
      <w:pPr>
        <w:spacing w:after="200" w:line="276" w:lineRule="auto"/>
      </w:pPr>
      <w:r w:rsidRPr="00D528FB">
        <w:br w:type="page"/>
      </w:r>
    </w:p>
    <w:p w14:paraId="4652F527" w14:textId="17451DAE" w:rsidR="00556687" w:rsidRPr="00D528FB" w:rsidRDefault="00CA10EF" w:rsidP="00257721">
      <w:pPr>
        <w:pStyle w:val="NrNagwek1"/>
      </w:pPr>
      <w:bookmarkStart w:id="7" w:name="_Toc472072388"/>
      <w:r>
        <w:lastRenderedPageBreak/>
        <w:t>Wprowadzenie</w:t>
      </w:r>
      <w:bookmarkEnd w:id="7"/>
    </w:p>
    <w:p w14:paraId="77C00B79" w14:textId="0A72F0EF" w:rsidR="00D528FB" w:rsidRDefault="00D528FB" w:rsidP="00D528FB">
      <w:pPr>
        <w:pStyle w:val="NrNagwek2"/>
      </w:pPr>
      <w:bookmarkStart w:id="8" w:name="_Toc472072389"/>
      <w:r w:rsidRPr="00D528FB">
        <w:t>W</w:t>
      </w:r>
      <w:r w:rsidR="00CA10EF">
        <w:t>stęp</w:t>
      </w:r>
      <w:bookmarkEnd w:id="8"/>
    </w:p>
    <w:p w14:paraId="73AEF864" w14:textId="58E1F94E" w:rsidR="0077564B" w:rsidRPr="00427D5A" w:rsidRDefault="00013596" w:rsidP="00013596">
      <w:pPr>
        <w:pStyle w:val="Tekstwiodcy"/>
        <w:rPr>
          <w:lang w:val="pt-PT"/>
        </w:rPr>
      </w:pPr>
      <w:r>
        <w:t xml:space="preserve">Rozwój technologii komputerowych rozpoczynał się od ogromnych komputerów zajmujących powierzchnię nawet kilku pokoi, a obecnie urządzenia kilkaset razy mniejsze i jednocześnie kilkaset razy bardziej wydajne znajdują się w kieszeni prawie każdego człowieka. Popularność technologii mobilnych sprawiła, że człowiek może w każdej chwili wyszukać informację w sieci lub skorzystać z pomocnej aplikacji. Właśnie ta powszechność smartfonów, a także fakt niezadowolenia z dostępnych na rynku aplikacji wspomagających prowadzenie budżetu pojazdu, wpłynęła na mój wybór tematu pracy inżynierskiej. </w:t>
      </w:r>
    </w:p>
    <w:p w14:paraId="178F710F" w14:textId="1A115E61" w:rsidR="00D528FB" w:rsidRDefault="00D528FB" w:rsidP="00D528FB">
      <w:pPr>
        <w:pStyle w:val="NrNagwek2"/>
      </w:pPr>
      <w:bookmarkStart w:id="9" w:name="_Toc472072390"/>
      <w:r w:rsidRPr="00D528FB">
        <w:t>Cel i zakres pracy</w:t>
      </w:r>
      <w:bookmarkEnd w:id="9"/>
    </w:p>
    <w:p w14:paraId="74F100BF" w14:textId="107C02D8" w:rsidR="006A6C69" w:rsidRDefault="003B3DC3" w:rsidP="006A6C69">
      <w:pPr>
        <w:pStyle w:val="Tekstwiodcy"/>
      </w:pPr>
      <w:r>
        <w:t>Celem pracy jest stworzenie aplikacji mobilnej działającej na smartfonach z systemem Android oraz udokumento</w:t>
      </w:r>
      <w:r w:rsidR="009F16E4">
        <w:t>wanie kolejnych etapów</w:t>
      </w:r>
      <w:r>
        <w:t>, czyli projektowania, implementacji oraz testowania. Celem pracy jest także poznanie</w:t>
      </w:r>
      <w:r w:rsidR="009F16E4">
        <w:t xml:space="preserve"> podstaw</w:t>
      </w:r>
      <w:r>
        <w:t xml:space="preserve"> technologii programowania na system Android w oparciu o język Java, a także </w:t>
      </w:r>
      <w:r w:rsidR="009F16E4">
        <w:t>zaznajomienie się ze środowiskiem programowania i jego narzędziami.</w:t>
      </w:r>
    </w:p>
    <w:p w14:paraId="0085D457" w14:textId="472FB591" w:rsidR="009F16E4" w:rsidRPr="00D528FB" w:rsidRDefault="00013596" w:rsidP="006A6C69">
      <w:pPr>
        <w:pStyle w:val="Tekstwiodcy"/>
      </w:pPr>
      <w:r>
        <w:t xml:space="preserve">Niniejsza praca zawiera dokumentację projektu </w:t>
      </w:r>
      <w:r w:rsidR="00DF4044">
        <w:t>aplikacji mobilnej, opis jej testów oraz instrukcję obsługi</w:t>
      </w:r>
      <w:r w:rsidR="00E24C1D">
        <w:t>.</w:t>
      </w:r>
      <w:r w:rsidR="00DF4044">
        <w:t xml:space="preserve"> Na pracę składa się dziesięć rozdziałów. Pierwszy rozdział zawiera wstęp pracy. W rozdziale drugi</w:t>
      </w:r>
      <w:r w:rsidR="00432E0D">
        <w:t>m znajduje się przedstawienie trzech już istniejących rozwiązań.</w:t>
      </w:r>
      <w:r w:rsidR="00DF4044">
        <w:t xml:space="preserve"> Rozdziały od drugiego</w:t>
      </w:r>
      <w:r w:rsidR="00432E0D">
        <w:t xml:space="preserve"> do piątego zawier</w:t>
      </w:r>
      <w:r w:rsidR="007B015A">
        <w:t>ają projekt techniczny aplikacji, czyli wymagania funkcjonalne i niefunkcjonalne, omówienie technologii oraz sam projekt struktury aplikacji oraz jej funkcji. Rozdziały szósty i siódmy omawiają implementację oraz testowanie aplikacji. W rozdziale ósmym jest podsumowanie projektu, a w dziewiątym rozdziale znajduje się wykorzystana literatura. Ostat</w:t>
      </w:r>
      <w:r w:rsidR="00842F57">
        <w:t>ni rozdział zawiera opis zawartości załączonej do pracy płyty CD oraz instrukcję instalacji oraz korzystania z aplikacji.</w:t>
      </w:r>
    </w:p>
    <w:p w14:paraId="5CB69758" w14:textId="291E398F" w:rsidR="00CA10EF" w:rsidRDefault="009479CA" w:rsidP="003069EB">
      <w:pPr>
        <w:pStyle w:val="NrNagwek1"/>
      </w:pPr>
      <w:r>
        <w:br w:type="page"/>
      </w:r>
      <w:bookmarkStart w:id="10" w:name="_Toc472072391"/>
      <w:r w:rsidR="00CA10EF">
        <w:lastRenderedPageBreak/>
        <w:t>Istniejące rozwiązania</w:t>
      </w:r>
      <w:bookmarkEnd w:id="10"/>
    </w:p>
    <w:p w14:paraId="0792EE55" w14:textId="3E71193F" w:rsidR="00DC637A" w:rsidRDefault="00DC637A" w:rsidP="00DC637A">
      <w:pPr>
        <w:pStyle w:val="Tekstwiodcy"/>
      </w:pPr>
      <w:r>
        <w:t>W niniejszym rozdziale przedstawię trzy wybrane</w:t>
      </w:r>
      <w:r w:rsidR="00F1004F">
        <w:t xml:space="preserve"> popularne</w:t>
      </w:r>
      <w:r>
        <w:t xml:space="preserve"> aplikacje zmierzające się tematem podobnym do mojego, dostępne w </w:t>
      </w:r>
      <w:r w:rsidR="00F1004F">
        <w:t>Sklepie Play. Na końcu podsumuję, które elementy poszczególnych aplikacji znajdą się w mojej aplikacji, a których nie będzie oraz co nowego wprowadzam, co nie znajduje się w omówionych rozwiązaniach.</w:t>
      </w:r>
    </w:p>
    <w:p w14:paraId="6EFE2709" w14:textId="4647399A" w:rsidR="00DC637A" w:rsidRDefault="00F1004F" w:rsidP="00DC637A">
      <w:pPr>
        <w:pStyle w:val="NrNagwek2"/>
      </w:pPr>
      <w:bookmarkStart w:id="11" w:name="_Toc472072392"/>
      <w:r>
        <w:t>Fuelio</w:t>
      </w:r>
      <w:bookmarkEnd w:id="11"/>
    </w:p>
    <w:p w14:paraId="3579B465" w14:textId="1283BF84" w:rsidR="00C31CCC" w:rsidRDefault="00C31CCC" w:rsidP="00C31CCC">
      <w:pPr>
        <w:pStyle w:val="NrNagwek3"/>
      </w:pPr>
      <w:bookmarkStart w:id="12" w:name="_Toc472072393"/>
      <w:r>
        <w:t>Opis funkcji</w:t>
      </w:r>
      <w:bookmarkEnd w:id="12"/>
    </w:p>
    <w:p w14:paraId="23F29F12" w14:textId="77777777" w:rsidR="00CE04D2" w:rsidRDefault="00F1004F" w:rsidP="00F1004F">
      <w:pPr>
        <w:pStyle w:val="Tekstwiodcy"/>
      </w:pPr>
      <w:r>
        <w:t xml:space="preserve">Jest to aplikacja oparta na stylu aplikacji Material Art promowanym przez twórcę systemu Android, czyli firmę Google. Zawiera </w:t>
      </w:r>
      <w:r w:rsidR="00CE04D2">
        <w:t>następujące funkcjonalności:</w:t>
      </w:r>
    </w:p>
    <w:p w14:paraId="6B76B460" w14:textId="3F4AA874" w:rsidR="00CE04D2" w:rsidRDefault="00CE04D2" w:rsidP="00CE04D2">
      <w:pPr>
        <w:pStyle w:val="Tekstwiodcy"/>
        <w:numPr>
          <w:ilvl w:val="0"/>
          <w:numId w:val="7"/>
        </w:numPr>
      </w:pPr>
      <w:r>
        <w:t xml:space="preserve">Wgląd w </w:t>
      </w:r>
      <w:r w:rsidR="00F1004F">
        <w:t>statystyk</w:t>
      </w:r>
      <w:r>
        <w:t>i liczbowe</w:t>
      </w:r>
      <w:r w:rsidR="00F1004F">
        <w:t xml:space="preserve"> i</w:t>
      </w:r>
      <w:r>
        <w:t xml:space="preserve"> wykresy</w:t>
      </w:r>
      <w:r w:rsidR="00F1004F">
        <w:t xml:space="preserve"> dla</w:t>
      </w:r>
      <w:r>
        <w:t xml:space="preserve"> osobno tankowań</w:t>
      </w:r>
      <w:r w:rsidR="00F1004F">
        <w:t xml:space="preserve"> oraz innych kosztów</w:t>
      </w:r>
      <w:r>
        <w:t xml:space="preserve"> podzielonych na kategorie.</w:t>
      </w:r>
    </w:p>
    <w:p w14:paraId="64477BD9" w14:textId="27D04280" w:rsidR="00CE04D2" w:rsidRDefault="00CE04D2" w:rsidP="00CE04D2">
      <w:pPr>
        <w:pStyle w:val="Tekstwiodcy"/>
        <w:numPr>
          <w:ilvl w:val="0"/>
          <w:numId w:val="7"/>
        </w:numPr>
      </w:pPr>
      <w:r>
        <w:t>Wgląd osobno w dziennik tankowań i dziennik kosztów.</w:t>
      </w:r>
    </w:p>
    <w:p w14:paraId="165F7CF2" w14:textId="64CBF799" w:rsidR="00F1004F" w:rsidRDefault="00CE04D2" w:rsidP="00CE04D2">
      <w:pPr>
        <w:pStyle w:val="Tekstwiodcy"/>
        <w:numPr>
          <w:ilvl w:val="0"/>
          <w:numId w:val="7"/>
        </w:numPr>
      </w:pPr>
      <w:r>
        <w:t>Generowanie raportów zawierających dane wybrane przez użytkownika.</w:t>
      </w:r>
    </w:p>
    <w:p w14:paraId="7FE695D3" w14:textId="7C53B1B8" w:rsidR="00CE04D2" w:rsidRDefault="00C35C75" w:rsidP="00CE04D2">
      <w:pPr>
        <w:pStyle w:val="Tekstwiodcy"/>
        <w:numPr>
          <w:ilvl w:val="0"/>
          <w:numId w:val="7"/>
        </w:numPr>
      </w:pPr>
      <w:r>
        <w:t xml:space="preserve">Import i </w:t>
      </w:r>
      <w:r w:rsidR="00CE04D2">
        <w:t>Eksport</w:t>
      </w:r>
      <w:r>
        <w:t xml:space="preserve"> manualny lub automatyczny</w:t>
      </w:r>
      <w:r w:rsidR="00CE04D2">
        <w:t xml:space="preserve"> przy wykorzystaniu Google </w:t>
      </w:r>
      <w:r>
        <w:t>Drive,</w:t>
      </w:r>
      <w:r w:rsidR="00CE04D2">
        <w:t xml:space="preserve"> Dropbox</w:t>
      </w:r>
      <w:r>
        <w:t xml:space="preserve"> albo lokalnie pliku CSV.</w:t>
      </w:r>
    </w:p>
    <w:p w14:paraId="1B9A368D" w14:textId="796E3AEB" w:rsidR="00CE04D2" w:rsidRDefault="00CE04D2" w:rsidP="00CE04D2">
      <w:pPr>
        <w:pStyle w:val="Tekstwiodcy"/>
        <w:numPr>
          <w:ilvl w:val="0"/>
          <w:numId w:val="7"/>
        </w:numPr>
      </w:pPr>
      <w:r>
        <w:t xml:space="preserve">Kalkulator </w:t>
      </w:r>
      <w:r w:rsidR="00C35C75">
        <w:t>kosztów podróży.</w:t>
      </w:r>
    </w:p>
    <w:p w14:paraId="78BE2B38" w14:textId="19D4111C" w:rsidR="00C35C75" w:rsidRDefault="00C35C75" w:rsidP="00CE04D2">
      <w:pPr>
        <w:pStyle w:val="Tekstwiodcy"/>
        <w:numPr>
          <w:ilvl w:val="0"/>
          <w:numId w:val="7"/>
        </w:numPr>
      </w:pPr>
      <w:r>
        <w:t>Możliwość wyboru jednostek miar i waluty, języka</w:t>
      </w:r>
      <w:r w:rsidR="00C31CCC">
        <w:t>, formatu daty, motywu kolorystycznego.</w:t>
      </w:r>
    </w:p>
    <w:p w14:paraId="668818B3" w14:textId="1BBB4840" w:rsidR="00C35C75" w:rsidRDefault="00C35C75" w:rsidP="00CE04D2">
      <w:pPr>
        <w:pStyle w:val="Tekstwiodcy"/>
        <w:numPr>
          <w:ilvl w:val="0"/>
          <w:numId w:val="7"/>
        </w:numPr>
      </w:pPr>
      <w:r>
        <w:t>Opiniowanie s</w:t>
      </w:r>
      <w:r w:rsidR="00C31CCC">
        <w:t>tacji benzynowych z w</w:t>
      </w:r>
      <w:r>
        <w:t>glądem na ich lokalizację na mapie.</w:t>
      </w:r>
    </w:p>
    <w:p w14:paraId="553A9964" w14:textId="77777777" w:rsidR="00C31CCC" w:rsidRDefault="00C31CCC" w:rsidP="00CE04D2">
      <w:pPr>
        <w:pStyle w:val="Tekstwiodcy"/>
        <w:numPr>
          <w:ilvl w:val="0"/>
          <w:numId w:val="7"/>
        </w:numPr>
      </w:pPr>
      <w:r>
        <w:t>Wgląd w zestawienie tankowań na mapie ze względu na lokalizację stacji benzynowej.</w:t>
      </w:r>
    </w:p>
    <w:p w14:paraId="6BAD999E" w14:textId="30724610" w:rsidR="00C31CCC" w:rsidRDefault="00C31CCC" w:rsidP="00C31CCC">
      <w:pPr>
        <w:pStyle w:val="Tekstwiodcy"/>
        <w:numPr>
          <w:ilvl w:val="0"/>
          <w:numId w:val="7"/>
        </w:numPr>
      </w:pPr>
      <w:r>
        <w:t>Przypomnienia o przedłużeniu ubezpieczenia, wykonaniu przeglądu rejestracyjnego lub innego zdefiniowanego kosztu.</w:t>
      </w:r>
    </w:p>
    <w:p w14:paraId="2AF6A004" w14:textId="72D4FECE" w:rsidR="00C31CCC" w:rsidRDefault="00C31CCC" w:rsidP="00C31CCC">
      <w:pPr>
        <w:pStyle w:val="Tekstwiodcy"/>
        <w:numPr>
          <w:ilvl w:val="0"/>
          <w:numId w:val="7"/>
        </w:numPr>
      </w:pPr>
      <w:r>
        <w:t>Możliwość dodawania w</w:t>
      </w:r>
      <w:r w:rsidR="00D42D5B">
        <w:t xml:space="preserve">ielu pojazdów i </w:t>
      </w:r>
      <w:r>
        <w:t>wyboru</w:t>
      </w:r>
      <w:r w:rsidR="00D42D5B">
        <w:t xml:space="preserve"> dla każdego osobnej</w:t>
      </w:r>
      <w:r>
        <w:t xml:space="preserve"> </w:t>
      </w:r>
      <w:r w:rsidR="00D42D5B">
        <w:t>formy zasilania samochodu</w:t>
      </w:r>
      <w:r w:rsidR="007664B1">
        <w:t>, ilości źródeł,</w:t>
      </w:r>
      <w:r w:rsidR="00D42D5B">
        <w:t xml:space="preserve"> a także jednostek</w:t>
      </w:r>
      <w:r w:rsidR="007664B1">
        <w:t xml:space="preserve"> odległości, pojemności i średniego spalania.</w:t>
      </w:r>
    </w:p>
    <w:p w14:paraId="09CABD0D" w14:textId="77777777" w:rsidR="007664B1" w:rsidRDefault="007664B1">
      <w:pPr>
        <w:spacing w:after="200" w:line="276" w:lineRule="auto"/>
        <w:jc w:val="left"/>
        <w:rPr>
          <w:rFonts w:eastAsiaTheme="majorEastAsia" w:cstheme="majorBidi"/>
          <w:b/>
          <w:bCs/>
          <w:sz w:val="29"/>
        </w:rPr>
      </w:pPr>
      <w:r>
        <w:br w:type="page"/>
      </w:r>
    </w:p>
    <w:p w14:paraId="3B6E3FDE" w14:textId="2385CC7F" w:rsidR="00C31CCC" w:rsidRDefault="00C31CCC" w:rsidP="00C31CCC">
      <w:pPr>
        <w:pStyle w:val="NrNagwek3"/>
      </w:pPr>
      <w:bookmarkStart w:id="13" w:name="_Toc472072394"/>
      <w:r>
        <w:lastRenderedPageBreak/>
        <w:t>Przykładowe widoki</w:t>
      </w:r>
      <w:bookmarkEnd w:id="13"/>
    </w:p>
    <w:p w14:paraId="0CD70A7A" w14:textId="77777777" w:rsidR="00090560" w:rsidRDefault="00090560" w:rsidP="00090560">
      <w:pPr>
        <w:pStyle w:val="Tekstwiodcy"/>
        <w:ind w:firstLine="0"/>
        <w:sectPr w:rsidR="00090560" w:rsidSect="00C60D34">
          <w:footerReference w:type="default" r:id="rId11"/>
          <w:pgSz w:w="11906" w:h="16838"/>
          <w:pgMar w:top="1417" w:right="1417" w:bottom="1417" w:left="1417" w:header="708" w:footer="708" w:gutter="0"/>
          <w:cols w:space="708"/>
          <w:docGrid w:linePitch="360"/>
        </w:sectPr>
      </w:pPr>
    </w:p>
    <w:p w14:paraId="5F02E2B3" w14:textId="7CD4DAB3" w:rsidR="00090560" w:rsidRDefault="00090560" w:rsidP="00090560">
      <w:pPr>
        <w:pStyle w:val="Tekstwiodcy"/>
        <w:ind w:firstLine="0"/>
      </w:pPr>
    </w:p>
    <w:p w14:paraId="387A02AC" w14:textId="77777777" w:rsidR="00090560" w:rsidRDefault="00090560" w:rsidP="00090560">
      <w:pPr>
        <w:pStyle w:val="Tekstwiodcy"/>
        <w:keepNext/>
        <w:ind w:firstLine="0"/>
        <w:jc w:val="center"/>
      </w:pPr>
      <w:r w:rsidRPr="00090560">
        <w:rPr>
          <w:noProof/>
          <w:lang w:eastAsia="pl-PL"/>
        </w:rPr>
        <w:drawing>
          <wp:inline distT="0" distB="0" distL="0" distR="0" wp14:anchorId="193645E1" wp14:editId="52238F65">
            <wp:extent cx="2486810" cy="4355484"/>
            <wp:effectExtent l="0" t="0" r="8890" b="6985"/>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stretch>
                      <a:fillRect/>
                    </a:stretch>
                  </pic:blipFill>
                  <pic:spPr>
                    <a:xfrm>
                      <a:off x="0" y="0"/>
                      <a:ext cx="2486810" cy="4355484"/>
                    </a:xfrm>
                    <a:prstGeom prst="rect">
                      <a:avLst/>
                    </a:prstGeom>
                  </pic:spPr>
                </pic:pic>
              </a:graphicData>
            </a:graphic>
          </wp:inline>
        </w:drawing>
      </w:r>
    </w:p>
    <w:p w14:paraId="63D903D4" w14:textId="4D8C886A" w:rsidR="00CA10EF" w:rsidRDefault="00090560" w:rsidP="00090560">
      <w:pPr>
        <w:pStyle w:val="Legenda"/>
        <w:jc w:val="center"/>
      </w:pPr>
      <w:bookmarkStart w:id="14" w:name="_Toc471222961"/>
      <w:r>
        <w:t xml:space="preserve">Rysunek </w:t>
      </w:r>
      <w:r w:rsidR="00F41523">
        <w:fldChar w:fldCharType="begin"/>
      </w:r>
      <w:r w:rsidR="00F41523">
        <w:instrText xml:space="preserve"> SEQ Rysunek \* ARABIC </w:instrText>
      </w:r>
      <w:r w:rsidR="00F41523">
        <w:fldChar w:fldCharType="separate"/>
      </w:r>
      <w:r w:rsidR="00E76A7F">
        <w:rPr>
          <w:noProof/>
        </w:rPr>
        <w:t>1</w:t>
      </w:r>
      <w:r w:rsidR="00F41523">
        <w:rPr>
          <w:noProof/>
        </w:rPr>
        <w:fldChar w:fldCharType="end"/>
      </w:r>
      <w:r>
        <w:t xml:space="preserve"> Widok strony głównej</w:t>
      </w:r>
      <w:bookmarkEnd w:id="14"/>
    </w:p>
    <w:p w14:paraId="0129FD5D" w14:textId="06CE747D" w:rsidR="00090560" w:rsidRDefault="00090560" w:rsidP="00090560"/>
    <w:p w14:paraId="39579F1A" w14:textId="55B43EE8" w:rsidR="00090560" w:rsidRDefault="00090560" w:rsidP="00090560"/>
    <w:p w14:paraId="7EDE29A9" w14:textId="4D2B80C8" w:rsidR="00090560" w:rsidRDefault="00090560" w:rsidP="00090560"/>
    <w:p w14:paraId="18F84AB5" w14:textId="3F9C75EC" w:rsidR="00090560" w:rsidRDefault="00090560" w:rsidP="00090560"/>
    <w:p w14:paraId="2CFAFC17" w14:textId="77777777" w:rsidR="00090560" w:rsidRDefault="00090560" w:rsidP="00090560">
      <w:pPr>
        <w:keepNext/>
      </w:pPr>
    </w:p>
    <w:p w14:paraId="63FEB827" w14:textId="0FC2531B" w:rsidR="00090560" w:rsidRDefault="00090560" w:rsidP="00090560">
      <w:pPr>
        <w:keepNext/>
        <w:jc w:val="center"/>
      </w:pPr>
      <w:commentRangeStart w:id="15"/>
      <w:r w:rsidRPr="00090560">
        <w:rPr>
          <w:noProof/>
          <w:lang w:eastAsia="pl-PL"/>
        </w:rPr>
        <w:drawing>
          <wp:inline distT="0" distB="0" distL="0" distR="0" wp14:anchorId="1A6C1509" wp14:editId="3F6FBBAF">
            <wp:extent cx="2486810" cy="4355484"/>
            <wp:effectExtent l="0" t="0" r="8890" b="6985"/>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stretch>
                      <a:fillRect/>
                    </a:stretch>
                  </pic:blipFill>
                  <pic:spPr>
                    <a:xfrm>
                      <a:off x="0" y="0"/>
                      <a:ext cx="2486810" cy="4355484"/>
                    </a:xfrm>
                    <a:prstGeom prst="rect">
                      <a:avLst/>
                    </a:prstGeom>
                  </pic:spPr>
                </pic:pic>
              </a:graphicData>
            </a:graphic>
          </wp:inline>
        </w:drawing>
      </w:r>
      <w:commentRangeEnd w:id="15"/>
      <w:r w:rsidR="00B22E67">
        <w:rPr>
          <w:rStyle w:val="Odwoaniedokomentarza"/>
        </w:rPr>
        <w:commentReference w:id="15"/>
      </w:r>
    </w:p>
    <w:p w14:paraId="7064C289" w14:textId="122F99B6" w:rsidR="00090560" w:rsidRDefault="00090560" w:rsidP="00090560">
      <w:pPr>
        <w:pStyle w:val="Legenda"/>
        <w:jc w:val="center"/>
      </w:pPr>
      <w:bookmarkStart w:id="16" w:name="_Toc471222962"/>
      <w:r>
        <w:t xml:space="preserve">Rysunek </w:t>
      </w:r>
      <w:r w:rsidR="00F41523">
        <w:fldChar w:fldCharType="begin"/>
      </w:r>
      <w:r w:rsidR="00F41523">
        <w:instrText xml:space="preserve"> SEQ Rysunek \* ARABIC </w:instrText>
      </w:r>
      <w:r w:rsidR="00F41523">
        <w:fldChar w:fldCharType="separate"/>
      </w:r>
      <w:r w:rsidR="00E76A7F">
        <w:rPr>
          <w:noProof/>
        </w:rPr>
        <w:t>2</w:t>
      </w:r>
      <w:r w:rsidR="00F41523">
        <w:rPr>
          <w:noProof/>
        </w:rPr>
        <w:fldChar w:fldCharType="end"/>
      </w:r>
      <w:r>
        <w:t xml:space="preserve"> Widok statystyk</w:t>
      </w:r>
      <w:bookmarkEnd w:id="16"/>
    </w:p>
    <w:p w14:paraId="7C6B0A74" w14:textId="4AD13A8C" w:rsidR="00090560" w:rsidRDefault="00090560" w:rsidP="00090560"/>
    <w:p w14:paraId="57BFDDA2" w14:textId="77777777" w:rsidR="00090560" w:rsidRPr="00090560" w:rsidRDefault="00090560" w:rsidP="00090560"/>
    <w:p w14:paraId="42CBB501" w14:textId="77777777" w:rsidR="00090560" w:rsidRDefault="00090560">
      <w:pPr>
        <w:spacing w:after="200" w:line="276" w:lineRule="auto"/>
        <w:jc w:val="left"/>
        <w:rPr>
          <w:rFonts w:eastAsiaTheme="majorEastAsia" w:cstheme="majorBidi"/>
          <w:b/>
          <w:bCs/>
          <w:sz w:val="60"/>
          <w:szCs w:val="28"/>
        </w:rPr>
      </w:pPr>
      <w:r>
        <w:br w:type="page"/>
      </w:r>
    </w:p>
    <w:p w14:paraId="5ECD0B6A" w14:textId="77777777" w:rsidR="00090560" w:rsidRDefault="00090560" w:rsidP="00181D60">
      <w:pPr>
        <w:pStyle w:val="NrNagwek1"/>
        <w:sectPr w:rsidR="00090560" w:rsidSect="00090560">
          <w:type w:val="continuous"/>
          <w:pgSz w:w="11906" w:h="16838"/>
          <w:pgMar w:top="1417" w:right="1417" w:bottom="1417" w:left="1417" w:header="708" w:footer="708" w:gutter="0"/>
          <w:pgNumType w:start="2"/>
          <w:cols w:num="2" w:space="708"/>
          <w:docGrid w:linePitch="360"/>
        </w:sectPr>
      </w:pPr>
    </w:p>
    <w:p w14:paraId="1774B555" w14:textId="30B9B121" w:rsidR="00F73A4A" w:rsidRDefault="00C46484" w:rsidP="00181D60">
      <w:pPr>
        <w:pStyle w:val="NrNagwek1"/>
      </w:pPr>
      <w:bookmarkStart w:id="17" w:name="_Toc472072395"/>
      <w:r>
        <w:lastRenderedPageBreak/>
        <w:t>Wymagania funkcjonalne i </w:t>
      </w:r>
      <w:r w:rsidR="00CA10EF">
        <w:t>niefunkcjonalne</w:t>
      </w:r>
      <w:bookmarkEnd w:id="17"/>
    </w:p>
    <w:p w14:paraId="735D4522" w14:textId="0066FEBC" w:rsidR="00C46484" w:rsidRDefault="00C46484" w:rsidP="00C46484">
      <w:pPr>
        <w:pStyle w:val="NrNagwek2"/>
      </w:pPr>
      <w:bookmarkStart w:id="18" w:name="_Toc472072396"/>
      <w:r>
        <w:t>Wymagania funkcjonalne</w:t>
      </w:r>
      <w:bookmarkEnd w:id="18"/>
    </w:p>
    <w:p w14:paraId="22F96F0C" w14:textId="77777777" w:rsidR="00EF00E1" w:rsidRDefault="00464D65" w:rsidP="00C50878">
      <w:pPr>
        <w:pStyle w:val="Tekstwiodcy"/>
      </w:pPr>
      <w:commentRangeStart w:id="19"/>
      <w:r>
        <w:t>Aplikacja</w:t>
      </w:r>
      <w:r w:rsidR="00EF00E1">
        <w:t xml:space="preserve"> realizowana w ramach projektu będzie posiadała następujące funkcjonalności:</w:t>
      </w:r>
    </w:p>
    <w:p w14:paraId="0C9E03D2" w14:textId="42BDCF3F" w:rsidR="0003719A" w:rsidRDefault="0003719A" w:rsidP="00EF00E1">
      <w:pPr>
        <w:pStyle w:val="Tekstwiodcy"/>
        <w:numPr>
          <w:ilvl w:val="0"/>
          <w:numId w:val="8"/>
        </w:numPr>
      </w:pPr>
      <w:r>
        <w:t>Zbieranie danych o kosztach</w:t>
      </w:r>
      <w:r w:rsidR="00464D65">
        <w:t xml:space="preserve"> związanych z eksploatacją danego pojazdu, </w:t>
      </w:r>
      <w:r w:rsidR="00EF00E1">
        <w:t>dan</w:t>
      </w:r>
      <w:r>
        <w:t>ych</w:t>
      </w:r>
      <w:r w:rsidR="00464D65">
        <w:t xml:space="preserve"> samego użytkownika, jego pojazdów oraz preferencj</w:t>
      </w:r>
      <w:r w:rsidR="00011A41">
        <w:t>i dotyczących wyglądu aplikacji.</w:t>
      </w:r>
    </w:p>
    <w:p w14:paraId="2A976604" w14:textId="09C13A94" w:rsidR="00011A41" w:rsidRDefault="00011A41" w:rsidP="00EF00E1">
      <w:pPr>
        <w:pStyle w:val="Tekstwiodcy"/>
        <w:numPr>
          <w:ilvl w:val="0"/>
          <w:numId w:val="8"/>
        </w:numPr>
      </w:pPr>
      <w:r>
        <w:t xml:space="preserve">Możliwość dodania kilku pojazdów </w:t>
      </w:r>
      <w:r w:rsidR="00EF00E1">
        <w:t>i przechowywa</w:t>
      </w:r>
      <w:r>
        <w:t>nia dla nich osobnych danych.</w:t>
      </w:r>
    </w:p>
    <w:p w14:paraId="5F6E0F82" w14:textId="77777777" w:rsidR="00011A41" w:rsidRDefault="00011A41" w:rsidP="00EF00E1">
      <w:pPr>
        <w:pStyle w:val="Tekstwiodcy"/>
        <w:numPr>
          <w:ilvl w:val="0"/>
          <w:numId w:val="8"/>
        </w:numPr>
      </w:pPr>
      <w:r>
        <w:t>Analiza danych</w:t>
      </w:r>
      <w:r w:rsidR="00464D65">
        <w:t xml:space="preserve"> dotyczące kosztów i wyświetlan</w:t>
      </w:r>
      <w:r>
        <w:t>i</w:t>
      </w:r>
      <w:r w:rsidR="00464D65">
        <w:t>e</w:t>
      </w:r>
      <w:r>
        <w:t xml:space="preserve"> statystyk.</w:t>
      </w:r>
    </w:p>
    <w:p w14:paraId="5FA114A1" w14:textId="77777777" w:rsidR="00011A41" w:rsidRDefault="00011A41" w:rsidP="00EF00E1">
      <w:pPr>
        <w:pStyle w:val="Tekstwiodcy"/>
        <w:numPr>
          <w:ilvl w:val="0"/>
          <w:numId w:val="8"/>
        </w:numPr>
      </w:pPr>
      <w:r>
        <w:t>Przeglądanie i edycja dodanych kosztów.</w:t>
      </w:r>
    </w:p>
    <w:p w14:paraId="76BA204C" w14:textId="658B05D8" w:rsidR="00011A41" w:rsidRDefault="00EF00E1" w:rsidP="00EF00E1">
      <w:pPr>
        <w:pStyle w:val="Tekstwiodcy"/>
        <w:numPr>
          <w:ilvl w:val="0"/>
          <w:numId w:val="8"/>
        </w:numPr>
      </w:pPr>
      <w:r>
        <w:t>Eksportu</w:t>
      </w:r>
      <w:r w:rsidR="00011A41">
        <w:t xml:space="preserve"> do pliku stanu całej bazy danych w dowolnym momencie.</w:t>
      </w:r>
    </w:p>
    <w:p w14:paraId="25E47067" w14:textId="1FC35BE5" w:rsidR="00011A41" w:rsidRDefault="00011A41" w:rsidP="00EF00E1">
      <w:pPr>
        <w:pStyle w:val="Tekstwiodcy"/>
        <w:numPr>
          <w:ilvl w:val="0"/>
          <w:numId w:val="8"/>
        </w:numPr>
      </w:pPr>
      <w:r>
        <w:t>Import stanu bazy danych i zastąpienie obecnego.</w:t>
      </w:r>
    </w:p>
    <w:p w14:paraId="5C321F96" w14:textId="062736D5" w:rsidR="00C50878" w:rsidRPr="003069EB" w:rsidRDefault="00011A41" w:rsidP="00EF00E1">
      <w:pPr>
        <w:pStyle w:val="Tekstwiodcy"/>
        <w:numPr>
          <w:ilvl w:val="0"/>
          <w:numId w:val="8"/>
        </w:numPr>
      </w:pPr>
      <w:r>
        <w:t>Możliwość uruchomienia samouczka dla bieżącego widoku w jego wejściowej formie</w:t>
      </w:r>
      <w:r w:rsidR="00EF00E1">
        <w:t>, który w krótki sposób przedstawi</w:t>
      </w:r>
      <w:r>
        <w:t>a</w:t>
      </w:r>
      <w:r w:rsidR="00EF00E1">
        <w:t xml:space="preserve"> elementy danego widoku oraz ich działanie lub zawartość.</w:t>
      </w:r>
      <w:commentRangeEnd w:id="19"/>
      <w:r>
        <w:rPr>
          <w:rStyle w:val="Odwoaniedokomentarza"/>
        </w:rPr>
        <w:commentReference w:id="19"/>
      </w:r>
    </w:p>
    <w:p w14:paraId="13257A97" w14:textId="4EDBAA5E" w:rsidR="00C50878" w:rsidRDefault="003069EB" w:rsidP="003D2030">
      <w:pPr>
        <w:pStyle w:val="NrNagwek2"/>
      </w:pPr>
      <w:bookmarkStart w:id="20" w:name="_Toc472072398"/>
      <w:r>
        <w:t>Wymagania niefunkcjonalne</w:t>
      </w:r>
      <w:bookmarkEnd w:id="20"/>
    </w:p>
    <w:p w14:paraId="08FF92CF" w14:textId="77A8DF0E" w:rsidR="00C50878" w:rsidRDefault="003069EB" w:rsidP="00C50878">
      <w:pPr>
        <w:pStyle w:val="NrNagwek3"/>
      </w:pPr>
      <w:bookmarkStart w:id="21" w:name="_Toc472072400"/>
      <w:r>
        <w:t>Wymagania efektywnościowe i niezawodnościowe</w:t>
      </w:r>
      <w:bookmarkEnd w:id="21"/>
    </w:p>
    <w:p w14:paraId="28DBBEE2" w14:textId="77777777" w:rsidR="00C06E9D" w:rsidRDefault="00C06E9D" w:rsidP="00C50878">
      <w:pPr>
        <w:pStyle w:val="Tekstwiodcy"/>
      </w:pPr>
      <w:r>
        <w:t>Główne założenia efektywnościowe i niezawodnościowe aplikacji mobilnej realizowanej w ramach projektu:</w:t>
      </w:r>
    </w:p>
    <w:p w14:paraId="03598BD7" w14:textId="77777777" w:rsidR="00C06E9D" w:rsidRDefault="00C06E9D" w:rsidP="00C06E9D">
      <w:pPr>
        <w:pStyle w:val="Tekstwiodcy"/>
        <w:numPr>
          <w:ilvl w:val="0"/>
          <w:numId w:val="6"/>
        </w:numPr>
      </w:pPr>
      <w:r>
        <w:t>Przystosowanie do wyświetlania na smartfonach</w:t>
      </w:r>
      <w:r w:rsidR="005D1AD2">
        <w:t xml:space="preserve"> z systemem mobilnym Android w wersji 4.1 (API 16) i wyższej. Aplikacja nie</w:t>
      </w:r>
      <w:r>
        <w:t xml:space="preserve"> będzie</w:t>
      </w:r>
      <w:r w:rsidR="005D1AD2">
        <w:t xml:space="preserve"> przystosowana do wyświetlania na tabletach, więc uruchomienie </w:t>
      </w:r>
      <w:r>
        <w:t xml:space="preserve">na urządzeniu tego typu </w:t>
      </w:r>
      <w:r w:rsidR="005D1AD2">
        <w:t xml:space="preserve">może spowodować nieestetyczne </w:t>
      </w:r>
      <w:r>
        <w:t xml:space="preserve">lub nieczytelne </w:t>
      </w:r>
      <w:r w:rsidR="005D1AD2">
        <w:t>przeskalowanie elementów</w:t>
      </w:r>
      <w:r>
        <w:t xml:space="preserve"> – dotyczy szczególnie tabletów z domyślnym trybem poziomym.</w:t>
      </w:r>
    </w:p>
    <w:p w14:paraId="54A89278" w14:textId="77777777" w:rsidR="00C06E9D" w:rsidRDefault="00C06E9D" w:rsidP="00C06E9D">
      <w:pPr>
        <w:pStyle w:val="Tekstwiodcy"/>
        <w:numPr>
          <w:ilvl w:val="0"/>
          <w:numId w:val="6"/>
        </w:numPr>
      </w:pPr>
      <w:r>
        <w:t>Prostota i intuicyjność widoków aplikacji umożliwiające sprawne zapoznanie się z aplikacją i wygodne korzystanie z niej – w przypadku trudności dostępne będą krótkie samouczki przedstawiające bieżący widok.</w:t>
      </w:r>
    </w:p>
    <w:p w14:paraId="2C3B7AB5" w14:textId="535C0C35" w:rsidR="00C06E9D" w:rsidRDefault="00C06E9D" w:rsidP="00C06E9D">
      <w:pPr>
        <w:pStyle w:val="Tekstwiodcy"/>
        <w:numPr>
          <w:ilvl w:val="0"/>
          <w:numId w:val="6"/>
        </w:numPr>
      </w:pPr>
      <w:r>
        <w:lastRenderedPageBreak/>
        <w:t xml:space="preserve">Uruchomienie aplikacji powinno trwać możliwie krótko - nie dłużej niż </w:t>
      </w:r>
      <w:commentRangeStart w:id="22"/>
      <w:r>
        <w:t>10 sekund.</w:t>
      </w:r>
      <w:commentRangeEnd w:id="22"/>
      <w:r>
        <w:rPr>
          <w:rStyle w:val="Odwoaniedokomentarza"/>
        </w:rPr>
        <w:commentReference w:id="22"/>
      </w:r>
    </w:p>
    <w:p w14:paraId="0D4D3868" w14:textId="5C102720" w:rsidR="00C06E9D" w:rsidRDefault="004F3531" w:rsidP="00C06E9D">
      <w:pPr>
        <w:pStyle w:val="Tekstwiodcy"/>
        <w:numPr>
          <w:ilvl w:val="0"/>
          <w:numId w:val="6"/>
        </w:numPr>
      </w:pPr>
      <w:r>
        <w:t>Przechodzenie pomiędzy widokami, ładowanie wykresów oraz powinno być płynne i szybkie.</w:t>
      </w:r>
    </w:p>
    <w:p w14:paraId="6FA912A5" w14:textId="268361CE" w:rsidR="000D3893" w:rsidRDefault="000D3893" w:rsidP="000D3893">
      <w:pPr>
        <w:pStyle w:val="Tekstwiodcy"/>
        <w:numPr>
          <w:ilvl w:val="0"/>
          <w:numId w:val="6"/>
        </w:numPr>
      </w:pPr>
      <w:r>
        <w:t>Import i eksport powinien odbywać się szybko i bez błędów.</w:t>
      </w:r>
    </w:p>
    <w:p w14:paraId="236208D1" w14:textId="6F489CE8" w:rsidR="003069EB" w:rsidRDefault="003069EB" w:rsidP="003069EB">
      <w:pPr>
        <w:pStyle w:val="NrNagwek3"/>
      </w:pPr>
      <w:bookmarkStart w:id="23" w:name="_Toc472072401"/>
      <w:r>
        <w:t>Wymagania dotyczące bezpieczeństwa</w:t>
      </w:r>
      <w:bookmarkEnd w:id="23"/>
    </w:p>
    <w:p w14:paraId="25BAB76F" w14:textId="7D63F907" w:rsidR="00F36E49" w:rsidRDefault="000D3893" w:rsidP="000D3893">
      <w:pPr>
        <w:pStyle w:val="Tekstwiodcy"/>
      </w:pPr>
      <w:r>
        <w:t>Aplikacja ze względu na przechowywane dane będzie posiadał szyfrowaną bazę danych, a także a</w:t>
      </w:r>
      <w:r w:rsidR="00FC0629">
        <w:t>rchiwum zip powstałe</w:t>
      </w:r>
      <w:r>
        <w:t xml:space="preserve"> w wyniku eksportu danych. Wejście do aplikacji nie będzie wymagało hasła, ale użytkownik może wykorzystać zewnętrzne aplikacji do hasłowania dostępu do aplikacji oraz szyfrowane odblokowanie telefonu.</w:t>
      </w:r>
    </w:p>
    <w:p w14:paraId="20171C09" w14:textId="23BD7B33" w:rsidR="000D3893" w:rsidRPr="000D3893" w:rsidRDefault="000D3893" w:rsidP="000D3893">
      <w:pPr>
        <w:pStyle w:val="Tekstwiodcy"/>
      </w:pPr>
      <w:r>
        <w:t>Aplikacja nie będzie nigdzie wysyłać danych podawanych przez użytkownika bez jego zgody i potwierdzenia.</w:t>
      </w:r>
    </w:p>
    <w:p w14:paraId="071BD873" w14:textId="77777777" w:rsidR="003069EB" w:rsidRDefault="003069EB">
      <w:pPr>
        <w:spacing w:after="200" w:line="276" w:lineRule="auto"/>
        <w:jc w:val="left"/>
        <w:rPr>
          <w:rFonts w:eastAsiaTheme="majorEastAsia" w:cstheme="majorBidi"/>
          <w:b/>
          <w:bCs/>
          <w:sz w:val="60"/>
          <w:szCs w:val="28"/>
        </w:rPr>
      </w:pPr>
      <w:r>
        <w:br w:type="page"/>
      </w:r>
    </w:p>
    <w:p w14:paraId="524B63F5" w14:textId="4953F546" w:rsidR="00C46484" w:rsidRDefault="009E7FCF" w:rsidP="003069EB">
      <w:pPr>
        <w:pStyle w:val="NrNagwek1"/>
      </w:pPr>
      <w:bookmarkStart w:id="24" w:name="_Toc472072402"/>
      <w:r>
        <w:lastRenderedPageBreak/>
        <w:t>Użyte</w:t>
      </w:r>
      <w:r w:rsidR="00C46484">
        <w:t xml:space="preserve"> technologi</w:t>
      </w:r>
      <w:r>
        <w:t>e i narzędzia</w:t>
      </w:r>
      <w:bookmarkEnd w:id="24"/>
    </w:p>
    <w:p w14:paraId="1A17E8C8" w14:textId="77777777" w:rsidR="000D3893" w:rsidRDefault="000D3893" w:rsidP="000D3893">
      <w:pPr>
        <w:pStyle w:val="NrNagwek2"/>
      </w:pPr>
      <w:bookmarkStart w:id="25" w:name="_Toc472072403"/>
      <w:r>
        <w:t>Android Studio</w:t>
      </w:r>
      <w:bookmarkEnd w:id="25"/>
    </w:p>
    <w:p w14:paraId="224A001F" w14:textId="16E4D214" w:rsidR="000D3893" w:rsidRDefault="000D3893" w:rsidP="000D3893">
      <w:pPr>
        <w:pStyle w:val="Tekstwiodcy"/>
      </w:pPr>
      <w:r>
        <w:t>Zintegrowane środowisko programowania służące do tworzenia aplikacji mobilnych na system Android</w:t>
      </w:r>
      <w:r w:rsidR="003576DB">
        <w:t xml:space="preserve"> stworzone przez Google</w:t>
      </w:r>
      <w:r>
        <w:t>, oparte na popularnej platformie o nazwie IntelliJ. Środowisko udostępnia wbudowane</w:t>
      </w:r>
      <w:r w:rsidR="003576DB">
        <w:t xml:space="preserve"> i wspierające tworzenie aplikacji</w:t>
      </w:r>
      <w:r>
        <w:t xml:space="preserve"> narzędzia takie jakie jak </w:t>
      </w:r>
      <w:r w:rsidR="003576DB">
        <w:t>graficzny edytor widoków</w:t>
      </w:r>
      <w:r>
        <w:t>, zintegrowany emulator urządzeń mobilnych, z których domyślnie są dostępne</w:t>
      </w:r>
      <w:r w:rsidR="003576DB">
        <w:t xml:space="preserve"> emulatory urządzeń serii Nexus z</w:t>
      </w:r>
      <w:r>
        <w:t xml:space="preserve"> moż</w:t>
      </w:r>
      <w:r w:rsidR="003576DB">
        <w:t>liwością</w:t>
      </w:r>
      <w:r>
        <w:t xml:space="preserve"> pobrania emulatora dowolnego urządzenia z wybranym systemem</w:t>
      </w:r>
      <w:r w:rsidR="003576DB">
        <w:t>, debbuger, a także lista ToDo do planowania realizacji projektu</w:t>
      </w:r>
      <w:r>
        <w:t>. Jest to jedno z najbardziej popularnych środowisk służących do programowania na system Android. Wybrałem to środowisko ze względu na jego popularność oraz wsparcie podczas programowania. Podczas implementacji aplikacji oraz testowania korzystałem z wersji Android Studio 2.2.2.</w:t>
      </w:r>
    </w:p>
    <w:p w14:paraId="0BF37956" w14:textId="77777777" w:rsidR="000D3893" w:rsidRDefault="000D3893" w:rsidP="000D3893">
      <w:pPr>
        <w:pStyle w:val="NrNagwek2"/>
      </w:pPr>
      <w:bookmarkStart w:id="26" w:name="_Toc472072404"/>
      <w:r w:rsidRPr="007E38A0">
        <w:t>Papyrus</w:t>
      </w:r>
      <w:bookmarkEnd w:id="26"/>
    </w:p>
    <w:p w14:paraId="16828414" w14:textId="77777777" w:rsidR="000D3893" w:rsidRDefault="000D3893" w:rsidP="000D3893">
      <w:pPr>
        <w:pStyle w:val="Tekstwiodcy"/>
      </w:pPr>
      <w:r>
        <w:t>Środowisko służące do tworzenia diagramów UML oparte na środowisku programistycznym Eclipse. Wybrałem to środowisko ze względu na znajomość środowiska Eclipse oraz ze względu na czytelność. Podczas projektowania korzystałem z wersji Papyrus Neon (4.6.0).</w:t>
      </w:r>
    </w:p>
    <w:p w14:paraId="415D85D7" w14:textId="46B78D30" w:rsidR="009E7FCF" w:rsidRDefault="009E7FCF" w:rsidP="000D3893">
      <w:pPr>
        <w:pStyle w:val="NrNagwek2"/>
      </w:pPr>
      <w:bookmarkStart w:id="27" w:name="_Toc472072405"/>
      <w:r>
        <w:t>SQLite</w:t>
      </w:r>
      <w:bookmarkEnd w:id="27"/>
    </w:p>
    <w:p w14:paraId="0AB03F69" w14:textId="77777777" w:rsidR="003D2030" w:rsidRDefault="003D2030" w:rsidP="003D2030">
      <w:pPr>
        <w:pStyle w:val="Tekstwiodcy"/>
      </w:pPr>
    </w:p>
    <w:p w14:paraId="6923C5E4" w14:textId="6C52D90C" w:rsidR="000D3893" w:rsidRDefault="00DA717B" w:rsidP="000D3893">
      <w:pPr>
        <w:pStyle w:val="NrNagwek2"/>
      </w:pPr>
      <w:bookmarkStart w:id="28" w:name="_Toc472072406"/>
      <w:r>
        <w:t>MPAndroidChart</w:t>
      </w:r>
      <w:bookmarkEnd w:id="28"/>
    </w:p>
    <w:p w14:paraId="41265440" w14:textId="3AEF6826" w:rsidR="000D3893" w:rsidRDefault="000D3893" w:rsidP="003D2030">
      <w:pPr>
        <w:pStyle w:val="Tekstwiodcy"/>
      </w:pPr>
      <w:r>
        <w:t xml:space="preserve">Biblioteka zawierająca gotowe klasy umożliwiające wygodne tworzenie estetycznych wykresów różnego typu tworzona przez </w:t>
      </w:r>
      <w:r w:rsidRPr="00F23197">
        <w:rPr>
          <w:lang w:val="sv-SE"/>
        </w:rPr>
        <w:t>Philip</w:t>
      </w:r>
      <w:r>
        <w:rPr>
          <w:lang w:val="sv-SE"/>
        </w:rPr>
        <w:t>pa Jahode. Wybrałem tę bibliotekę ze względu na wygląd wykresów, czytelną dokumentację oraz popularność. Podczas implementacji aplikacji korzystałem z wersji</w:t>
      </w:r>
      <w:r w:rsidR="00DA717B">
        <w:rPr>
          <w:lang w:val="sv-SE"/>
        </w:rPr>
        <w:t xml:space="preserve"> biblioteki</w:t>
      </w:r>
      <w:r>
        <w:rPr>
          <w:lang w:val="sv-SE"/>
        </w:rPr>
        <w:t xml:space="preserve"> MPAndroidChart </w:t>
      </w:r>
      <w:r w:rsidRPr="00684C28">
        <w:rPr>
          <w:lang w:val="sv-SE"/>
        </w:rPr>
        <w:t>v2.1.6</w:t>
      </w:r>
      <w:r w:rsidR="00DA717B">
        <w:rPr>
          <w:lang w:val="sv-SE"/>
        </w:rPr>
        <w:t>.</w:t>
      </w:r>
    </w:p>
    <w:p w14:paraId="31467FFA" w14:textId="77777777" w:rsidR="00C46484" w:rsidRDefault="00C46484">
      <w:pPr>
        <w:spacing w:after="200" w:line="276" w:lineRule="auto"/>
        <w:jc w:val="left"/>
        <w:rPr>
          <w:rFonts w:eastAsiaTheme="majorEastAsia" w:cstheme="majorBidi"/>
          <w:b/>
          <w:bCs/>
          <w:sz w:val="60"/>
          <w:szCs w:val="28"/>
        </w:rPr>
      </w:pPr>
      <w:r>
        <w:br w:type="page"/>
      </w:r>
    </w:p>
    <w:p w14:paraId="6FC63EF2" w14:textId="28EE6252" w:rsidR="00C50878" w:rsidRDefault="00C46484" w:rsidP="005D08CE">
      <w:pPr>
        <w:pStyle w:val="NrNagwek1"/>
      </w:pPr>
      <w:bookmarkStart w:id="29" w:name="_Toc472072407"/>
      <w:r>
        <w:lastRenderedPageBreak/>
        <w:t>Pr</w:t>
      </w:r>
      <w:r w:rsidR="003069EB">
        <w:t>ojekt</w:t>
      </w:r>
      <w:bookmarkEnd w:id="29"/>
    </w:p>
    <w:p w14:paraId="11AF6C71" w14:textId="0CEAE572" w:rsidR="005D08CE" w:rsidRDefault="005D08CE" w:rsidP="005D08CE">
      <w:pPr>
        <w:pStyle w:val="NrNagwek2"/>
      </w:pPr>
      <w:bookmarkStart w:id="30" w:name="_Toc472072397"/>
      <w:bookmarkStart w:id="31" w:name="_Toc472072408"/>
      <w:r>
        <w:t>Diagram i opis przypadków użycia</w:t>
      </w:r>
      <w:bookmarkEnd w:id="30"/>
    </w:p>
    <w:p w14:paraId="11DFD41D" w14:textId="5DD82F7E" w:rsidR="005D08CE" w:rsidRDefault="005D08CE" w:rsidP="005D08CE">
      <w:pPr>
        <w:pStyle w:val="Tekstwiodcy"/>
      </w:pPr>
      <w:r>
        <w:t xml:space="preserve">Funkcje aplikacji zostały zaprojektowane i przedstawione na poniższym diagramie przypadków użycia. Opis widocznych przypadków użycia znajduje się w dalszej części podrozdziału </w:t>
      </w:r>
      <w:r w:rsidR="0029699C">
        <w:t>w osobnych tabelach</w:t>
      </w:r>
      <w:r>
        <w:t>.</w:t>
      </w:r>
    </w:p>
    <w:p w14:paraId="49A2E77D" w14:textId="77777777" w:rsidR="003D2030" w:rsidRDefault="003D2030" w:rsidP="005D08CE">
      <w:pPr>
        <w:pStyle w:val="Tekstwiodcy"/>
      </w:pPr>
    </w:p>
    <w:p w14:paraId="52D924B1" w14:textId="77777777" w:rsidR="005D08CE" w:rsidRDefault="005D08CE" w:rsidP="005D08CE">
      <w:pPr>
        <w:pStyle w:val="Tekstwiodcy"/>
        <w:keepNext/>
        <w:ind w:firstLine="0"/>
        <w:jc w:val="center"/>
      </w:pPr>
      <w:r>
        <w:rPr>
          <w:noProof/>
          <w:lang w:eastAsia="pl-PL"/>
        </w:rPr>
        <w:drawing>
          <wp:inline distT="0" distB="0" distL="0" distR="0" wp14:anchorId="1C35CE64" wp14:editId="573B8A13">
            <wp:extent cx="5699711" cy="46022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ba_HP\workspace-papyrus\CarCost\Diagram_og_lny.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99711" cy="4602205"/>
                    </a:xfrm>
                    <a:prstGeom prst="rect">
                      <a:avLst/>
                    </a:prstGeom>
                    <a:noFill/>
                    <a:ln>
                      <a:noFill/>
                    </a:ln>
                  </pic:spPr>
                </pic:pic>
              </a:graphicData>
            </a:graphic>
          </wp:inline>
        </w:drawing>
      </w:r>
    </w:p>
    <w:p w14:paraId="6F617111" w14:textId="77777777" w:rsidR="005D08CE" w:rsidRDefault="005D08CE" w:rsidP="005D08CE">
      <w:pPr>
        <w:pStyle w:val="Legenda"/>
        <w:jc w:val="center"/>
      </w:pPr>
      <w:bookmarkStart w:id="32" w:name="_Toc471222963"/>
      <w:r>
        <w:t xml:space="preserve">Rysunek </w:t>
      </w:r>
      <w:r w:rsidR="00F41523">
        <w:fldChar w:fldCharType="begin"/>
      </w:r>
      <w:r w:rsidR="00F41523">
        <w:instrText xml:space="preserve"> SEQ Rysunek \* ARABIC </w:instrText>
      </w:r>
      <w:r w:rsidR="00F41523">
        <w:fldChar w:fldCharType="separate"/>
      </w:r>
      <w:r>
        <w:rPr>
          <w:noProof/>
        </w:rPr>
        <w:t>3</w:t>
      </w:r>
      <w:r w:rsidR="00F41523">
        <w:rPr>
          <w:noProof/>
        </w:rPr>
        <w:fldChar w:fldCharType="end"/>
      </w:r>
      <w:r>
        <w:t xml:space="preserve"> Diagram przypadków użycia</w:t>
      </w:r>
      <w:bookmarkEnd w:id="32"/>
    </w:p>
    <w:p w14:paraId="20BA1314" w14:textId="77777777" w:rsidR="005D08CE" w:rsidRDefault="005D08CE">
      <w:pPr>
        <w:spacing w:after="200" w:line="276" w:lineRule="auto"/>
        <w:jc w:val="left"/>
      </w:pPr>
      <w:r>
        <w:br w:type="page"/>
      </w:r>
    </w:p>
    <w:p w14:paraId="083B800E" w14:textId="6A60DAE2" w:rsidR="005D08CE" w:rsidRDefault="005D08CE" w:rsidP="005D08CE">
      <w:pPr>
        <w:pStyle w:val="Tekstwiodcy"/>
      </w:pPr>
      <w:r>
        <w:lastRenderedPageBreak/>
        <w:t>Utwórz konto</w:t>
      </w:r>
    </w:p>
    <w:tbl>
      <w:tblPr>
        <w:tblStyle w:val="Tabela-Siatka"/>
        <w:tblW w:w="0" w:type="auto"/>
        <w:tblLook w:val="04A0" w:firstRow="1" w:lastRow="0" w:firstColumn="1" w:lastColumn="0" w:noHBand="0" w:noVBand="1"/>
      </w:tblPr>
      <w:tblGrid>
        <w:gridCol w:w="3964"/>
        <w:gridCol w:w="5098"/>
      </w:tblGrid>
      <w:tr w:rsidR="005D08CE" w14:paraId="19A287DA" w14:textId="77777777" w:rsidTr="003576DB">
        <w:tc>
          <w:tcPr>
            <w:tcW w:w="3964" w:type="dxa"/>
            <w:tcBorders>
              <w:top w:val="single" w:sz="4" w:space="0" w:color="auto"/>
              <w:left w:val="single" w:sz="4" w:space="0" w:color="auto"/>
              <w:bottom w:val="single" w:sz="4" w:space="0" w:color="auto"/>
              <w:right w:val="single" w:sz="4" w:space="0" w:color="auto"/>
            </w:tcBorders>
          </w:tcPr>
          <w:p w14:paraId="6DAC5BB2"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0846A7DD" w14:textId="77777777" w:rsidR="005D08CE" w:rsidRPr="00D5035F" w:rsidRDefault="005D08CE" w:rsidP="003576DB">
            <w:pPr>
              <w:pStyle w:val="Bezodstpw"/>
            </w:pPr>
            <w:r>
              <w:t>Pierwsze uruchomienie aplikacji i utworzenie bazy danych.</w:t>
            </w:r>
          </w:p>
        </w:tc>
      </w:tr>
      <w:tr w:rsidR="005D08CE" w14:paraId="28A9616B" w14:textId="77777777" w:rsidTr="003576DB">
        <w:tc>
          <w:tcPr>
            <w:tcW w:w="3964" w:type="dxa"/>
            <w:tcBorders>
              <w:top w:val="single" w:sz="4" w:space="0" w:color="auto"/>
              <w:left w:val="single" w:sz="4" w:space="0" w:color="auto"/>
              <w:bottom w:val="single" w:sz="4" w:space="0" w:color="auto"/>
              <w:right w:val="single" w:sz="4" w:space="0" w:color="auto"/>
            </w:tcBorders>
          </w:tcPr>
          <w:p w14:paraId="0B428360"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11B6B0CD" w14:textId="77777777" w:rsidR="005D08CE" w:rsidRPr="00D5035F" w:rsidRDefault="005D08CE" w:rsidP="003576DB">
            <w:pPr>
              <w:pStyle w:val="Bezodstpw"/>
            </w:pPr>
            <w:r>
              <w:t>Aplikacja nie została wcześniej uruchomiona lub nie istnieje baza danych aplikacji.</w:t>
            </w:r>
          </w:p>
        </w:tc>
      </w:tr>
      <w:tr w:rsidR="005D08CE" w14:paraId="0F5DBE27" w14:textId="77777777" w:rsidTr="003576DB">
        <w:tc>
          <w:tcPr>
            <w:tcW w:w="3964" w:type="dxa"/>
            <w:tcBorders>
              <w:top w:val="single" w:sz="4" w:space="0" w:color="auto"/>
              <w:left w:val="single" w:sz="4" w:space="0" w:color="auto"/>
              <w:bottom w:val="single" w:sz="4" w:space="0" w:color="auto"/>
              <w:right w:val="single" w:sz="4" w:space="0" w:color="auto"/>
            </w:tcBorders>
          </w:tcPr>
          <w:p w14:paraId="050B2183"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171157B0" w14:textId="77777777" w:rsidR="005D08CE" w:rsidRPr="00D5035F" w:rsidRDefault="005D08CE" w:rsidP="003576DB">
            <w:pPr>
              <w:pStyle w:val="Bezodstpw"/>
            </w:pPr>
            <w:r>
              <w:t>Utworzenie całej bazy danych przygotowanej pod dodawanie pojazdów wraz danymi użytkownika.</w:t>
            </w:r>
          </w:p>
        </w:tc>
      </w:tr>
      <w:tr w:rsidR="005D08CE" w14:paraId="413C3E40" w14:textId="77777777" w:rsidTr="003576DB">
        <w:tc>
          <w:tcPr>
            <w:tcW w:w="3964" w:type="dxa"/>
            <w:tcBorders>
              <w:top w:val="single" w:sz="4" w:space="0" w:color="auto"/>
              <w:left w:val="single" w:sz="4" w:space="0" w:color="auto"/>
              <w:bottom w:val="single" w:sz="4" w:space="0" w:color="auto"/>
              <w:right w:val="single" w:sz="4" w:space="0" w:color="auto"/>
            </w:tcBorders>
          </w:tcPr>
          <w:p w14:paraId="1A548F06"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38FF9D24" w14:textId="77777777" w:rsidR="005D08CE" w:rsidRPr="00D5035F" w:rsidRDefault="005D08CE" w:rsidP="003576DB">
            <w:pPr>
              <w:pStyle w:val="Bezodstpw"/>
            </w:pPr>
            <w:r>
              <w:t>Nieutworzenie bazy danych.</w:t>
            </w:r>
          </w:p>
        </w:tc>
      </w:tr>
      <w:tr w:rsidR="005D08CE" w14:paraId="55C6D108" w14:textId="77777777" w:rsidTr="003576DB">
        <w:tc>
          <w:tcPr>
            <w:tcW w:w="3964" w:type="dxa"/>
            <w:tcBorders>
              <w:top w:val="single" w:sz="4" w:space="0" w:color="auto"/>
              <w:left w:val="single" w:sz="4" w:space="0" w:color="auto"/>
              <w:bottom w:val="single" w:sz="4" w:space="0" w:color="auto"/>
              <w:right w:val="single" w:sz="4" w:space="0" w:color="auto"/>
            </w:tcBorders>
          </w:tcPr>
          <w:p w14:paraId="3F2D04BA"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3D1B277E" w14:textId="77777777" w:rsidR="005D08CE" w:rsidRPr="00D5035F" w:rsidRDefault="005D08CE" w:rsidP="003576DB">
            <w:pPr>
              <w:pStyle w:val="Bezodstpw"/>
            </w:pPr>
            <w:r w:rsidRPr="00D5035F">
              <w:t>Użytkownik</w:t>
            </w:r>
            <w:r>
              <w:t>.</w:t>
            </w:r>
          </w:p>
        </w:tc>
      </w:tr>
      <w:tr w:rsidR="005D08CE" w14:paraId="20C72A46" w14:textId="77777777" w:rsidTr="003576DB">
        <w:tc>
          <w:tcPr>
            <w:tcW w:w="3964" w:type="dxa"/>
            <w:tcBorders>
              <w:top w:val="single" w:sz="4" w:space="0" w:color="auto"/>
              <w:left w:val="single" w:sz="4" w:space="0" w:color="auto"/>
              <w:bottom w:val="single" w:sz="4" w:space="0" w:color="auto"/>
              <w:right w:val="single" w:sz="4" w:space="0" w:color="auto"/>
            </w:tcBorders>
          </w:tcPr>
          <w:p w14:paraId="474E0BF4" w14:textId="77777777" w:rsidR="005D08CE" w:rsidRPr="00D5035F" w:rsidRDefault="005D08CE" w:rsidP="003576DB">
            <w:pPr>
              <w:pStyle w:val="Bezodstpw"/>
            </w:pPr>
            <w:r w:rsidRPr="00D5035F">
              <w:t>Wyzwalacz</w:t>
            </w:r>
          </w:p>
        </w:tc>
        <w:tc>
          <w:tcPr>
            <w:tcW w:w="5098" w:type="dxa"/>
            <w:tcBorders>
              <w:top w:val="single" w:sz="4" w:space="0" w:color="auto"/>
              <w:left w:val="single" w:sz="4" w:space="0" w:color="auto"/>
              <w:bottom w:val="single" w:sz="4" w:space="0" w:color="auto"/>
              <w:right w:val="single" w:sz="4" w:space="0" w:color="auto"/>
            </w:tcBorders>
          </w:tcPr>
          <w:p w14:paraId="182D66A3" w14:textId="77777777" w:rsidR="005D08CE" w:rsidRPr="00D5035F" w:rsidRDefault="005D08CE" w:rsidP="003576DB">
            <w:pPr>
              <w:pStyle w:val="Bezodstpw"/>
            </w:pPr>
            <w:r>
              <w:t>Wybór utworzenia nowego użytkownika przy pierwszym uruchomieniu aplikacji</w:t>
            </w:r>
            <w:r w:rsidRPr="00D5035F">
              <w:t>.</w:t>
            </w:r>
          </w:p>
        </w:tc>
      </w:tr>
      <w:tr w:rsidR="005D08CE" w14:paraId="05CCB4C5" w14:textId="77777777" w:rsidTr="003576DB">
        <w:tc>
          <w:tcPr>
            <w:tcW w:w="3964" w:type="dxa"/>
            <w:tcBorders>
              <w:top w:val="single" w:sz="4" w:space="0" w:color="auto"/>
              <w:left w:val="single" w:sz="4" w:space="0" w:color="auto"/>
              <w:bottom w:val="single" w:sz="4" w:space="0" w:color="auto"/>
              <w:right w:val="single" w:sz="4" w:space="0" w:color="auto"/>
            </w:tcBorders>
          </w:tcPr>
          <w:p w14:paraId="13AD759B" w14:textId="77777777" w:rsidR="005D08CE" w:rsidRDefault="005D08CE" w:rsidP="003576DB">
            <w:pPr>
              <w:pStyle w:val="Bezodstpw"/>
            </w:pPr>
            <w:r>
              <w:t>Główny przebieg</w:t>
            </w:r>
          </w:p>
        </w:tc>
        <w:tc>
          <w:tcPr>
            <w:tcW w:w="5098" w:type="dxa"/>
            <w:tcBorders>
              <w:top w:val="single" w:sz="4" w:space="0" w:color="auto"/>
              <w:left w:val="single" w:sz="4" w:space="0" w:color="auto"/>
              <w:bottom w:val="single" w:sz="4" w:space="0" w:color="auto"/>
              <w:right w:val="single" w:sz="4" w:space="0" w:color="auto"/>
            </w:tcBorders>
          </w:tcPr>
          <w:p w14:paraId="00857B4D" w14:textId="77777777" w:rsidR="005D08CE" w:rsidRDefault="005D08CE" w:rsidP="003576DB">
            <w:pPr>
              <w:pStyle w:val="Bezodstpw"/>
            </w:pPr>
            <w:r>
              <w:t>1. Użytkownik wybiera opcję: utworzenie nowego konta przy pierwszym uruchomieniu aplikacji nowego pojazdu przy pierwszym uruchomieniu aplikacji.</w:t>
            </w:r>
          </w:p>
          <w:p w14:paraId="1BD7F119" w14:textId="77777777" w:rsidR="005D08CE" w:rsidRDefault="005D08CE" w:rsidP="003576DB">
            <w:pPr>
              <w:pStyle w:val="Bezodstpw"/>
            </w:pPr>
            <w:r>
              <w:t>2. Użytkownik wpisuje swój nick i zatwierdza.</w:t>
            </w:r>
          </w:p>
          <w:p w14:paraId="4649016F" w14:textId="77777777" w:rsidR="005D08CE" w:rsidRDefault="005D08CE" w:rsidP="003576DB">
            <w:pPr>
              <w:pStyle w:val="Bezodstpw"/>
            </w:pPr>
            <w:r>
              <w:t>3. Baza danych zostaje utworzona.</w:t>
            </w:r>
          </w:p>
          <w:p w14:paraId="79C8CAE3" w14:textId="77777777" w:rsidR="005D08CE" w:rsidRDefault="005D08CE" w:rsidP="003576DB">
            <w:pPr>
              <w:pStyle w:val="Bezodstpw"/>
            </w:pPr>
            <w:r>
              <w:t>4. Opcjonalnie: Przejście do dodawania pojazdu.</w:t>
            </w:r>
          </w:p>
          <w:p w14:paraId="271C5A9B" w14:textId="77777777" w:rsidR="005D08CE" w:rsidRDefault="005D08CE" w:rsidP="003576DB">
            <w:pPr>
              <w:pStyle w:val="Bezodstpw"/>
            </w:pPr>
            <w:r>
              <w:t xml:space="preserve">5. Przejście do przypadku użycia </w:t>
            </w:r>
            <w:r>
              <w:rPr>
                <w:b/>
              </w:rPr>
              <w:t xml:space="preserve">Uruchom samouczek </w:t>
            </w:r>
            <w:r>
              <w:t>dla widoku głównego.</w:t>
            </w:r>
          </w:p>
        </w:tc>
      </w:tr>
      <w:tr w:rsidR="005D08CE" w14:paraId="2638301E" w14:textId="77777777" w:rsidTr="003576DB">
        <w:tc>
          <w:tcPr>
            <w:tcW w:w="3964" w:type="dxa"/>
            <w:tcBorders>
              <w:top w:val="single" w:sz="4" w:space="0" w:color="auto"/>
              <w:left w:val="single" w:sz="4" w:space="0" w:color="auto"/>
              <w:bottom w:val="single" w:sz="4" w:space="0" w:color="auto"/>
              <w:right w:val="single" w:sz="4" w:space="0" w:color="auto"/>
            </w:tcBorders>
          </w:tcPr>
          <w:p w14:paraId="193F8F7C" w14:textId="77777777" w:rsidR="005D08CE" w:rsidRDefault="005D08CE" w:rsidP="003576DB">
            <w:pPr>
              <w:pStyle w:val="Bezodstpw"/>
            </w:pPr>
            <w:r>
              <w:t>Rozszerzenie</w:t>
            </w:r>
          </w:p>
        </w:tc>
        <w:tc>
          <w:tcPr>
            <w:tcW w:w="5098" w:type="dxa"/>
            <w:tcBorders>
              <w:top w:val="single" w:sz="4" w:space="0" w:color="auto"/>
              <w:left w:val="single" w:sz="4" w:space="0" w:color="auto"/>
              <w:bottom w:val="single" w:sz="4" w:space="0" w:color="auto"/>
              <w:right w:val="single" w:sz="4" w:space="0" w:color="auto"/>
            </w:tcBorders>
          </w:tcPr>
          <w:p w14:paraId="36703814" w14:textId="77777777" w:rsidR="005D08CE" w:rsidRDefault="005D08CE" w:rsidP="003576DB">
            <w:pPr>
              <w:pStyle w:val="Bezodstpw"/>
            </w:pPr>
            <w:r>
              <w:t>4. Po utworzeniu bazy jest możliwość dodania nowego pojazdu (</w:t>
            </w:r>
            <w:r>
              <w:rPr>
                <w:b/>
              </w:rPr>
              <w:t>Extend::Dodaj pojazd</w:t>
            </w:r>
            <w:r>
              <w:t>).</w:t>
            </w:r>
          </w:p>
          <w:p w14:paraId="0A241B4E" w14:textId="77777777" w:rsidR="005D08CE" w:rsidRDefault="005D08CE" w:rsidP="003576DB">
            <w:pPr>
              <w:pStyle w:val="Bezodstpw"/>
            </w:pPr>
            <w:r>
              <w:t>5. (</w:t>
            </w:r>
            <w:r>
              <w:rPr>
                <w:b/>
              </w:rPr>
              <w:t>Extend::Uruchom samouczek</w:t>
            </w:r>
            <w:r>
              <w:t>).</w:t>
            </w:r>
          </w:p>
        </w:tc>
      </w:tr>
    </w:tbl>
    <w:p w14:paraId="549AABE4" w14:textId="77777777" w:rsidR="005D08CE" w:rsidRDefault="005D08CE" w:rsidP="005D08CE">
      <w:pPr>
        <w:pStyle w:val="Tekstwiodcy"/>
        <w:tabs>
          <w:tab w:val="left" w:pos="3734"/>
        </w:tabs>
      </w:pPr>
      <w:r>
        <w:tab/>
      </w:r>
    </w:p>
    <w:p w14:paraId="4CC11E1F" w14:textId="77777777" w:rsidR="005D08CE" w:rsidRDefault="005D08CE" w:rsidP="005D08CE">
      <w:pPr>
        <w:pStyle w:val="Tekstwiodcy"/>
      </w:pPr>
      <w:r>
        <w:t>Dodaj pojazd</w:t>
      </w:r>
    </w:p>
    <w:tbl>
      <w:tblPr>
        <w:tblStyle w:val="Tabela-Siatka"/>
        <w:tblW w:w="0" w:type="auto"/>
        <w:tblLook w:val="04A0" w:firstRow="1" w:lastRow="0" w:firstColumn="1" w:lastColumn="0" w:noHBand="0" w:noVBand="1"/>
      </w:tblPr>
      <w:tblGrid>
        <w:gridCol w:w="3964"/>
        <w:gridCol w:w="5098"/>
      </w:tblGrid>
      <w:tr w:rsidR="005D08CE" w14:paraId="2FB256F0" w14:textId="77777777" w:rsidTr="003576DB">
        <w:tc>
          <w:tcPr>
            <w:tcW w:w="3964" w:type="dxa"/>
            <w:tcBorders>
              <w:top w:val="single" w:sz="4" w:space="0" w:color="auto"/>
              <w:left w:val="single" w:sz="4" w:space="0" w:color="auto"/>
              <w:bottom w:val="single" w:sz="4" w:space="0" w:color="auto"/>
              <w:right w:val="single" w:sz="4" w:space="0" w:color="auto"/>
            </w:tcBorders>
          </w:tcPr>
          <w:p w14:paraId="27AD725D"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4409313A" w14:textId="77777777" w:rsidR="005D08CE" w:rsidRPr="00D5035F" w:rsidRDefault="005D08CE" w:rsidP="003576DB">
            <w:pPr>
              <w:pStyle w:val="Bezodstpw"/>
            </w:pPr>
            <w:r>
              <w:t>Dodanie nowego pojazdu, dla którego będzie prowadzona kontrola kosztów.</w:t>
            </w:r>
          </w:p>
        </w:tc>
      </w:tr>
      <w:tr w:rsidR="005D08CE" w14:paraId="4F81E884" w14:textId="77777777" w:rsidTr="003576DB">
        <w:tc>
          <w:tcPr>
            <w:tcW w:w="3964" w:type="dxa"/>
            <w:tcBorders>
              <w:top w:val="single" w:sz="4" w:space="0" w:color="auto"/>
              <w:left w:val="single" w:sz="4" w:space="0" w:color="auto"/>
              <w:bottom w:val="single" w:sz="4" w:space="0" w:color="auto"/>
              <w:right w:val="single" w:sz="4" w:space="0" w:color="auto"/>
            </w:tcBorders>
          </w:tcPr>
          <w:p w14:paraId="67BDF8FF"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7E06373C" w14:textId="77777777" w:rsidR="005D08CE" w:rsidRPr="00D5035F" w:rsidRDefault="005D08CE" w:rsidP="003576DB">
            <w:pPr>
              <w:pStyle w:val="Bezodstpw"/>
            </w:pPr>
            <w:r>
              <w:t>Baza danych jest utworzona.</w:t>
            </w:r>
          </w:p>
        </w:tc>
      </w:tr>
      <w:tr w:rsidR="005D08CE" w14:paraId="41F095E2" w14:textId="77777777" w:rsidTr="003576DB">
        <w:tc>
          <w:tcPr>
            <w:tcW w:w="3964" w:type="dxa"/>
            <w:tcBorders>
              <w:top w:val="single" w:sz="4" w:space="0" w:color="auto"/>
              <w:left w:val="single" w:sz="4" w:space="0" w:color="auto"/>
              <w:bottom w:val="single" w:sz="4" w:space="0" w:color="auto"/>
              <w:right w:val="single" w:sz="4" w:space="0" w:color="auto"/>
            </w:tcBorders>
          </w:tcPr>
          <w:p w14:paraId="45C1E333"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3A35EDCD" w14:textId="77777777" w:rsidR="005D08CE" w:rsidRPr="00D5035F" w:rsidRDefault="005D08CE" w:rsidP="003576DB">
            <w:pPr>
              <w:pStyle w:val="Bezodstpw"/>
            </w:pPr>
            <w:r>
              <w:t>Dodanie pojazdu do bazy.</w:t>
            </w:r>
          </w:p>
        </w:tc>
      </w:tr>
      <w:tr w:rsidR="005D08CE" w14:paraId="69657A2B" w14:textId="77777777" w:rsidTr="003576DB">
        <w:tc>
          <w:tcPr>
            <w:tcW w:w="3964" w:type="dxa"/>
            <w:tcBorders>
              <w:top w:val="single" w:sz="4" w:space="0" w:color="auto"/>
              <w:left w:val="single" w:sz="4" w:space="0" w:color="auto"/>
              <w:bottom w:val="single" w:sz="4" w:space="0" w:color="auto"/>
              <w:right w:val="single" w:sz="4" w:space="0" w:color="auto"/>
            </w:tcBorders>
          </w:tcPr>
          <w:p w14:paraId="45B2D2B9"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84AD1F4" w14:textId="77777777" w:rsidR="005D08CE" w:rsidRPr="00D5035F" w:rsidRDefault="005D08CE" w:rsidP="003576DB">
            <w:pPr>
              <w:pStyle w:val="Bezodstpw"/>
            </w:pPr>
            <w:r>
              <w:t>Niedodanie pojazdu do bazy.</w:t>
            </w:r>
          </w:p>
        </w:tc>
      </w:tr>
      <w:tr w:rsidR="005D08CE" w14:paraId="4372EAD1" w14:textId="77777777" w:rsidTr="003576DB">
        <w:tc>
          <w:tcPr>
            <w:tcW w:w="3964" w:type="dxa"/>
            <w:tcBorders>
              <w:top w:val="single" w:sz="4" w:space="0" w:color="auto"/>
              <w:left w:val="single" w:sz="4" w:space="0" w:color="auto"/>
              <w:bottom w:val="single" w:sz="4" w:space="0" w:color="auto"/>
              <w:right w:val="single" w:sz="4" w:space="0" w:color="auto"/>
            </w:tcBorders>
          </w:tcPr>
          <w:p w14:paraId="750CBFA0"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05204E92" w14:textId="77777777" w:rsidR="005D08CE" w:rsidRPr="00D5035F" w:rsidRDefault="005D08CE" w:rsidP="003576DB">
            <w:pPr>
              <w:pStyle w:val="Bezodstpw"/>
            </w:pPr>
            <w:r w:rsidRPr="00D5035F">
              <w:t>Użytkownik</w:t>
            </w:r>
            <w:r>
              <w:t>.</w:t>
            </w:r>
          </w:p>
        </w:tc>
      </w:tr>
      <w:tr w:rsidR="005D08CE" w14:paraId="76A030FC" w14:textId="77777777" w:rsidTr="003576DB">
        <w:tc>
          <w:tcPr>
            <w:tcW w:w="3964" w:type="dxa"/>
            <w:tcBorders>
              <w:top w:val="single" w:sz="4" w:space="0" w:color="auto"/>
              <w:left w:val="single" w:sz="4" w:space="0" w:color="auto"/>
              <w:bottom w:val="single" w:sz="4" w:space="0" w:color="auto"/>
              <w:right w:val="single" w:sz="4" w:space="0" w:color="auto"/>
            </w:tcBorders>
          </w:tcPr>
          <w:p w14:paraId="2AA71B1C" w14:textId="77777777" w:rsidR="005D08CE" w:rsidRPr="00D5035F" w:rsidRDefault="005D08CE" w:rsidP="003576DB">
            <w:pPr>
              <w:pStyle w:val="Bezodstpw"/>
            </w:pPr>
            <w:r w:rsidRPr="00D5035F">
              <w:t>Wyzwalacz</w:t>
            </w:r>
          </w:p>
        </w:tc>
        <w:tc>
          <w:tcPr>
            <w:tcW w:w="5098" w:type="dxa"/>
            <w:tcBorders>
              <w:top w:val="single" w:sz="4" w:space="0" w:color="auto"/>
              <w:left w:val="single" w:sz="4" w:space="0" w:color="auto"/>
              <w:bottom w:val="single" w:sz="4" w:space="0" w:color="auto"/>
              <w:right w:val="single" w:sz="4" w:space="0" w:color="auto"/>
            </w:tcBorders>
          </w:tcPr>
          <w:p w14:paraId="67C7CA13" w14:textId="77777777" w:rsidR="005D08CE" w:rsidRPr="00D5035F" w:rsidRDefault="005D08CE" w:rsidP="003576DB">
            <w:pPr>
              <w:pStyle w:val="Bezodstpw"/>
            </w:pPr>
            <w:r>
              <w:t>Potwierdzenie chęci dodania pojazdu po utworzeniu konta lub wybranie przycisku dodania nowego pojazdu w zakładce Pojazdy</w:t>
            </w:r>
            <w:r w:rsidRPr="00D5035F">
              <w:t>.</w:t>
            </w:r>
          </w:p>
        </w:tc>
      </w:tr>
      <w:tr w:rsidR="005D08CE" w14:paraId="2619F2BA" w14:textId="77777777" w:rsidTr="003576DB">
        <w:tc>
          <w:tcPr>
            <w:tcW w:w="3964" w:type="dxa"/>
            <w:tcBorders>
              <w:top w:val="single" w:sz="4" w:space="0" w:color="auto"/>
              <w:left w:val="single" w:sz="4" w:space="0" w:color="auto"/>
              <w:bottom w:val="single" w:sz="4" w:space="0" w:color="auto"/>
              <w:right w:val="single" w:sz="4" w:space="0" w:color="auto"/>
            </w:tcBorders>
          </w:tcPr>
          <w:p w14:paraId="7A843DF0" w14:textId="77777777" w:rsidR="005D08CE" w:rsidRDefault="005D08CE" w:rsidP="003576DB">
            <w:pPr>
              <w:pStyle w:val="Bezodstpw"/>
            </w:pPr>
            <w:r>
              <w:t>Główny przebieg</w:t>
            </w:r>
          </w:p>
        </w:tc>
        <w:tc>
          <w:tcPr>
            <w:tcW w:w="5098" w:type="dxa"/>
            <w:tcBorders>
              <w:top w:val="single" w:sz="4" w:space="0" w:color="auto"/>
              <w:left w:val="single" w:sz="4" w:space="0" w:color="auto"/>
              <w:bottom w:val="single" w:sz="4" w:space="0" w:color="auto"/>
              <w:right w:val="single" w:sz="4" w:space="0" w:color="auto"/>
            </w:tcBorders>
          </w:tcPr>
          <w:p w14:paraId="3E490CE9" w14:textId="77777777" w:rsidR="005D08CE" w:rsidRDefault="005D08CE" w:rsidP="003576DB">
            <w:pPr>
              <w:pStyle w:val="Bezodstpw"/>
            </w:pPr>
            <w:r>
              <w:t>1. Użytkownik wybiera dodanie nowego pojazdu przy pierwszym uruchomieniu aplikacji lub wybiera przycisk dodania nowego pojazdu w zakładce Pojazdy.</w:t>
            </w:r>
          </w:p>
          <w:p w14:paraId="13810FB4" w14:textId="77777777" w:rsidR="005D08CE" w:rsidRDefault="005D08CE" w:rsidP="003576DB">
            <w:pPr>
              <w:pStyle w:val="Bezodstpw"/>
            </w:pPr>
            <w:r>
              <w:t>2. Użytkownik wpisuje wymagane dane pojazdu: markę, model, rodzaj paliwa/paliw i zatwierdza.</w:t>
            </w:r>
          </w:p>
          <w:p w14:paraId="594423B0" w14:textId="77777777" w:rsidR="005D08CE" w:rsidRDefault="005D08CE" w:rsidP="003576DB">
            <w:pPr>
              <w:pStyle w:val="Bezodstpw"/>
            </w:pPr>
            <w:r>
              <w:t>3. Pojazd zostaje dodany do tabeli pojazdy.</w:t>
            </w:r>
          </w:p>
        </w:tc>
      </w:tr>
      <w:tr w:rsidR="005D08CE" w14:paraId="768F8CC1" w14:textId="77777777" w:rsidTr="003576DB">
        <w:tc>
          <w:tcPr>
            <w:tcW w:w="3964" w:type="dxa"/>
            <w:tcBorders>
              <w:top w:val="single" w:sz="4" w:space="0" w:color="auto"/>
              <w:left w:val="single" w:sz="4" w:space="0" w:color="auto"/>
              <w:bottom w:val="single" w:sz="4" w:space="0" w:color="auto"/>
              <w:right w:val="single" w:sz="4" w:space="0" w:color="auto"/>
            </w:tcBorders>
          </w:tcPr>
          <w:p w14:paraId="4C81909A" w14:textId="77777777" w:rsidR="005D08CE" w:rsidRDefault="005D08CE" w:rsidP="003576DB">
            <w:pPr>
              <w:pStyle w:val="Bezodstpw"/>
            </w:pPr>
            <w:r>
              <w:t>Rozszerzenie</w:t>
            </w:r>
          </w:p>
        </w:tc>
        <w:tc>
          <w:tcPr>
            <w:tcW w:w="5098" w:type="dxa"/>
            <w:tcBorders>
              <w:top w:val="single" w:sz="4" w:space="0" w:color="auto"/>
              <w:left w:val="single" w:sz="4" w:space="0" w:color="auto"/>
              <w:bottom w:val="single" w:sz="4" w:space="0" w:color="auto"/>
              <w:right w:val="single" w:sz="4" w:space="0" w:color="auto"/>
            </w:tcBorders>
          </w:tcPr>
          <w:p w14:paraId="21954548" w14:textId="77777777" w:rsidR="005D08CE" w:rsidRDefault="005D08CE" w:rsidP="003576DB">
            <w:pPr>
              <w:pStyle w:val="Bezodstpw"/>
            </w:pPr>
            <w:r>
              <w:t>Brak.</w:t>
            </w:r>
          </w:p>
        </w:tc>
      </w:tr>
    </w:tbl>
    <w:p w14:paraId="7C17D1C1" w14:textId="77777777" w:rsidR="005D08CE" w:rsidRDefault="005D08CE" w:rsidP="005D08CE">
      <w:pPr>
        <w:pStyle w:val="Tekstwiodcy"/>
      </w:pPr>
    </w:p>
    <w:p w14:paraId="38D6CCE1" w14:textId="77777777" w:rsidR="005D08CE" w:rsidRDefault="005D08CE" w:rsidP="005D08CE">
      <w:pPr>
        <w:spacing w:after="200" w:line="276" w:lineRule="auto"/>
        <w:jc w:val="left"/>
        <w:rPr>
          <w:rFonts w:eastAsiaTheme="majorEastAsia" w:cstheme="majorBidi"/>
          <w:b/>
          <w:bCs/>
          <w:iCs/>
        </w:rPr>
      </w:pPr>
      <w:r>
        <w:br w:type="page"/>
      </w:r>
    </w:p>
    <w:p w14:paraId="237E9FA5" w14:textId="77777777" w:rsidR="005D08CE" w:rsidRDefault="005D08CE" w:rsidP="005D08CE">
      <w:pPr>
        <w:pStyle w:val="Tekstwiodcy"/>
      </w:pPr>
      <w:r>
        <w:lastRenderedPageBreak/>
        <w:t>Uruchom samouczek</w:t>
      </w:r>
    </w:p>
    <w:tbl>
      <w:tblPr>
        <w:tblStyle w:val="Tabela-Siatka"/>
        <w:tblW w:w="0" w:type="auto"/>
        <w:tblLook w:val="04A0" w:firstRow="1" w:lastRow="0" w:firstColumn="1" w:lastColumn="0" w:noHBand="0" w:noVBand="1"/>
      </w:tblPr>
      <w:tblGrid>
        <w:gridCol w:w="3964"/>
        <w:gridCol w:w="5098"/>
      </w:tblGrid>
      <w:tr w:rsidR="005D08CE" w:rsidRPr="00323E9F" w14:paraId="1ACBF9C7" w14:textId="77777777" w:rsidTr="003576DB">
        <w:tc>
          <w:tcPr>
            <w:tcW w:w="3964" w:type="dxa"/>
            <w:tcBorders>
              <w:top w:val="single" w:sz="4" w:space="0" w:color="auto"/>
              <w:left w:val="single" w:sz="4" w:space="0" w:color="auto"/>
              <w:bottom w:val="single" w:sz="4" w:space="0" w:color="auto"/>
              <w:right w:val="single" w:sz="4" w:space="0" w:color="auto"/>
            </w:tcBorders>
          </w:tcPr>
          <w:p w14:paraId="4BBF307E" w14:textId="77777777" w:rsidR="005D08CE" w:rsidRPr="00323E9F" w:rsidRDefault="005D08CE" w:rsidP="003576DB">
            <w:pPr>
              <w:pStyle w:val="Bezodstpw"/>
            </w:pPr>
            <w:r w:rsidRPr="00323E9F">
              <w:t>Kontekst zdaniowy</w:t>
            </w:r>
          </w:p>
        </w:tc>
        <w:tc>
          <w:tcPr>
            <w:tcW w:w="5098" w:type="dxa"/>
            <w:tcBorders>
              <w:top w:val="single" w:sz="4" w:space="0" w:color="auto"/>
              <w:left w:val="single" w:sz="4" w:space="0" w:color="auto"/>
              <w:bottom w:val="single" w:sz="4" w:space="0" w:color="auto"/>
              <w:right w:val="single" w:sz="4" w:space="0" w:color="auto"/>
            </w:tcBorders>
          </w:tcPr>
          <w:p w14:paraId="00B42A6B" w14:textId="77777777" w:rsidR="005D08CE" w:rsidRPr="00323E9F" w:rsidRDefault="005D08CE" w:rsidP="003576DB">
            <w:pPr>
              <w:pStyle w:val="Bezodstpw"/>
            </w:pPr>
            <w:r w:rsidRPr="00323E9F">
              <w:t>Uruchomienie samouczka aplikacji.</w:t>
            </w:r>
          </w:p>
        </w:tc>
      </w:tr>
      <w:tr w:rsidR="005D08CE" w:rsidRPr="00323E9F" w14:paraId="42C3DB1E" w14:textId="77777777" w:rsidTr="003576DB">
        <w:tc>
          <w:tcPr>
            <w:tcW w:w="3964" w:type="dxa"/>
            <w:tcBorders>
              <w:top w:val="single" w:sz="4" w:space="0" w:color="auto"/>
              <w:left w:val="single" w:sz="4" w:space="0" w:color="auto"/>
              <w:bottom w:val="single" w:sz="4" w:space="0" w:color="auto"/>
              <w:right w:val="single" w:sz="4" w:space="0" w:color="auto"/>
            </w:tcBorders>
          </w:tcPr>
          <w:p w14:paraId="1E3A15E5" w14:textId="77777777" w:rsidR="005D08CE" w:rsidRPr="00323E9F" w:rsidRDefault="005D08CE" w:rsidP="003576DB">
            <w:pPr>
              <w:pStyle w:val="Bezodstpw"/>
            </w:pPr>
            <w:r w:rsidRPr="00323E9F">
              <w:t>Warunki wstępne</w:t>
            </w:r>
          </w:p>
        </w:tc>
        <w:tc>
          <w:tcPr>
            <w:tcW w:w="5098" w:type="dxa"/>
            <w:tcBorders>
              <w:top w:val="single" w:sz="4" w:space="0" w:color="auto"/>
              <w:left w:val="single" w:sz="4" w:space="0" w:color="auto"/>
              <w:bottom w:val="single" w:sz="4" w:space="0" w:color="auto"/>
              <w:right w:val="single" w:sz="4" w:space="0" w:color="auto"/>
            </w:tcBorders>
          </w:tcPr>
          <w:p w14:paraId="3566C5ED" w14:textId="77777777" w:rsidR="005D08CE" w:rsidRPr="00323E9F" w:rsidRDefault="005D08CE" w:rsidP="003576DB">
            <w:pPr>
              <w:pStyle w:val="Bezodstpw"/>
            </w:pPr>
            <w:r w:rsidRPr="00323E9F">
              <w:t>Brak</w:t>
            </w:r>
            <w:r>
              <w:t>.</w:t>
            </w:r>
          </w:p>
        </w:tc>
      </w:tr>
      <w:tr w:rsidR="005D08CE" w:rsidRPr="00323E9F" w14:paraId="7546BDAC" w14:textId="77777777" w:rsidTr="003576DB">
        <w:tc>
          <w:tcPr>
            <w:tcW w:w="3964" w:type="dxa"/>
            <w:tcBorders>
              <w:top w:val="single" w:sz="4" w:space="0" w:color="auto"/>
              <w:left w:val="single" w:sz="4" w:space="0" w:color="auto"/>
              <w:bottom w:val="single" w:sz="4" w:space="0" w:color="auto"/>
              <w:right w:val="single" w:sz="4" w:space="0" w:color="auto"/>
            </w:tcBorders>
          </w:tcPr>
          <w:p w14:paraId="6EB9F11A" w14:textId="77777777" w:rsidR="005D08CE" w:rsidRPr="00323E9F" w:rsidRDefault="005D08CE" w:rsidP="003576DB">
            <w:pPr>
              <w:pStyle w:val="Bezodstpw"/>
            </w:pPr>
            <w:r w:rsidRPr="00323E9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6E635F2A" w14:textId="77777777" w:rsidR="005D08CE" w:rsidRPr="00323E9F" w:rsidRDefault="005D08CE" w:rsidP="003576DB">
            <w:pPr>
              <w:pStyle w:val="Bezodstpw"/>
            </w:pPr>
            <w:r w:rsidRPr="00323E9F">
              <w:t>Poprawne wyświetlenie wszystkich ekranów samouczka i powrót do normalnego trybu użytkowania.</w:t>
            </w:r>
          </w:p>
        </w:tc>
      </w:tr>
      <w:tr w:rsidR="005D08CE" w:rsidRPr="00323E9F" w14:paraId="30A0903F" w14:textId="77777777" w:rsidTr="003576DB">
        <w:tc>
          <w:tcPr>
            <w:tcW w:w="3964" w:type="dxa"/>
            <w:tcBorders>
              <w:top w:val="single" w:sz="4" w:space="0" w:color="auto"/>
              <w:left w:val="single" w:sz="4" w:space="0" w:color="auto"/>
              <w:bottom w:val="single" w:sz="4" w:space="0" w:color="auto"/>
              <w:right w:val="single" w:sz="4" w:space="0" w:color="auto"/>
            </w:tcBorders>
          </w:tcPr>
          <w:p w14:paraId="35E77395" w14:textId="77777777" w:rsidR="005D08CE" w:rsidRPr="00323E9F" w:rsidRDefault="005D08CE" w:rsidP="003576DB">
            <w:pPr>
              <w:pStyle w:val="Bezodstpw"/>
            </w:pPr>
            <w:r w:rsidRPr="00323E9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0B49FDF6" w14:textId="77777777" w:rsidR="005D08CE" w:rsidRPr="00323E9F" w:rsidRDefault="005D08CE" w:rsidP="003576DB">
            <w:pPr>
              <w:pStyle w:val="Bezodstpw"/>
            </w:pPr>
            <w:r w:rsidRPr="00323E9F">
              <w:t>Niewyświetlenie wszystkich ekranów samouczka lub brak powrotu do normalnego trybu użytkowania.</w:t>
            </w:r>
          </w:p>
        </w:tc>
      </w:tr>
      <w:tr w:rsidR="005D08CE" w:rsidRPr="00323E9F" w14:paraId="0FAA0973" w14:textId="77777777" w:rsidTr="003576DB">
        <w:tc>
          <w:tcPr>
            <w:tcW w:w="3964" w:type="dxa"/>
            <w:tcBorders>
              <w:top w:val="single" w:sz="4" w:space="0" w:color="auto"/>
              <w:left w:val="single" w:sz="4" w:space="0" w:color="auto"/>
              <w:bottom w:val="single" w:sz="4" w:space="0" w:color="auto"/>
              <w:right w:val="single" w:sz="4" w:space="0" w:color="auto"/>
            </w:tcBorders>
          </w:tcPr>
          <w:p w14:paraId="1ACA9E7A" w14:textId="77777777" w:rsidR="005D08CE" w:rsidRPr="00323E9F" w:rsidRDefault="005D08CE" w:rsidP="003576DB">
            <w:pPr>
              <w:pStyle w:val="Bezodstpw"/>
            </w:pPr>
            <w:r w:rsidRPr="00323E9F">
              <w:t xml:space="preserve">Aktor </w:t>
            </w:r>
          </w:p>
        </w:tc>
        <w:tc>
          <w:tcPr>
            <w:tcW w:w="5098" w:type="dxa"/>
            <w:tcBorders>
              <w:top w:val="single" w:sz="4" w:space="0" w:color="auto"/>
              <w:left w:val="single" w:sz="4" w:space="0" w:color="auto"/>
              <w:bottom w:val="single" w:sz="4" w:space="0" w:color="auto"/>
              <w:right w:val="single" w:sz="4" w:space="0" w:color="auto"/>
            </w:tcBorders>
          </w:tcPr>
          <w:p w14:paraId="6A2E5CC6" w14:textId="77777777" w:rsidR="005D08CE" w:rsidRPr="00323E9F" w:rsidRDefault="005D08CE" w:rsidP="003576DB">
            <w:pPr>
              <w:pStyle w:val="Bezodstpw"/>
            </w:pPr>
            <w:r w:rsidRPr="00323E9F">
              <w:t>Użytkownik</w:t>
            </w:r>
            <w:r>
              <w:t>.</w:t>
            </w:r>
          </w:p>
        </w:tc>
      </w:tr>
      <w:tr w:rsidR="005D08CE" w:rsidRPr="00323E9F" w14:paraId="7CF2DC85" w14:textId="77777777" w:rsidTr="003576DB">
        <w:tc>
          <w:tcPr>
            <w:tcW w:w="3964" w:type="dxa"/>
            <w:tcBorders>
              <w:top w:val="single" w:sz="4" w:space="0" w:color="auto"/>
              <w:left w:val="single" w:sz="4" w:space="0" w:color="auto"/>
              <w:bottom w:val="single" w:sz="4" w:space="0" w:color="auto"/>
              <w:right w:val="single" w:sz="4" w:space="0" w:color="auto"/>
            </w:tcBorders>
          </w:tcPr>
          <w:p w14:paraId="09393B60" w14:textId="77777777" w:rsidR="005D08CE" w:rsidRPr="00323E9F" w:rsidRDefault="005D08CE" w:rsidP="003576DB">
            <w:pPr>
              <w:pStyle w:val="Bezodstpw"/>
            </w:pPr>
            <w:r w:rsidRPr="00323E9F">
              <w:t>Wyzwalacz</w:t>
            </w:r>
          </w:p>
        </w:tc>
        <w:tc>
          <w:tcPr>
            <w:tcW w:w="5098" w:type="dxa"/>
            <w:tcBorders>
              <w:top w:val="single" w:sz="4" w:space="0" w:color="auto"/>
              <w:left w:val="single" w:sz="4" w:space="0" w:color="auto"/>
              <w:bottom w:val="single" w:sz="4" w:space="0" w:color="auto"/>
              <w:right w:val="single" w:sz="4" w:space="0" w:color="auto"/>
            </w:tcBorders>
          </w:tcPr>
          <w:p w14:paraId="73A786FF" w14:textId="77777777" w:rsidR="005D08CE" w:rsidRPr="00323E9F" w:rsidRDefault="005D08CE" w:rsidP="003576DB">
            <w:pPr>
              <w:pStyle w:val="Bezodstpw"/>
            </w:pPr>
            <w:r>
              <w:t>Utworzenie konta użytkownika przy pierwszym uruchomieniu aplikacji</w:t>
            </w:r>
            <w:r w:rsidRPr="00323E9F">
              <w:t xml:space="preserve"> lub wybranie przycisku uruchomienia samouczka na górnym pasku aplikacji.</w:t>
            </w:r>
          </w:p>
        </w:tc>
      </w:tr>
      <w:tr w:rsidR="005D08CE" w:rsidRPr="00323E9F" w14:paraId="19CE9778" w14:textId="77777777" w:rsidTr="003576DB">
        <w:tc>
          <w:tcPr>
            <w:tcW w:w="3964" w:type="dxa"/>
            <w:tcBorders>
              <w:top w:val="single" w:sz="4" w:space="0" w:color="auto"/>
              <w:left w:val="single" w:sz="4" w:space="0" w:color="auto"/>
              <w:bottom w:val="single" w:sz="4" w:space="0" w:color="auto"/>
              <w:right w:val="single" w:sz="4" w:space="0" w:color="auto"/>
            </w:tcBorders>
          </w:tcPr>
          <w:p w14:paraId="0C02CC23" w14:textId="77777777" w:rsidR="005D08CE" w:rsidRPr="00323E9F" w:rsidRDefault="005D08CE" w:rsidP="003576DB">
            <w:pPr>
              <w:pStyle w:val="Bezodstpw"/>
            </w:pPr>
            <w:r w:rsidRPr="00323E9F">
              <w:t>Główny przebieg</w:t>
            </w:r>
          </w:p>
        </w:tc>
        <w:tc>
          <w:tcPr>
            <w:tcW w:w="5098" w:type="dxa"/>
            <w:tcBorders>
              <w:top w:val="single" w:sz="4" w:space="0" w:color="auto"/>
              <w:left w:val="single" w:sz="4" w:space="0" w:color="auto"/>
              <w:bottom w:val="single" w:sz="4" w:space="0" w:color="auto"/>
              <w:right w:val="single" w:sz="4" w:space="0" w:color="auto"/>
            </w:tcBorders>
          </w:tcPr>
          <w:p w14:paraId="625E0AE4" w14:textId="77777777" w:rsidR="005D08CE" w:rsidRPr="00323E9F" w:rsidRDefault="005D08CE" w:rsidP="003576DB">
            <w:pPr>
              <w:pStyle w:val="Bezodstpw"/>
            </w:pPr>
            <w:r w:rsidRPr="00323E9F">
              <w:t xml:space="preserve">1. </w:t>
            </w:r>
            <w:r>
              <w:t>Wyświetlenie jednego z ekranów samouczka.</w:t>
            </w:r>
          </w:p>
          <w:p w14:paraId="4CD4C52A" w14:textId="77777777" w:rsidR="005D08CE" w:rsidRDefault="005D08CE" w:rsidP="003576DB">
            <w:pPr>
              <w:pStyle w:val="Bezodstpw"/>
            </w:pPr>
            <w:r w:rsidRPr="00323E9F">
              <w:t xml:space="preserve">2. Użytkownik </w:t>
            </w:r>
            <w:r>
              <w:t>klika w dowolny punkt ekranu</w:t>
            </w:r>
            <w:r w:rsidRPr="00323E9F">
              <w:t>.</w:t>
            </w:r>
          </w:p>
          <w:p w14:paraId="199CAB29" w14:textId="77777777" w:rsidR="005D08CE" w:rsidRPr="00323E9F" w:rsidRDefault="005D08CE" w:rsidP="003576DB">
            <w:pPr>
              <w:pStyle w:val="Bezodstpw"/>
            </w:pPr>
            <w:r>
              <w:t>3. Powtórzenie punktu 1 i 2 ilość razy zależną od widoku, w którym uruchomiono samouczek.</w:t>
            </w:r>
          </w:p>
          <w:p w14:paraId="2A5F01A3" w14:textId="77777777" w:rsidR="005D08CE" w:rsidRPr="00323E9F" w:rsidRDefault="005D08CE" w:rsidP="003576DB">
            <w:pPr>
              <w:pStyle w:val="Bezodstpw"/>
            </w:pPr>
            <w:r w:rsidRPr="00323E9F">
              <w:t xml:space="preserve">3. </w:t>
            </w:r>
            <w:r>
              <w:t>Powrót do normalnego trybu użytkowania</w:t>
            </w:r>
            <w:r w:rsidRPr="00323E9F">
              <w:t>.</w:t>
            </w:r>
          </w:p>
        </w:tc>
      </w:tr>
      <w:tr w:rsidR="005D08CE" w14:paraId="7CD6BDCE" w14:textId="77777777" w:rsidTr="003576DB">
        <w:tc>
          <w:tcPr>
            <w:tcW w:w="3964" w:type="dxa"/>
            <w:tcBorders>
              <w:top w:val="single" w:sz="4" w:space="0" w:color="auto"/>
              <w:left w:val="single" w:sz="4" w:space="0" w:color="auto"/>
              <w:bottom w:val="double" w:sz="4" w:space="0" w:color="auto"/>
              <w:right w:val="single" w:sz="4" w:space="0" w:color="auto"/>
            </w:tcBorders>
          </w:tcPr>
          <w:p w14:paraId="2595947D" w14:textId="77777777" w:rsidR="005D08CE" w:rsidRPr="00323E9F" w:rsidRDefault="005D08CE" w:rsidP="003576DB">
            <w:pPr>
              <w:pStyle w:val="Bezodstpw"/>
            </w:pPr>
            <w:r w:rsidRPr="00323E9F">
              <w:t>Rozszerzenie</w:t>
            </w:r>
          </w:p>
        </w:tc>
        <w:tc>
          <w:tcPr>
            <w:tcW w:w="5098" w:type="dxa"/>
            <w:tcBorders>
              <w:top w:val="single" w:sz="4" w:space="0" w:color="auto"/>
              <w:left w:val="single" w:sz="4" w:space="0" w:color="auto"/>
              <w:bottom w:val="double" w:sz="4" w:space="0" w:color="auto"/>
              <w:right w:val="single" w:sz="4" w:space="0" w:color="auto"/>
            </w:tcBorders>
          </w:tcPr>
          <w:p w14:paraId="766E343B" w14:textId="77777777" w:rsidR="005D08CE" w:rsidRDefault="005D08CE" w:rsidP="003576DB">
            <w:pPr>
              <w:pStyle w:val="Bezodstpw"/>
            </w:pPr>
            <w:r w:rsidRPr="00323E9F">
              <w:t>Brak</w:t>
            </w:r>
            <w:r>
              <w:t>.</w:t>
            </w:r>
          </w:p>
        </w:tc>
      </w:tr>
    </w:tbl>
    <w:p w14:paraId="553C8A23" w14:textId="77777777" w:rsidR="005D08CE" w:rsidRDefault="005D08CE" w:rsidP="005D08CE">
      <w:pPr>
        <w:pStyle w:val="Tekstwiodcy"/>
      </w:pPr>
    </w:p>
    <w:p w14:paraId="0E8C35C3" w14:textId="77777777" w:rsidR="005D08CE" w:rsidRDefault="005D08CE" w:rsidP="005D08CE">
      <w:pPr>
        <w:pStyle w:val="Tekstwiodcy"/>
      </w:pPr>
      <w:r>
        <w:t>Edytuj pojazd</w:t>
      </w:r>
    </w:p>
    <w:tbl>
      <w:tblPr>
        <w:tblStyle w:val="Tabela-Siatka"/>
        <w:tblW w:w="0" w:type="auto"/>
        <w:tblLook w:val="04A0" w:firstRow="1" w:lastRow="0" w:firstColumn="1" w:lastColumn="0" w:noHBand="0" w:noVBand="1"/>
      </w:tblPr>
      <w:tblGrid>
        <w:gridCol w:w="3964"/>
        <w:gridCol w:w="5098"/>
      </w:tblGrid>
      <w:tr w:rsidR="005D08CE" w:rsidRPr="00AF65F5" w14:paraId="449F4366" w14:textId="77777777" w:rsidTr="003576DB">
        <w:tc>
          <w:tcPr>
            <w:tcW w:w="3964" w:type="dxa"/>
            <w:tcBorders>
              <w:top w:val="single" w:sz="4" w:space="0" w:color="auto"/>
              <w:left w:val="single" w:sz="4" w:space="0" w:color="auto"/>
              <w:bottom w:val="single" w:sz="4" w:space="0" w:color="auto"/>
              <w:right w:val="single" w:sz="4" w:space="0" w:color="auto"/>
            </w:tcBorders>
          </w:tcPr>
          <w:p w14:paraId="33F73389" w14:textId="77777777" w:rsidR="005D08CE" w:rsidRPr="00AF65F5" w:rsidRDefault="005D08CE" w:rsidP="003576DB">
            <w:pPr>
              <w:pStyle w:val="Bezodstpw"/>
            </w:pPr>
            <w:r w:rsidRPr="00AF65F5">
              <w:t>Kontekst zdaniowy</w:t>
            </w:r>
          </w:p>
        </w:tc>
        <w:tc>
          <w:tcPr>
            <w:tcW w:w="5098" w:type="dxa"/>
            <w:tcBorders>
              <w:top w:val="single" w:sz="4" w:space="0" w:color="auto"/>
              <w:left w:val="single" w:sz="4" w:space="0" w:color="auto"/>
              <w:bottom w:val="single" w:sz="4" w:space="0" w:color="auto"/>
              <w:right w:val="single" w:sz="4" w:space="0" w:color="auto"/>
            </w:tcBorders>
          </w:tcPr>
          <w:p w14:paraId="2D80E35D" w14:textId="77777777" w:rsidR="005D08CE" w:rsidRPr="00AF65F5" w:rsidRDefault="005D08CE" w:rsidP="003576DB">
            <w:pPr>
              <w:pStyle w:val="Bezodstpw"/>
            </w:pPr>
            <w:r>
              <w:t>Edytowanie danych pojazdu.</w:t>
            </w:r>
          </w:p>
        </w:tc>
      </w:tr>
      <w:tr w:rsidR="005D08CE" w:rsidRPr="00AF65F5" w14:paraId="55AE163A" w14:textId="77777777" w:rsidTr="003576DB">
        <w:tc>
          <w:tcPr>
            <w:tcW w:w="3964" w:type="dxa"/>
            <w:tcBorders>
              <w:top w:val="single" w:sz="4" w:space="0" w:color="auto"/>
              <w:left w:val="single" w:sz="4" w:space="0" w:color="auto"/>
              <w:bottom w:val="single" w:sz="4" w:space="0" w:color="auto"/>
              <w:right w:val="single" w:sz="4" w:space="0" w:color="auto"/>
            </w:tcBorders>
          </w:tcPr>
          <w:p w14:paraId="2CE96703" w14:textId="77777777" w:rsidR="005D08CE" w:rsidRPr="00AF65F5" w:rsidRDefault="005D08CE" w:rsidP="003576DB">
            <w:pPr>
              <w:pStyle w:val="Bezodstpw"/>
            </w:pPr>
            <w:r w:rsidRPr="00AF65F5">
              <w:t>Warunki wstępne</w:t>
            </w:r>
          </w:p>
        </w:tc>
        <w:tc>
          <w:tcPr>
            <w:tcW w:w="5098" w:type="dxa"/>
            <w:tcBorders>
              <w:top w:val="single" w:sz="4" w:space="0" w:color="auto"/>
              <w:left w:val="single" w:sz="4" w:space="0" w:color="auto"/>
              <w:bottom w:val="single" w:sz="4" w:space="0" w:color="auto"/>
              <w:right w:val="single" w:sz="4" w:space="0" w:color="auto"/>
            </w:tcBorders>
          </w:tcPr>
          <w:p w14:paraId="1121B875" w14:textId="77777777" w:rsidR="005D08CE" w:rsidRPr="00AF65F5" w:rsidRDefault="005D08CE" w:rsidP="003576DB">
            <w:pPr>
              <w:pStyle w:val="Bezodstpw"/>
            </w:pPr>
            <w:r>
              <w:t>Pojazd znajduje się w bazie danych.</w:t>
            </w:r>
          </w:p>
        </w:tc>
      </w:tr>
      <w:tr w:rsidR="005D08CE" w:rsidRPr="00AF65F5" w14:paraId="21021D96" w14:textId="77777777" w:rsidTr="003576DB">
        <w:tc>
          <w:tcPr>
            <w:tcW w:w="3964" w:type="dxa"/>
            <w:tcBorders>
              <w:top w:val="single" w:sz="4" w:space="0" w:color="auto"/>
              <w:left w:val="single" w:sz="4" w:space="0" w:color="auto"/>
              <w:bottom w:val="single" w:sz="4" w:space="0" w:color="auto"/>
              <w:right w:val="single" w:sz="4" w:space="0" w:color="auto"/>
            </w:tcBorders>
          </w:tcPr>
          <w:p w14:paraId="129791FB" w14:textId="77777777" w:rsidR="005D08CE" w:rsidRPr="00AF65F5" w:rsidRDefault="005D08CE" w:rsidP="003576DB">
            <w:pPr>
              <w:pStyle w:val="Bezodstpw"/>
            </w:pPr>
            <w:r w:rsidRPr="00AF65F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5BC7F4AB" w14:textId="77777777" w:rsidR="005D08CE" w:rsidRPr="00AF65F5" w:rsidRDefault="005D08CE" w:rsidP="003576DB">
            <w:pPr>
              <w:pStyle w:val="Bezodstpw"/>
            </w:pPr>
            <w:r>
              <w:t xml:space="preserve">Zaktualizowanie danych pojazdu w bazie danych. </w:t>
            </w:r>
          </w:p>
        </w:tc>
      </w:tr>
      <w:tr w:rsidR="005D08CE" w:rsidRPr="00AF65F5" w14:paraId="4BE47064" w14:textId="77777777" w:rsidTr="003576DB">
        <w:tc>
          <w:tcPr>
            <w:tcW w:w="3964" w:type="dxa"/>
            <w:tcBorders>
              <w:top w:val="single" w:sz="4" w:space="0" w:color="auto"/>
              <w:left w:val="single" w:sz="4" w:space="0" w:color="auto"/>
              <w:bottom w:val="single" w:sz="4" w:space="0" w:color="auto"/>
              <w:right w:val="single" w:sz="4" w:space="0" w:color="auto"/>
            </w:tcBorders>
          </w:tcPr>
          <w:p w14:paraId="6935D8AF" w14:textId="77777777" w:rsidR="005D08CE" w:rsidRPr="00AF65F5" w:rsidRDefault="005D08CE" w:rsidP="003576DB">
            <w:pPr>
              <w:pStyle w:val="Bezodstpw"/>
            </w:pPr>
            <w:r w:rsidRPr="00AF65F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51C69F91" w14:textId="77777777" w:rsidR="005D08CE" w:rsidRPr="00AF65F5" w:rsidRDefault="005D08CE" w:rsidP="003576DB">
            <w:pPr>
              <w:pStyle w:val="Bezodstpw"/>
            </w:pPr>
            <w:r>
              <w:t>Niezaktualizowanie danych pojazdu w bazie danych.</w:t>
            </w:r>
          </w:p>
        </w:tc>
      </w:tr>
      <w:tr w:rsidR="005D08CE" w:rsidRPr="00AF65F5" w14:paraId="4EC6147F" w14:textId="77777777" w:rsidTr="003576DB">
        <w:tc>
          <w:tcPr>
            <w:tcW w:w="3964" w:type="dxa"/>
            <w:tcBorders>
              <w:top w:val="single" w:sz="4" w:space="0" w:color="auto"/>
              <w:left w:val="single" w:sz="4" w:space="0" w:color="auto"/>
              <w:bottom w:val="single" w:sz="4" w:space="0" w:color="auto"/>
              <w:right w:val="single" w:sz="4" w:space="0" w:color="auto"/>
            </w:tcBorders>
          </w:tcPr>
          <w:p w14:paraId="15B889B1" w14:textId="77777777" w:rsidR="005D08CE" w:rsidRPr="00AF65F5" w:rsidRDefault="005D08CE" w:rsidP="003576DB">
            <w:pPr>
              <w:pStyle w:val="Bezodstpw"/>
            </w:pPr>
            <w:r w:rsidRPr="00AF65F5">
              <w:t xml:space="preserve">Aktor </w:t>
            </w:r>
          </w:p>
        </w:tc>
        <w:tc>
          <w:tcPr>
            <w:tcW w:w="5098" w:type="dxa"/>
            <w:tcBorders>
              <w:top w:val="single" w:sz="4" w:space="0" w:color="auto"/>
              <w:left w:val="single" w:sz="4" w:space="0" w:color="auto"/>
              <w:bottom w:val="single" w:sz="4" w:space="0" w:color="auto"/>
              <w:right w:val="single" w:sz="4" w:space="0" w:color="auto"/>
            </w:tcBorders>
          </w:tcPr>
          <w:p w14:paraId="63870B36" w14:textId="77777777" w:rsidR="005D08CE" w:rsidRPr="00AF65F5" w:rsidRDefault="005D08CE" w:rsidP="003576DB">
            <w:pPr>
              <w:pStyle w:val="Bezodstpw"/>
            </w:pPr>
            <w:r w:rsidRPr="00AF65F5">
              <w:t>Użytkownik</w:t>
            </w:r>
            <w:r>
              <w:t>.</w:t>
            </w:r>
          </w:p>
        </w:tc>
      </w:tr>
      <w:tr w:rsidR="005D08CE" w:rsidRPr="00AF65F5" w14:paraId="62B8076A" w14:textId="77777777" w:rsidTr="003576DB">
        <w:tc>
          <w:tcPr>
            <w:tcW w:w="3964" w:type="dxa"/>
            <w:tcBorders>
              <w:top w:val="single" w:sz="4" w:space="0" w:color="auto"/>
              <w:left w:val="single" w:sz="4" w:space="0" w:color="auto"/>
              <w:bottom w:val="single" w:sz="4" w:space="0" w:color="auto"/>
              <w:right w:val="single" w:sz="4" w:space="0" w:color="auto"/>
            </w:tcBorders>
          </w:tcPr>
          <w:p w14:paraId="200D2BF9" w14:textId="77777777" w:rsidR="005D08CE" w:rsidRPr="00AF65F5" w:rsidRDefault="005D08CE" w:rsidP="003576DB">
            <w:pPr>
              <w:pStyle w:val="Bezodstpw"/>
            </w:pPr>
            <w:r w:rsidRPr="00AF65F5">
              <w:t>Wyzwalacz</w:t>
            </w:r>
          </w:p>
        </w:tc>
        <w:tc>
          <w:tcPr>
            <w:tcW w:w="5098" w:type="dxa"/>
            <w:tcBorders>
              <w:top w:val="single" w:sz="4" w:space="0" w:color="auto"/>
              <w:left w:val="single" w:sz="4" w:space="0" w:color="auto"/>
              <w:bottom w:val="single" w:sz="4" w:space="0" w:color="auto"/>
              <w:right w:val="single" w:sz="4" w:space="0" w:color="auto"/>
            </w:tcBorders>
          </w:tcPr>
          <w:p w14:paraId="345CAF26" w14:textId="77777777" w:rsidR="005D08CE" w:rsidRPr="00AF65F5" w:rsidRDefault="005D08CE" w:rsidP="003576DB">
            <w:pPr>
              <w:pStyle w:val="Bezodstpw"/>
            </w:pPr>
            <w:r>
              <w:t>Kliknięcie przycisku edycji znajdującego się przy nazwie pojazdu w zakładce Pojazdy.</w:t>
            </w:r>
          </w:p>
        </w:tc>
      </w:tr>
      <w:tr w:rsidR="005D08CE" w:rsidRPr="00AF65F5" w14:paraId="05A27AC4" w14:textId="77777777" w:rsidTr="003576DB">
        <w:tc>
          <w:tcPr>
            <w:tcW w:w="3964" w:type="dxa"/>
            <w:tcBorders>
              <w:top w:val="single" w:sz="4" w:space="0" w:color="auto"/>
              <w:left w:val="single" w:sz="4" w:space="0" w:color="auto"/>
              <w:bottom w:val="single" w:sz="4" w:space="0" w:color="auto"/>
              <w:right w:val="single" w:sz="4" w:space="0" w:color="auto"/>
            </w:tcBorders>
          </w:tcPr>
          <w:p w14:paraId="490159B4" w14:textId="77777777" w:rsidR="005D08CE" w:rsidRPr="00AF65F5" w:rsidRDefault="005D08CE" w:rsidP="003576DB">
            <w:pPr>
              <w:pStyle w:val="Bezodstpw"/>
            </w:pPr>
            <w:r w:rsidRPr="00AF65F5">
              <w:t>Główny przebieg</w:t>
            </w:r>
          </w:p>
        </w:tc>
        <w:tc>
          <w:tcPr>
            <w:tcW w:w="5098" w:type="dxa"/>
            <w:tcBorders>
              <w:top w:val="single" w:sz="4" w:space="0" w:color="auto"/>
              <w:left w:val="single" w:sz="4" w:space="0" w:color="auto"/>
              <w:bottom w:val="single" w:sz="4" w:space="0" w:color="auto"/>
              <w:right w:val="single" w:sz="4" w:space="0" w:color="auto"/>
            </w:tcBorders>
          </w:tcPr>
          <w:p w14:paraId="53DB3351" w14:textId="77777777" w:rsidR="005D08CE" w:rsidRPr="00AF65F5" w:rsidRDefault="005D08CE" w:rsidP="003576DB">
            <w:pPr>
              <w:pStyle w:val="Bezodstpw"/>
            </w:pPr>
            <w:r w:rsidRPr="00AF65F5">
              <w:t xml:space="preserve">1. Użytkownik </w:t>
            </w:r>
            <w:r>
              <w:t>klika przycisk edycji znajdujący się przy nazwie pojazdu w zakładce Pojazdy.</w:t>
            </w:r>
          </w:p>
          <w:p w14:paraId="1B4C9DF8" w14:textId="77777777" w:rsidR="005D08CE" w:rsidRPr="00AF65F5" w:rsidRDefault="005D08CE" w:rsidP="003576DB">
            <w:pPr>
              <w:pStyle w:val="Bezodstpw"/>
            </w:pPr>
            <w:r w:rsidRPr="00AF65F5">
              <w:t xml:space="preserve">2. Użytkownik </w:t>
            </w:r>
            <w:r>
              <w:t>edytuje wybrane</w:t>
            </w:r>
            <w:r w:rsidRPr="00AF65F5">
              <w:t xml:space="preserve"> dane pojazdu: markę, model, rodzaj paliwa/paliw</w:t>
            </w:r>
            <w:r>
              <w:t>, pojemność zbiornika/zbiorników</w:t>
            </w:r>
            <w:r w:rsidRPr="00AF65F5">
              <w:t xml:space="preserve"> i zatwierdza</w:t>
            </w:r>
            <w:r>
              <w:t xml:space="preserve"> wprowadzone zmiany</w:t>
            </w:r>
            <w:r w:rsidRPr="00AF65F5">
              <w:t>.</w:t>
            </w:r>
          </w:p>
          <w:p w14:paraId="6554EA04" w14:textId="77777777" w:rsidR="005D08CE" w:rsidRPr="00AF65F5" w:rsidRDefault="005D08CE" w:rsidP="003576DB">
            <w:pPr>
              <w:pStyle w:val="Bezodstpw"/>
            </w:pPr>
            <w:r w:rsidRPr="00AF65F5">
              <w:t xml:space="preserve">3. Pojazd zostaje </w:t>
            </w:r>
            <w:r>
              <w:t>zaktualizowany w bazie danych</w:t>
            </w:r>
            <w:r w:rsidRPr="00AF65F5">
              <w:t>.</w:t>
            </w:r>
          </w:p>
        </w:tc>
      </w:tr>
      <w:tr w:rsidR="005D08CE" w14:paraId="7F8FFCDD" w14:textId="77777777" w:rsidTr="003576DB">
        <w:tc>
          <w:tcPr>
            <w:tcW w:w="3964" w:type="dxa"/>
            <w:tcBorders>
              <w:top w:val="single" w:sz="4" w:space="0" w:color="auto"/>
              <w:left w:val="single" w:sz="4" w:space="0" w:color="auto"/>
              <w:bottom w:val="single" w:sz="4" w:space="0" w:color="auto"/>
              <w:right w:val="single" w:sz="4" w:space="0" w:color="auto"/>
            </w:tcBorders>
          </w:tcPr>
          <w:p w14:paraId="454C667A" w14:textId="77777777" w:rsidR="005D08CE" w:rsidRPr="00AF65F5" w:rsidRDefault="005D08CE" w:rsidP="003576DB">
            <w:pPr>
              <w:pStyle w:val="Bezodstpw"/>
            </w:pPr>
            <w:r w:rsidRPr="00AF65F5">
              <w:t>Rozszerzenie</w:t>
            </w:r>
          </w:p>
        </w:tc>
        <w:tc>
          <w:tcPr>
            <w:tcW w:w="5098" w:type="dxa"/>
            <w:tcBorders>
              <w:top w:val="single" w:sz="4" w:space="0" w:color="auto"/>
              <w:left w:val="single" w:sz="4" w:space="0" w:color="auto"/>
              <w:bottom w:val="single" w:sz="4" w:space="0" w:color="auto"/>
              <w:right w:val="single" w:sz="4" w:space="0" w:color="auto"/>
            </w:tcBorders>
          </w:tcPr>
          <w:p w14:paraId="1F0435C8" w14:textId="77777777" w:rsidR="005D08CE" w:rsidRDefault="005D08CE" w:rsidP="003576DB">
            <w:pPr>
              <w:pStyle w:val="Bezodstpw"/>
            </w:pPr>
            <w:r w:rsidRPr="00AF65F5">
              <w:t>Brak</w:t>
            </w:r>
            <w:r>
              <w:t>.</w:t>
            </w:r>
          </w:p>
        </w:tc>
      </w:tr>
    </w:tbl>
    <w:p w14:paraId="51E4A7DD" w14:textId="77777777" w:rsidR="005D08CE" w:rsidRDefault="005D08CE" w:rsidP="005D08CE">
      <w:pPr>
        <w:pStyle w:val="Tekstwiodcy"/>
        <w:ind w:firstLine="0"/>
      </w:pPr>
    </w:p>
    <w:p w14:paraId="4C08B39C" w14:textId="77777777" w:rsidR="005D08CE" w:rsidRDefault="005D08CE" w:rsidP="005D08CE">
      <w:pPr>
        <w:spacing w:after="200" w:line="276" w:lineRule="auto"/>
        <w:jc w:val="left"/>
        <w:rPr>
          <w:rFonts w:eastAsiaTheme="majorEastAsia" w:cstheme="majorBidi"/>
          <w:b/>
          <w:bCs/>
          <w:iCs/>
        </w:rPr>
      </w:pPr>
      <w:r>
        <w:br w:type="page"/>
      </w:r>
    </w:p>
    <w:p w14:paraId="04DF37D9" w14:textId="77777777" w:rsidR="005D08CE" w:rsidRDefault="005D08CE" w:rsidP="005D08CE">
      <w:pPr>
        <w:pStyle w:val="Tekstwiodcy"/>
      </w:pPr>
      <w:r>
        <w:lastRenderedPageBreak/>
        <w:t>Usuń pojazd</w:t>
      </w:r>
    </w:p>
    <w:tbl>
      <w:tblPr>
        <w:tblStyle w:val="Tabela-Siatka"/>
        <w:tblW w:w="0" w:type="auto"/>
        <w:tblLook w:val="04A0" w:firstRow="1" w:lastRow="0" w:firstColumn="1" w:lastColumn="0" w:noHBand="0" w:noVBand="1"/>
      </w:tblPr>
      <w:tblGrid>
        <w:gridCol w:w="3964"/>
        <w:gridCol w:w="5098"/>
      </w:tblGrid>
      <w:tr w:rsidR="005D08CE" w14:paraId="533C7101" w14:textId="77777777" w:rsidTr="003576DB">
        <w:tc>
          <w:tcPr>
            <w:tcW w:w="3964" w:type="dxa"/>
            <w:tcBorders>
              <w:top w:val="single" w:sz="4" w:space="0" w:color="auto"/>
              <w:left w:val="single" w:sz="4" w:space="0" w:color="auto"/>
              <w:bottom w:val="single" w:sz="4" w:space="0" w:color="auto"/>
              <w:right w:val="single" w:sz="4" w:space="0" w:color="auto"/>
            </w:tcBorders>
          </w:tcPr>
          <w:p w14:paraId="026E40F3"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5ABE57D5" w14:textId="77777777" w:rsidR="005D08CE" w:rsidRPr="00D5035F" w:rsidRDefault="005D08CE" w:rsidP="003576DB">
            <w:pPr>
              <w:pStyle w:val="Bezodstpw"/>
            </w:pPr>
            <w:r>
              <w:t>Usunięcie danych pojazdu oraz danych z nim powiązanych z bazy danych.</w:t>
            </w:r>
          </w:p>
        </w:tc>
      </w:tr>
      <w:tr w:rsidR="005D08CE" w14:paraId="30E6068C" w14:textId="77777777" w:rsidTr="003576DB">
        <w:tc>
          <w:tcPr>
            <w:tcW w:w="3964" w:type="dxa"/>
            <w:tcBorders>
              <w:top w:val="single" w:sz="4" w:space="0" w:color="auto"/>
              <w:left w:val="single" w:sz="4" w:space="0" w:color="auto"/>
              <w:bottom w:val="single" w:sz="4" w:space="0" w:color="auto"/>
              <w:right w:val="single" w:sz="4" w:space="0" w:color="auto"/>
            </w:tcBorders>
          </w:tcPr>
          <w:p w14:paraId="50C8100D"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261C90A6" w14:textId="77777777" w:rsidR="005D08CE" w:rsidRPr="00D5035F" w:rsidRDefault="005D08CE" w:rsidP="003576DB">
            <w:pPr>
              <w:pStyle w:val="Bezodstpw"/>
            </w:pPr>
            <w:r>
              <w:t>Pojazd znajduje się w bazie danych.</w:t>
            </w:r>
          </w:p>
        </w:tc>
      </w:tr>
      <w:tr w:rsidR="005D08CE" w14:paraId="7CC84C96" w14:textId="77777777" w:rsidTr="003576DB">
        <w:tc>
          <w:tcPr>
            <w:tcW w:w="3964" w:type="dxa"/>
            <w:tcBorders>
              <w:top w:val="single" w:sz="4" w:space="0" w:color="auto"/>
              <w:left w:val="single" w:sz="4" w:space="0" w:color="auto"/>
              <w:bottom w:val="single" w:sz="4" w:space="0" w:color="auto"/>
              <w:right w:val="single" w:sz="4" w:space="0" w:color="auto"/>
            </w:tcBorders>
          </w:tcPr>
          <w:p w14:paraId="03960553"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2D56FA2D" w14:textId="77777777" w:rsidR="005D08CE" w:rsidRPr="00D5035F" w:rsidRDefault="005D08CE" w:rsidP="003576DB">
            <w:pPr>
              <w:pStyle w:val="Bezodstpw"/>
            </w:pPr>
            <w:r>
              <w:t>Poprawne usunięcie danych pojazdu oraz danych z nim powiązanych z bazy danych.</w:t>
            </w:r>
          </w:p>
        </w:tc>
      </w:tr>
      <w:tr w:rsidR="005D08CE" w14:paraId="07DFEE52" w14:textId="77777777" w:rsidTr="003576DB">
        <w:tc>
          <w:tcPr>
            <w:tcW w:w="3964" w:type="dxa"/>
            <w:tcBorders>
              <w:top w:val="single" w:sz="4" w:space="0" w:color="auto"/>
              <w:left w:val="single" w:sz="4" w:space="0" w:color="auto"/>
              <w:bottom w:val="single" w:sz="4" w:space="0" w:color="auto"/>
              <w:right w:val="single" w:sz="4" w:space="0" w:color="auto"/>
            </w:tcBorders>
          </w:tcPr>
          <w:p w14:paraId="2B2F1832"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48BFF9D3" w14:textId="77777777" w:rsidR="005D08CE" w:rsidRPr="00D5035F" w:rsidRDefault="005D08CE" w:rsidP="003576DB">
            <w:pPr>
              <w:pStyle w:val="Bezodstpw"/>
            </w:pPr>
            <w:r>
              <w:t>Nieusunięcie z bazy danych wszystkich danych powiązanych z pojazdem.</w:t>
            </w:r>
          </w:p>
        </w:tc>
      </w:tr>
      <w:tr w:rsidR="005D08CE" w14:paraId="3A38C14B" w14:textId="77777777" w:rsidTr="003576DB">
        <w:tc>
          <w:tcPr>
            <w:tcW w:w="3964" w:type="dxa"/>
            <w:tcBorders>
              <w:top w:val="single" w:sz="4" w:space="0" w:color="auto"/>
              <w:left w:val="single" w:sz="4" w:space="0" w:color="auto"/>
              <w:bottom w:val="single" w:sz="4" w:space="0" w:color="auto"/>
              <w:right w:val="single" w:sz="4" w:space="0" w:color="auto"/>
            </w:tcBorders>
          </w:tcPr>
          <w:p w14:paraId="34C66B06"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3B04979A" w14:textId="77777777" w:rsidR="005D08CE" w:rsidRPr="00D5035F" w:rsidRDefault="005D08CE" w:rsidP="003576DB">
            <w:pPr>
              <w:pStyle w:val="Bezodstpw"/>
            </w:pPr>
            <w:r w:rsidRPr="00D5035F">
              <w:t>Użytkownik</w:t>
            </w:r>
            <w:r>
              <w:t>.</w:t>
            </w:r>
          </w:p>
        </w:tc>
      </w:tr>
      <w:tr w:rsidR="005D08CE" w14:paraId="7601DB3F" w14:textId="77777777" w:rsidTr="003576DB">
        <w:tc>
          <w:tcPr>
            <w:tcW w:w="3964" w:type="dxa"/>
            <w:tcBorders>
              <w:top w:val="single" w:sz="4" w:space="0" w:color="auto"/>
              <w:left w:val="single" w:sz="4" w:space="0" w:color="auto"/>
              <w:bottom w:val="single" w:sz="4" w:space="0" w:color="auto"/>
              <w:right w:val="single" w:sz="4" w:space="0" w:color="auto"/>
            </w:tcBorders>
          </w:tcPr>
          <w:p w14:paraId="2E5C25A0" w14:textId="77777777" w:rsidR="005D08CE" w:rsidRPr="00D5035F" w:rsidRDefault="005D08CE" w:rsidP="003576DB">
            <w:pPr>
              <w:pStyle w:val="Bezodstpw"/>
            </w:pPr>
            <w:r w:rsidRPr="00D5035F">
              <w:t>Wyzwalacz</w:t>
            </w:r>
          </w:p>
        </w:tc>
        <w:tc>
          <w:tcPr>
            <w:tcW w:w="5098" w:type="dxa"/>
            <w:tcBorders>
              <w:top w:val="single" w:sz="4" w:space="0" w:color="auto"/>
              <w:left w:val="single" w:sz="4" w:space="0" w:color="auto"/>
              <w:bottom w:val="single" w:sz="4" w:space="0" w:color="auto"/>
              <w:right w:val="single" w:sz="4" w:space="0" w:color="auto"/>
            </w:tcBorders>
          </w:tcPr>
          <w:p w14:paraId="201C3AA0" w14:textId="77777777" w:rsidR="005D08CE" w:rsidRPr="00AF65F5" w:rsidRDefault="005D08CE" w:rsidP="003576DB">
            <w:pPr>
              <w:pStyle w:val="Bezodstpw"/>
            </w:pPr>
            <w:r>
              <w:t>Kliknięcie przycisku usunięcia znajdującego się przy nazwie pojazdu w zakładce Pojazdy oraz potwierdzenie chęci usunięcia w oknie dialogowym.</w:t>
            </w:r>
          </w:p>
        </w:tc>
      </w:tr>
      <w:tr w:rsidR="005D08CE" w14:paraId="0333EE93" w14:textId="77777777" w:rsidTr="003576DB">
        <w:tc>
          <w:tcPr>
            <w:tcW w:w="3964" w:type="dxa"/>
            <w:tcBorders>
              <w:top w:val="single" w:sz="4" w:space="0" w:color="auto"/>
              <w:left w:val="single" w:sz="4" w:space="0" w:color="auto"/>
              <w:bottom w:val="single" w:sz="4" w:space="0" w:color="auto"/>
              <w:right w:val="single" w:sz="4" w:space="0" w:color="auto"/>
            </w:tcBorders>
          </w:tcPr>
          <w:p w14:paraId="4044F8E5" w14:textId="77777777" w:rsidR="005D08CE" w:rsidRDefault="005D08CE" w:rsidP="003576DB">
            <w:pPr>
              <w:pStyle w:val="Bezodstpw"/>
            </w:pPr>
            <w:r>
              <w:t>Główny przebieg</w:t>
            </w:r>
          </w:p>
        </w:tc>
        <w:tc>
          <w:tcPr>
            <w:tcW w:w="5098" w:type="dxa"/>
            <w:tcBorders>
              <w:top w:val="single" w:sz="4" w:space="0" w:color="auto"/>
              <w:left w:val="single" w:sz="4" w:space="0" w:color="auto"/>
              <w:bottom w:val="single" w:sz="4" w:space="0" w:color="auto"/>
              <w:right w:val="single" w:sz="4" w:space="0" w:color="auto"/>
            </w:tcBorders>
          </w:tcPr>
          <w:p w14:paraId="310D5085" w14:textId="77777777" w:rsidR="005D08CE" w:rsidRDefault="005D08CE" w:rsidP="003576DB">
            <w:pPr>
              <w:pStyle w:val="Bezodstpw"/>
            </w:pPr>
            <w:r>
              <w:t>1. Użytkownik klika przycisk usunięcia znajdującego się przy nazwie pojazdu w zakładce Pojazdy.</w:t>
            </w:r>
          </w:p>
          <w:p w14:paraId="66D6C44C" w14:textId="77777777" w:rsidR="005D08CE" w:rsidRDefault="005D08CE" w:rsidP="003576DB">
            <w:pPr>
              <w:pStyle w:val="Bezodstpw"/>
            </w:pPr>
            <w:r>
              <w:t>2. Użytkownik decyduje w oknie dialogowym</w:t>
            </w:r>
          </w:p>
          <w:p w14:paraId="58358A79" w14:textId="77777777" w:rsidR="005D08CE" w:rsidRDefault="005D08CE" w:rsidP="003576DB">
            <w:pPr>
              <w:pStyle w:val="Bezodstpw"/>
            </w:pPr>
            <w:r>
              <w:t>o eksporcie danych pojazdu przed jego usunięciem z bazy danych.</w:t>
            </w:r>
          </w:p>
          <w:p w14:paraId="190E2F42" w14:textId="77777777" w:rsidR="005D08CE" w:rsidRDefault="005D08CE" w:rsidP="003576DB">
            <w:pPr>
              <w:pStyle w:val="Bezodstpw"/>
            </w:pPr>
            <w:r>
              <w:t>3. Użytkownik potwierdza w kolejnym oknie dialogowym chęć usunięcia pojazdu i danych.</w:t>
            </w:r>
          </w:p>
          <w:p w14:paraId="5037AEA6" w14:textId="77777777" w:rsidR="005D08CE" w:rsidRDefault="005D08CE" w:rsidP="003576DB">
            <w:pPr>
              <w:pStyle w:val="Bezodstpw"/>
            </w:pPr>
            <w:r>
              <w:t>4. Pojazd i dane z nim powiązane zostają usunięte z bazy danych.</w:t>
            </w:r>
          </w:p>
        </w:tc>
      </w:tr>
      <w:tr w:rsidR="005D08CE" w14:paraId="5F0A5724" w14:textId="77777777" w:rsidTr="003576DB">
        <w:tc>
          <w:tcPr>
            <w:tcW w:w="3964" w:type="dxa"/>
            <w:tcBorders>
              <w:top w:val="single" w:sz="4" w:space="0" w:color="auto"/>
              <w:left w:val="single" w:sz="4" w:space="0" w:color="auto"/>
              <w:bottom w:val="single" w:sz="4" w:space="0" w:color="auto"/>
              <w:right w:val="single" w:sz="4" w:space="0" w:color="auto"/>
            </w:tcBorders>
          </w:tcPr>
          <w:p w14:paraId="7A542FD3" w14:textId="77777777" w:rsidR="005D08CE" w:rsidRDefault="005D08CE" w:rsidP="003576DB">
            <w:pPr>
              <w:pStyle w:val="Bezodstpw"/>
            </w:pPr>
            <w:r>
              <w:t>Rozszerzenie</w:t>
            </w:r>
          </w:p>
        </w:tc>
        <w:tc>
          <w:tcPr>
            <w:tcW w:w="5098" w:type="dxa"/>
            <w:tcBorders>
              <w:top w:val="single" w:sz="4" w:space="0" w:color="auto"/>
              <w:left w:val="single" w:sz="4" w:space="0" w:color="auto"/>
              <w:bottom w:val="single" w:sz="4" w:space="0" w:color="auto"/>
              <w:right w:val="single" w:sz="4" w:space="0" w:color="auto"/>
            </w:tcBorders>
          </w:tcPr>
          <w:p w14:paraId="0ABBBB3A" w14:textId="77777777" w:rsidR="005D08CE" w:rsidRDefault="005D08CE" w:rsidP="003576DB">
            <w:pPr>
              <w:pStyle w:val="Bezodstpw"/>
            </w:pPr>
            <w:r>
              <w:t>Brak.</w:t>
            </w:r>
          </w:p>
        </w:tc>
      </w:tr>
    </w:tbl>
    <w:p w14:paraId="2ABDED53" w14:textId="77777777" w:rsidR="005D08CE" w:rsidRDefault="005D08CE" w:rsidP="005D08CE">
      <w:pPr>
        <w:pStyle w:val="Tekstwiodcy"/>
        <w:ind w:firstLine="0"/>
      </w:pPr>
    </w:p>
    <w:p w14:paraId="53465C8C" w14:textId="77777777" w:rsidR="005D08CE" w:rsidRDefault="005D08CE" w:rsidP="005D08CE">
      <w:pPr>
        <w:pStyle w:val="Tekstwiodcy"/>
      </w:pPr>
      <w:r>
        <w:t>Personalizuj wygląd</w:t>
      </w:r>
    </w:p>
    <w:tbl>
      <w:tblPr>
        <w:tblStyle w:val="Tabela-Siatka"/>
        <w:tblW w:w="0" w:type="auto"/>
        <w:tblLook w:val="04A0" w:firstRow="1" w:lastRow="0" w:firstColumn="1" w:lastColumn="0" w:noHBand="0" w:noVBand="1"/>
      </w:tblPr>
      <w:tblGrid>
        <w:gridCol w:w="3964"/>
        <w:gridCol w:w="5098"/>
      </w:tblGrid>
      <w:tr w:rsidR="005D08CE" w14:paraId="579AA91F" w14:textId="77777777" w:rsidTr="003576DB">
        <w:tc>
          <w:tcPr>
            <w:tcW w:w="3964" w:type="dxa"/>
            <w:tcBorders>
              <w:top w:val="single" w:sz="4" w:space="0" w:color="auto"/>
              <w:left w:val="single" w:sz="4" w:space="0" w:color="auto"/>
              <w:bottom w:val="single" w:sz="4" w:space="0" w:color="auto"/>
              <w:right w:val="single" w:sz="4" w:space="0" w:color="auto"/>
            </w:tcBorders>
          </w:tcPr>
          <w:p w14:paraId="4D594711"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750839B4" w14:textId="77777777" w:rsidR="005D08CE" w:rsidRPr="00D5035F" w:rsidRDefault="005D08CE" w:rsidP="003576DB">
            <w:pPr>
              <w:pStyle w:val="Bezodstpw"/>
            </w:pPr>
            <w:r>
              <w:t>Personalizacja wyglądu aplikacji.</w:t>
            </w:r>
          </w:p>
        </w:tc>
      </w:tr>
      <w:tr w:rsidR="005D08CE" w14:paraId="57AB598C" w14:textId="77777777" w:rsidTr="003576DB">
        <w:tc>
          <w:tcPr>
            <w:tcW w:w="3964" w:type="dxa"/>
            <w:tcBorders>
              <w:top w:val="single" w:sz="4" w:space="0" w:color="auto"/>
              <w:left w:val="single" w:sz="4" w:space="0" w:color="auto"/>
              <w:bottom w:val="single" w:sz="4" w:space="0" w:color="auto"/>
              <w:right w:val="single" w:sz="4" w:space="0" w:color="auto"/>
            </w:tcBorders>
          </w:tcPr>
          <w:p w14:paraId="6356F87B"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1A8767F1" w14:textId="77777777" w:rsidR="005D08CE" w:rsidRPr="00D5035F" w:rsidRDefault="005D08CE" w:rsidP="003576DB">
            <w:pPr>
              <w:pStyle w:val="Bezodstpw"/>
            </w:pPr>
            <w:r>
              <w:t>Baza danych została założona.</w:t>
            </w:r>
          </w:p>
        </w:tc>
      </w:tr>
      <w:tr w:rsidR="005D08CE" w14:paraId="34A34FA1" w14:textId="77777777" w:rsidTr="003576DB">
        <w:tc>
          <w:tcPr>
            <w:tcW w:w="3964" w:type="dxa"/>
            <w:tcBorders>
              <w:top w:val="single" w:sz="4" w:space="0" w:color="auto"/>
              <w:left w:val="single" w:sz="4" w:space="0" w:color="auto"/>
              <w:bottom w:val="single" w:sz="4" w:space="0" w:color="auto"/>
              <w:right w:val="single" w:sz="4" w:space="0" w:color="auto"/>
            </w:tcBorders>
          </w:tcPr>
          <w:p w14:paraId="63973742"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3B2FD24B" w14:textId="77777777" w:rsidR="005D08CE" w:rsidRPr="00D5035F" w:rsidRDefault="005D08CE" w:rsidP="003576DB">
            <w:pPr>
              <w:pStyle w:val="Bezodstpw"/>
            </w:pPr>
            <w:r>
              <w:t>Wprowadzenie zmian w wyglądzie aplikacji zadanych przez użytkownika.</w:t>
            </w:r>
          </w:p>
        </w:tc>
      </w:tr>
      <w:tr w:rsidR="005D08CE" w14:paraId="0DE451CA" w14:textId="77777777" w:rsidTr="003576DB">
        <w:tc>
          <w:tcPr>
            <w:tcW w:w="3964" w:type="dxa"/>
            <w:tcBorders>
              <w:top w:val="single" w:sz="4" w:space="0" w:color="auto"/>
              <w:left w:val="single" w:sz="4" w:space="0" w:color="auto"/>
              <w:bottom w:val="single" w:sz="4" w:space="0" w:color="auto"/>
              <w:right w:val="single" w:sz="4" w:space="0" w:color="auto"/>
            </w:tcBorders>
          </w:tcPr>
          <w:p w14:paraId="783298CB"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481CA49F" w14:textId="77777777" w:rsidR="005D08CE" w:rsidRPr="00D5035F" w:rsidRDefault="005D08CE" w:rsidP="003576DB">
            <w:pPr>
              <w:pStyle w:val="Bezodstpw"/>
            </w:pPr>
            <w:r>
              <w:t xml:space="preserve">Niewprowadzenie zmian w wyglądzie aplikacji zadanych przez użytkownika. </w:t>
            </w:r>
          </w:p>
        </w:tc>
      </w:tr>
      <w:tr w:rsidR="005D08CE" w14:paraId="01347F69" w14:textId="77777777" w:rsidTr="003576DB">
        <w:tc>
          <w:tcPr>
            <w:tcW w:w="3964" w:type="dxa"/>
            <w:tcBorders>
              <w:top w:val="single" w:sz="4" w:space="0" w:color="auto"/>
              <w:left w:val="single" w:sz="4" w:space="0" w:color="auto"/>
              <w:bottom w:val="single" w:sz="4" w:space="0" w:color="auto"/>
              <w:right w:val="single" w:sz="4" w:space="0" w:color="auto"/>
            </w:tcBorders>
          </w:tcPr>
          <w:p w14:paraId="0B2266B0"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41CA192C" w14:textId="77777777" w:rsidR="005D08CE" w:rsidRPr="00D5035F" w:rsidRDefault="005D08CE" w:rsidP="003576DB">
            <w:pPr>
              <w:pStyle w:val="Bezodstpw"/>
            </w:pPr>
            <w:r w:rsidRPr="00D5035F">
              <w:t>Użytkownik</w:t>
            </w:r>
            <w:r>
              <w:t>.</w:t>
            </w:r>
          </w:p>
        </w:tc>
      </w:tr>
      <w:tr w:rsidR="005D08CE" w14:paraId="22EEBD1D" w14:textId="77777777" w:rsidTr="003576DB">
        <w:tc>
          <w:tcPr>
            <w:tcW w:w="3964" w:type="dxa"/>
            <w:tcBorders>
              <w:top w:val="single" w:sz="4" w:space="0" w:color="auto"/>
              <w:left w:val="single" w:sz="4" w:space="0" w:color="auto"/>
              <w:bottom w:val="single" w:sz="4" w:space="0" w:color="auto"/>
              <w:right w:val="single" w:sz="4" w:space="0" w:color="auto"/>
            </w:tcBorders>
          </w:tcPr>
          <w:p w14:paraId="56088B20" w14:textId="77777777" w:rsidR="005D08CE" w:rsidRPr="00D5035F" w:rsidRDefault="005D08CE" w:rsidP="003576DB">
            <w:pPr>
              <w:pStyle w:val="Bezodstpw"/>
            </w:pPr>
            <w:r w:rsidRPr="00D5035F">
              <w:t>Wyzwalacz</w:t>
            </w:r>
          </w:p>
        </w:tc>
        <w:tc>
          <w:tcPr>
            <w:tcW w:w="5098" w:type="dxa"/>
            <w:tcBorders>
              <w:top w:val="single" w:sz="4" w:space="0" w:color="auto"/>
              <w:left w:val="single" w:sz="4" w:space="0" w:color="auto"/>
              <w:bottom w:val="single" w:sz="4" w:space="0" w:color="auto"/>
              <w:right w:val="single" w:sz="4" w:space="0" w:color="auto"/>
            </w:tcBorders>
          </w:tcPr>
          <w:p w14:paraId="20CE3C5F" w14:textId="77777777" w:rsidR="005D08CE" w:rsidRPr="00D5035F" w:rsidRDefault="005D08CE" w:rsidP="003576DB">
            <w:pPr>
              <w:pStyle w:val="Bezodstpw"/>
            </w:pPr>
            <w:r>
              <w:t>Wybranie przycisku personalizacji wyglądu w zakładce Personalizacja.</w:t>
            </w:r>
          </w:p>
        </w:tc>
      </w:tr>
      <w:tr w:rsidR="005D08CE" w14:paraId="0A893646" w14:textId="77777777" w:rsidTr="003576DB">
        <w:tc>
          <w:tcPr>
            <w:tcW w:w="3964" w:type="dxa"/>
            <w:tcBorders>
              <w:top w:val="single" w:sz="4" w:space="0" w:color="auto"/>
              <w:left w:val="single" w:sz="4" w:space="0" w:color="auto"/>
              <w:bottom w:val="single" w:sz="4" w:space="0" w:color="auto"/>
              <w:right w:val="single" w:sz="4" w:space="0" w:color="auto"/>
            </w:tcBorders>
          </w:tcPr>
          <w:p w14:paraId="3BD9C8A5" w14:textId="77777777" w:rsidR="005D08CE" w:rsidRDefault="005D08CE" w:rsidP="003576DB">
            <w:pPr>
              <w:pStyle w:val="Bezodstpw"/>
            </w:pPr>
            <w:r>
              <w:t>Główny przebieg</w:t>
            </w:r>
          </w:p>
        </w:tc>
        <w:tc>
          <w:tcPr>
            <w:tcW w:w="5098" w:type="dxa"/>
            <w:tcBorders>
              <w:top w:val="single" w:sz="4" w:space="0" w:color="auto"/>
              <w:left w:val="single" w:sz="4" w:space="0" w:color="auto"/>
              <w:bottom w:val="single" w:sz="4" w:space="0" w:color="auto"/>
              <w:right w:val="single" w:sz="4" w:space="0" w:color="auto"/>
            </w:tcBorders>
          </w:tcPr>
          <w:p w14:paraId="2CF323E1" w14:textId="77777777" w:rsidR="005D08CE" w:rsidRDefault="005D08CE" w:rsidP="003576DB">
            <w:pPr>
              <w:pStyle w:val="Bezodstpw"/>
            </w:pPr>
            <w:r>
              <w:t>1. Użytkownik wybiera przycisk personalizacji wyglądu w zakładce Personalizacja.</w:t>
            </w:r>
          </w:p>
          <w:p w14:paraId="06B44296" w14:textId="77777777" w:rsidR="005D08CE" w:rsidRDefault="005D08CE" w:rsidP="003576DB">
            <w:pPr>
              <w:pStyle w:val="Bezodstpw"/>
            </w:pPr>
            <w:r>
              <w:t>2. Użytkownik wybiera z list rozwijanych dostępne parametry wyglądu aplikacji i zatwierdza zmiany.</w:t>
            </w:r>
          </w:p>
          <w:p w14:paraId="4C6B31C8" w14:textId="77777777" w:rsidR="005D08CE" w:rsidRDefault="005D08CE" w:rsidP="003576DB">
            <w:pPr>
              <w:pStyle w:val="Bezodstpw"/>
            </w:pPr>
            <w:r>
              <w:t>3. Aplikacja zostaje uruchomiona ponownie w celu aktualizacji zmian.</w:t>
            </w:r>
          </w:p>
          <w:p w14:paraId="4761B5D3" w14:textId="77777777" w:rsidR="005D08CE" w:rsidRDefault="005D08CE" w:rsidP="003576DB">
            <w:pPr>
              <w:pStyle w:val="Bezodstpw"/>
            </w:pPr>
            <w:r>
              <w:t>4. Preferencje zostają zapisane w bazie danych</w:t>
            </w:r>
          </w:p>
        </w:tc>
      </w:tr>
      <w:tr w:rsidR="005D08CE" w14:paraId="7CCE5257" w14:textId="77777777" w:rsidTr="003576DB">
        <w:tc>
          <w:tcPr>
            <w:tcW w:w="3964" w:type="dxa"/>
            <w:tcBorders>
              <w:top w:val="single" w:sz="4" w:space="0" w:color="auto"/>
              <w:left w:val="single" w:sz="4" w:space="0" w:color="auto"/>
              <w:bottom w:val="single" w:sz="4" w:space="0" w:color="auto"/>
              <w:right w:val="single" w:sz="4" w:space="0" w:color="auto"/>
            </w:tcBorders>
          </w:tcPr>
          <w:p w14:paraId="4CF3CE01" w14:textId="77777777" w:rsidR="005D08CE" w:rsidRDefault="005D08CE" w:rsidP="003576DB">
            <w:pPr>
              <w:pStyle w:val="Bezodstpw"/>
            </w:pPr>
            <w:r>
              <w:t>Rozszerzenie</w:t>
            </w:r>
          </w:p>
        </w:tc>
        <w:tc>
          <w:tcPr>
            <w:tcW w:w="5098" w:type="dxa"/>
            <w:tcBorders>
              <w:top w:val="single" w:sz="4" w:space="0" w:color="auto"/>
              <w:left w:val="single" w:sz="4" w:space="0" w:color="auto"/>
              <w:bottom w:val="single" w:sz="4" w:space="0" w:color="auto"/>
              <w:right w:val="single" w:sz="4" w:space="0" w:color="auto"/>
            </w:tcBorders>
          </w:tcPr>
          <w:p w14:paraId="4032ED81" w14:textId="77777777" w:rsidR="005D08CE" w:rsidRDefault="005D08CE" w:rsidP="003576DB">
            <w:pPr>
              <w:pStyle w:val="Bezodstpw"/>
            </w:pPr>
            <w:r>
              <w:t>Brak.</w:t>
            </w:r>
          </w:p>
        </w:tc>
      </w:tr>
    </w:tbl>
    <w:p w14:paraId="1239C3B4" w14:textId="77777777" w:rsidR="005D08CE" w:rsidRDefault="005D08CE" w:rsidP="005D08CE">
      <w:pPr>
        <w:pStyle w:val="Tekstwiodcy"/>
        <w:ind w:firstLine="0"/>
      </w:pPr>
    </w:p>
    <w:p w14:paraId="76E6F79F" w14:textId="77777777" w:rsidR="0029699C" w:rsidRDefault="0029699C">
      <w:pPr>
        <w:spacing w:after="200" w:line="276" w:lineRule="auto"/>
        <w:jc w:val="left"/>
      </w:pPr>
      <w:r>
        <w:br w:type="page"/>
      </w:r>
    </w:p>
    <w:p w14:paraId="4D1579AD" w14:textId="7E329E11" w:rsidR="005D08CE" w:rsidRDefault="005D08CE" w:rsidP="005D08CE">
      <w:pPr>
        <w:pStyle w:val="Tekstwiodcy"/>
      </w:pPr>
      <w:r>
        <w:lastRenderedPageBreak/>
        <w:t>Personalizuj statystyki</w:t>
      </w:r>
    </w:p>
    <w:tbl>
      <w:tblPr>
        <w:tblStyle w:val="Tabela-Siatka"/>
        <w:tblW w:w="0" w:type="auto"/>
        <w:tblLook w:val="04A0" w:firstRow="1" w:lastRow="0" w:firstColumn="1" w:lastColumn="0" w:noHBand="0" w:noVBand="1"/>
      </w:tblPr>
      <w:tblGrid>
        <w:gridCol w:w="3964"/>
        <w:gridCol w:w="5098"/>
      </w:tblGrid>
      <w:tr w:rsidR="005D08CE" w14:paraId="7E0DA35B" w14:textId="77777777" w:rsidTr="003576DB">
        <w:tc>
          <w:tcPr>
            <w:tcW w:w="3964" w:type="dxa"/>
            <w:tcBorders>
              <w:top w:val="single" w:sz="4" w:space="0" w:color="auto"/>
              <w:left w:val="single" w:sz="4" w:space="0" w:color="auto"/>
              <w:bottom w:val="single" w:sz="4" w:space="0" w:color="auto"/>
              <w:right w:val="single" w:sz="4" w:space="0" w:color="auto"/>
            </w:tcBorders>
          </w:tcPr>
          <w:p w14:paraId="4BE9BEE8"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614DBB0C" w14:textId="77777777" w:rsidR="005D08CE" w:rsidRPr="00D5035F" w:rsidRDefault="005D08CE" w:rsidP="003576DB">
            <w:pPr>
              <w:pStyle w:val="Bezodstpw"/>
            </w:pPr>
            <w:r>
              <w:t>Personalizacja wyświetlania statystyk.</w:t>
            </w:r>
          </w:p>
        </w:tc>
      </w:tr>
      <w:tr w:rsidR="005D08CE" w14:paraId="356413DE" w14:textId="77777777" w:rsidTr="003576DB">
        <w:tc>
          <w:tcPr>
            <w:tcW w:w="3964" w:type="dxa"/>
            <w:tcBorders>
              <w:top w:val="single" w:sz="4" w:space="0" w:color="auto"/>
              <w:left w:val="single" w:sz="4" w:space="0" w:color="auto"/>
              <w:bottom w:val="single" w:sz="4" w:space="0" w:color="auto"/>
              <w:right w:val="single" w:sz="4" w:space="0" w:color="auto"/>
            </w:tcBorders>
          </w:tcPr>
          <w:p w14:paraId="6C40DEC1"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0FAE8655" w14:textId="77777777" w:rsidR="005D08CE" w:rsidRPr="00D5035F" w:rsidRDefault="005D08CE" w:rsidP="003576DB">
            <w:pPr>
              <w:pStyle w:val="Bezodstpw"/>
            </w:pPr>
            <w:r>
              <w:t>Baza danych została założona.</w:t>
            </w:r>
          </w:p>
        </w:tc>
      </w:tr>
      <w:tr w:rsidR="005D08CE" w14:paraId="141E0EFE" w14:textId="77777777" w:rsidTr="003576DB">
        <w:tc>
          <w:tcPr>
            <w:tcW w:w="3964" w:type="dxa"/>
            <w:tcBorders>
              <w:top w:val="single" w:sz="4" w:space="0" w:color="auto"/>
              <w:left w:val="single" w:sz="4" w:space="0" w:color="auto"/>
              <w:bottom w:val="single" w:sz="4" w:space="0" w:color="auto"/>
              <w:right w:val="single" w:sz="4" w:space="0" w:color="auto"/>
            </w:tcBorders>
          </w:tcPr>
          <w:p w14:paraId="5B5AECD6"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4A3CA8A1" w14:textId="77777777" w:rsidR="005D08CE" w:rsidRPr="00D5035F" w:rsidRDefault="005D08CE" w:rsidP="003576DB">
            <w:pPr>
              <w:pStyle w:val="Bezodstpw"/>
            </w:pPr>
            <w:r>
              <w:t>Wprowadzenie zmian w parametrach wyświetlania statystyk zadanych przez użytkownika.</w:t>
            </w:r>
          </w:p>
        </w:tc>
      </w:tr>
      <w:tr w:rsidR="005D08CE" w14:paraId="3531D982" w14:textId="77777777" w:rsidTr="003576DB">
        <w:tc>
          <w:tcPr>
            <w:tcW w:w="3964" w:type="dxa"/>
            <w:tcBorders>
              <w:top w:val="single" w:sz="4" w:space="0" w:color="auto"/>
              <w:left w:val="single" w:sz="4" w:space="0" w:color="auto"/>
              <w:bottom w:val="single" w:sz="4" w:space="0" w:color="auto"/>
              <w:right w:val="single" w:sz="4" w:space="0" w:color="auto"/>
            </w:tcBorders>
          </w:tcPr>
          <w:p w14:paraId="6031EC54"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6444C59" w14:textId="77777777" w:rsidR="005D08CE" w:rsidRPr="00D5035F" w:rsidRDefault="005D08CE" w:rsidP="003576DB">
            <w:pPr>
              <w:pStyle w:val="Bezodstpw"/>
            </w:pPr>
            <w:r>
              <w:t xml:space="preserve">Niewprowadzenie zmian w parametrach wyświetlania statystyk zadanych przez użytkownika. </w:t>
            </w:r>
          </w:p>
        </w:tc>
      </w:tr>
      <w:tr w:rsidR="005D08CE" w14:paraId="5942C671" w14:textId="77777777" w:rsidTr="003576DB">
        <w:tc>
          <w:tcPr>
            <w:tcW w:w="3964" w:type="dxa"/>
            <w:tcBorders>
              <w:top w:val="single" w:sz="4" w:space="0" w:color="auto"/>
              <w:left w:val="single" w:sz="4" w:space="0" w:color="auto"/>
              <w:bottom w:val="single" w:sz="4" w:space="0" w:color="auto"/>
              <w:right w:val="single" w:sz="4" w:space="0" w:color="auto"/>
            </w:tcBorders>
          </w:tcPr>
          <w:p w14:paraId="54722EB6"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3B76D7D4" w14:textId="77777777" w:rsidR="005D08CE" w:rsidRPr="00D5035F" w:rsidRDefault="005D08CE" w:rsidP="003576DB">
            <w:pPr>
              <w:pStyle w:val="Bezodstpw"/>
            </w:pPr>
            <w:r w:rsidRPr="00D5035F">
              <w:t>Użytkownik</w:t>
            </w:r>
            <w:r>
              <w:t>.</w:t>
            </w:r>
          </w:p>
        </w:tc>
      </w:tr>
      <w:tr w:rsidR="005D08CE" w14:paraId="53439704" w14:textId="77777777" w:rsidTr="003576DB">
        <w:tc>
          <w:tcPr>
            <w:tcW w:w="3964" w:type="dxa"/>
            <w:tcBorders>
              <w:top w:val="single" w:sz="4" w:space="0" w:color="auto"/>
              <w:left w:val="single" w:sz="4" w:space="0" w:color="auto"/>
              <w:bottom w:val="single" w:sz="4" w:space="0" w:color="auto"/>
              <w:right w:val="single" w:sz="4" w:space="0" w:color="auto"/>
            </w:tcBorders>
          </w:tcPr>
          <w:p w14:paraId="71C3C280" w14:textId="77777777" w:rsidR="005D08CE" w:rsidRPr="00D5035F" w:rsidRDefault="005D08CE" w:rsidP="003576DB">
            <w:pPr>
              <w:pStyle w:val="Bezodstpw"/>
            </w:pPr>
            <w:r w:rsidRPr="00D5035F">
              <w:t>Wyzwalacz</w:t>
            </w:r>
          </w:p>
        </w:tc>
        <w:tc>
          <w:tcPr>
            <w:tcW w:w="5098" w:type="dxa"/>
            <w:tcBorders>
              <w:top w:val="single" w:sz="4" w:space="0" w:color="auto"/>
              <w:left w:val="single" w:sz="4" w:space="0" w:color="auto"/>
              <w:bottom w:val="single" w:sz="4" w:space="0" w:color="auto"/>
              <w:right w:val="single" w:sz="4" w:space="0" w:color="auto"/>
            </w:tcBorders>
          </w:tcPr>
          <w:p w14:paraId="7E09A673" w14:textId="77777777" w:rsidR="005D08CE" w:rsidRPr="00D5035F" w:rsidRDefault="005D08CE" w:rsidP="003576DB">
            <w:pPr>
              <w:pStyle w:val="Bezodstpw"/>
            </w:pPr>
            <w:r>
              <w:t>Kliknięcie przycisku personalizacji znajdującego się nad wybranym wykresem lub znajdującego się w zakładce Historia.</w:t>
            </w:r>
          </w:p>
        </w:tc>
      </w:tr>
      <w:tr w:rsidR="005D08CE" w14:paraId="364B3CC5" w14:textId="77777777" w:rsidTr="003576DB">
        <w:tc>
          <w:tcPr>
            <w:tcW w:w="3964" w:type="dxa"/>
            <w:tcBorders>
              <w:top w:val="single" w:sz="4" w:space="0" w:color="auto"/>
              <w:left w:val="single" w:sz="4" w:space="0" w:color="auto"/>
              <w:bottom w:val="single" w:sz="4" w:space="0" w:color="auto"/>
              <w:right w:val="single" w:sz="4" w:space="0" w:color="auto"/>
            </w:tcBorders>
          </w:tcPr>
          <w:p w14:paraId="63055D6D" w14:textId="77777777" w:rsidR="005D08CE" w:rsidRDefault="005D08CE" w:rsidP="003576DB">
            <w:pPr>
              <w:pStyle w:val="Bezodstpw"/>
            </w:pPr>
            <w:r>
              <w:t>Główny przebieg</w:t>
            </w:r>
          </w:p>
        </w:tc>
        <w:tc>
          <w:tcPr>
            <w:tcW w:w="5098" w:type="dxa"/>
            <w:tcBorders>
              <w:top w:val="single" w:sz="4" w:space="0" w:color="auto"/>
              <w:left w:val="single" w:sz="4" w:space="0" w:color="auto"/>
              <w:bottom w:val="single" w:sz="4" w:space="0" w:color="auto"/>
              <w:right w:val="single" w:sz="4" w:space="0" w:color="auto"/>
            </w:tcBorders>
          </w:tcPr>
          <w:p w14:paraId="5FDE0ACB" w14:textId="77777777" w:rsidR="005D08CE" w:rsidRDefault="005D08CE" w:rsidP="003576DB">
            <w:pPr>
              <w:pStyle w:val="Bezodstpw"/>
            </w:pPr>
            <w:r>
              <w:t>1. Użytkownik klika przycisk personalizacji znajdujący się nad wybranym wykresem lub znajdujący się w zakładce Historia.</w:t>
            </w:r>
          </w:p>
          <w:p w14:paraId="6450F2AC" w14:textId="77777777" w:rsidR="005D08CE" w:rsidRDefault="005D08CE" w:rsidP="003576DB">
            <w:pPr>
              <w:pStyle w:val="Bezodstpw"/>
            </w:pPr>
            <w:r>
              <w:t>2. Użytkownik, w zależności od wyboru, ustawia zakres dat dla wykresu lub kategorie kosztów branych pod uwagę w zestawieniu.</w:t>
            </w:r>
          </w:p>
          <w:p w14:paraId="107AA407" w14:textId="77777777" w:rsidR="005D08CE" w:rsidRDefault="005D08CE" w:rsidP="003576DB">
            <w:pPr>
              <w:pStyle w:val="Bezodstpw"/>
            </w:pPr>
            <w:r>
              <w:t>3. Użytkownik zatwierdza zmiany.</w:t>
            </w:r>
          </w:p>
          <w:p w14:paraId="4BF35777" w14:textId="77777777" w:rsidR="005D08CE" w:rsidRDefault="005D08CE" w:rsidP="003576DB">
            <w:pPr>
              <w:pStyle w:val="Bezodstpw"/>
            </w:pPr>
            <w:r>
              <w:t>4. Zamknięcie okna edycji. Wykres zostaje przerysowany w celu naniesienia zmian.</w:t>
            </w:r>
          </w:p>
          <w:p w14:paraId="516F4F8A" w14:textId="77777777" w:rsidR="005D08CE" w:rsidRDefault="005D08CE" w:rsidP="003576DB">
            <w:pPr>
              <w:pStyle w:val="Bezodstpw"/>
            </w:pPr>
            <w:r>
              <w:t>5. Preferencje zostają zapisane w bazie danych.</w:t>
            </w:r>
          </w:p>
        </w:tc>
      </w:tr>
      <w:tr w:rsidR="005D08CE" w14:paraId="666B192B" w14:textId="77777777" w:rsidTr="003576DB">
        <w:tc>
          <w:tcPr>
            <w:tcW w:w="3964" w:type="dxa"/>
            <w:tcBorders>
              <w:top w:val="single" w:sz="4" w:space="0" w:color="auto"/>
              <w:left w:val="single" w:sz="4" w:space="0" w:color="auto"/>
              <w:bottom w:val="double" w:sz="4" w:space="0" w:color="auto"/>
              <w:right w:val="single" w:sz="4" w:space="0" w:color="auto"/>
            </w:tcBorders>
          </w:tcPr>
          <w:p w14:paraId="7F673106" w14:textId="77777777" w:rsidR="005D08CE" w:rsidRDefault="005D08CE" w:rsidP="003576DB">
            <w:pPr>
              <w:pStyle w:val="Bezodstpw"/>
            </w:pPr>
            <w:r>
              <w:t>Rozszerzenie</w:t>
            </w:r>
          </w:p>
        </w:tc>
        <w:tc>
          <w:tcPr>
            <w:tcW w:w="5098" w:type="dxa"/>
            <w:tcBorders>
              <w:top w:val="single" w:sz="4" w:space="0" w:color="auto"/>
              <w:left w:val="single" w:sz="4" w:space="0" w:color="auto"/>
              <w:bottom w:val="double" w:sz="4" w:space="0" w:color="auto"/>
              <w:right w:val="single" w:sz="4" w:space="0" w:color="auto"/>
            </w:tcBorders>
          </w:tcPr>
          <w:p w14:paraId="34D09CC1" w14:textId="77777777" w:rsidR="005D08CE" w:rsidRDefault="005D08CE" w:rsidP="003576DB">
            <w:pPr>
              <w:pStyle w:val="Bezodstpw"/>
            </w:pPr>
            <w:r>
              <w:t>3.a. Użytkownik nie zatwierdza zmian.</w:t>
            </w:r>
          </w:p>
          <w:p w14:paraId="421A6F68" w14:textId="77777777" w:rsidR="005D08CE" w:rsidRDefault="005D08CE" w:rsidP="003576DB">
            <w:pPr>
              <w:pStyle w:val="Bezodstpw"/>
            </w:pPr>
            <w:r>
              <w:t xml:space="preserve">4.a. Zamknięcie okna edycji. </w:t>
            </w:r>
          </w:p>
          <w:p w14:paraId="0B30B3B7" w14:textId="77777777" w:rsidR="005D08CE" w:rsidRDefault="005D08CE" w:rsidP="003576DB">
            <w:pPr>
              <w:pStyle w:val="Bezodstpw"/>
            </w:pPr>
            <w:r w:rsidRPr="00AC0D58">
              <w:rPr>
                <w:highlight w:val="yellow"/>
              </w:rPr>
              <w:t xml:space="preserve">5.a. Baza danych nie zostaje </w:t>
            </w:r>
            <w:commentRangeStart w:id="33"/>
            <w:r w:rsidRPr="00AC0D58">
              <w:rPr>
                <w:highlight w:val="yellow"/>
              </w:rPr>
              <w:t>zaktualizowana</w:t>
            </w:r>
            <w:commentRangeEnd w:id="33"/>
            <w:r>
              <w:rPr>
                <w:rStyle w:val="Odwoaniedokomentarza"/>
              </w:rPr>
              <w:commentReference w:id="33"/>
            </w:r>
            <w:r w:rsidRPr="00AC0D58">
              <w:rPr>
                <w:highlight w:val="yellow"/>
              </w:rPr>
              <w:t>.</w:t>
            </w:r>
          </w:p>
        </w:tc>
      </w:tr>
    </w:tbl>
    <w:p w14:paraId="35B16E79" w14:textId="77777777" w:rsidR="005D08CE" w:rsidRDefault="005D08CE" w:rsidP="005D08CE">
      <w:pPr>
        <w:pStyle w:val="Tekstwiodcy"/>
        <w:ind w:firstLine="0"/>
      </w:pPr>
    </w:p>
    <w:p w14:paraId="72E7E85A" w14:textId="77777777" w:rsidR="005D08CE" w:rsidRDefault="005D08CE" w:rsidP="005D08CE">
      <w:pPr>
        <w:pStyle w:val="Tekstwiodcy"/>
      </w:pPr>
      <w:r>
        <w:t xml:space="preserve">Dodaj koszt </w:t>
      </w:r>
    </w:p>
    <w:tbl>
      <w:tblPr>
        <w:tblStyle w:val="Tabela-Siatka"/>
        <w:tblW w:w="0" w:type="auto"/>
        <w:tblLook w:val="04A0" w:firstRow="1" w:lastRow="0" w:firstColumn="1" w:lastColumn="0" w:noHBand="0" w:noVBand="1"/>
      </w:tblPr>
      <w:tblGrid>
        <w:gridCol w:w="3964"/>
        <w:gridCol w:w="5098"/>
      </w:tblGrid>
      <w:tr w:rsidR="005D08CE" w14:paraId="0530DB0A" w14:textId="77777777" w:rsidTr="003576DB">
        <w:tc>
          <w:tcPr>
            <w:tcW w:w="3964" w:type="dxa"/>
            <w:tcBorders>
              <w:top w:val="single" w:sz="4" w:space="0" w:color="auto"/>
              <w:left w:val="single" w:sz="4" w:space="0" w:color="auto"/>
              <w:bottom w:val="single" w:sz="4" w:space="0" w:color="auto"/>
              <w:right w:val="single" w:sz="4" w:space="0" w:color="auto"/>
            </w:tcBorders>
          </w:tcPr>
          <w:p w14:paraId="45C9C114" w14:textId="77777777" w:rsidR="005D08CE" w:rsidRPr="00DE2C05" w:rsidRDefault="005D08CE" w:rsidP="003576DB">
            <w:pPr>
              <w:pStyle w:val="Bezodstpw"/>
            </w:pPr>
            <w:r w:rsidRPr="00DE2C05">
              <w:t>Kontekst zdaniowy</w:t>
            </w:r>
          </w:p>
        </w:tc>
        <w:tc>
          <w:tcPr>
            <w:tcW w:w="5098" w:type="dxa"/>
            <w:tcBorders>
              <w:top w:val="single" w:sz="4" w:space="0" w:color="auto"/>
              <w:left w:val="single" w:sz="4" w:space="0" w:color="auto"/>
              <w:bottom w:val="single" w:sz="4" w:space="0" w:color="auto"/>
              <w:right w:val="single" w:sz="4" w:space="0" w:color="auto"/>
            </w:tcBorders>
          </w:tcPr>
          <w:p w14:paraId="6800E3D2" w14:textId="77777777" w:rsidR="005D08CE" w:rsidRPr="00DE2C05" w:rsidRDefault="005D08CE" w:rsidP="003576DB">
            <w:pPr>
              <w:pStyle w:val="Bezodstpw"/>
            </w:pPr>
            <w:r>
              <w:t>Dodanie nowego kosztu poniesionego z tytułu eksploatacji pojazdu.</w:t>
            </w:r>
          </w:p>
        </w:tc>
      </w:tr>
      <w:tr w:rsidR="005D08CE" w14:paraId="73B4D1B4" w14:textId="77777777" w:rsidTr="003576DB">
        <w:tc>
          <w:tcPr>
            <w:tcW w:w="3964" w:type="dxa"/>
            <w:tcBorders>
              <w:top w:val="single" w:sz="4" w:space="0" w:color="auto"/>
              <w:left w:val="single" w:sz="4" w:space="0" w:color="auto"/>
              <w:bottom w:val="single" w:sz="4" w:space="0" w:color="auto"/>
              <w:right w:val="single" w:sz="4" w:space="0" w:color="auto"/>
            </w:tcBorders>
          </w:tcPr>
          <w:p w14:paraId="3E4FC9C0" w14:textId="77777777" w:rsidR="005D08CE" w:rsidRPr="00DE2C05" w:rsidRDefault="005D08CE" w:rsidP="003576DB">
            <w:pPr>
              <w:pStyle w:val="Bezodstpw"/>
            </w:pPr>
            <w:r w:rsidRPr="00DE2C05">
              <w:t>Warunki wstępne</w:t>
            </w:r>
          </w:p>
        </w:tc>
        <w:tc>
          <w:tcPr>
            <w:tcW w:w="5098" w:type="dxa"/>
            <w:tcBorders>
              <w:top w:val="single" w:sz="4" w:space="0" w:color="auto"/>
              <w:left w:val="single" w:sz="4" w:space="0" w:color="auto"/>
              <w:bottom w:val="single" w:sz="4" w:space="0" w:color="auto"/>
              <w:right w:val="single" w:sz="4" w:space="0" w:color="auto"/>
            </w:tcBorders>
          </w:tcPr>
          <w:p w14:paraId="15FBB0A8" w14:textId="77777777" w:rsidR="005D08CE" w:rsidRPr="00DE2C05" w:rsidRDefault="005D08CE" w:rsidP="003576DB">
            <w:pPr>
              <w:pStyle w:val="Bezodstpw"/>
            </w:pPr>
            <w:r>
              <w:t>Baza danych została założona.</w:t>
            </w:r>
          </w:p>
        </w:tc>
      </w:tr>
      <w:tr w:rsidR="005D08CE" w14:paraId="038BA134" w14:textId="77777777" w:rsidTr="003576DB">
        <w:tc>
          <w:tcPr>
            <w:tcW w:w="3964" w:type="dxa"/>
            <w:tcBorders>
              <w:top w:val="single" w:sz="4" w:space="0" w:color="auto"/>
              <w:left w:val="single" w:sz="4" w:space="0" w:color="auto"/>
              <w:bottom w:val="single" w:sz="4" w:space="0" w:color="auto"/>
              <w:right w:val="single" w:sz="4" w:space="0" w:color="auto"/>
            </w:tcBorders>
          </w:tcPr>
          <w:p w14:paraId="7ADDDAD3" w14:textId="77777777" w:rsidR="005D08CE" w:rsidRPr="00DE2C05" w:rsidRDefault="005D08CE" w:rsidP="003576DB">
            <w:pPr>
              <w:pStyle w:val="Bezodstpw"/>
            </w:pPr>
            <w:r w:rsidRPr="00DE2C05">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2C20DB59" w14:textId="77777777" w:rsidR="005D08CE" w:rsidRPr="00DE2C05" w:rsidRDefault="005D08CE" w:rsidP="003576DB">
            <w:pPr>
              <w:pStyle w:val="Bezodstpw"/>
            </w:pPr>
            <w:r>
              <w:t>Dodanie kosztu do bazy danych</w:t>
            </w:r>
            <w:r w:rsidRPr="00DE2C05">
              <w:t>.</w:t>
            </w:r>
          </w:p>
        </w:tc>
      </w:tr>
      <w:tr w:rsidR="005D08CE" w14:paraId="0F49065B" w14:textId="77777777" w:rsidTr="003576DB">
        <w:tc>
          <w:tcPr>
            <w:tcW w:w="3964" w:type="dxa"/>
            <w:tcBorders>
              <w:top w:val="single" w:sz="4" w:space="0" w:color="auto"/>
              <w:left w:val="single" w:sz="4" w:space="0" w:color="auto"/>
              <w:bottom w:val="single" w:sz="4" w:space="0" w:color="auto"/>
              <w:right w:val="single" w:sz="4" w:space="0" w:color="auto"/>
            </w:tcBorders>
          </w:tcPr>
          <w:p w14:paraId="1EB40064" w14:textId="77777777" w:rsidR="005D08CE" w:rsidRPr="00DE2C05" w:rsidRDefault="005D08CE" w:rsidP="003576DB">
            <w:pPr>
              <w:pStyle w:val="Bezodstpw"/>
            </w:pPr>
            <w:r w:rsidRPr="00DE2C05">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A7FAE27" w14:textId="77777777" w:rsidR="005D08CE" w:rsidRPr="00DE2C05" w:rsidRDefault="005D08CE" w:rsidP="003576DB">
            <w:pPr>
              <w:pStyle w:val="Bezodstpw"/>
            </w:pPr>
            <w:r>
              <w:t>Niedodanie</w:t>
            </w:r>
            <w:r w:rsidRPr="00DE2C05">
              <w:t xml:space="preserve"> </w:t>
            </w:r>
            <w:r>
              <w:t>kosztu do bazy danych</w:t>
            </w:r>
            <w:r w:rsidRPr="00DE2C05">
              <w:t>.</w:t>
            </w:r>
          </w:p>
        </w:tc>
      </w:tr>
      <w:tr w:rsidR="005D08CE" w14:paraId="213C35E9" w14:textId="77777777" w:rsidTr="003576DB">
        <w:tc>
          <w:tcPr>
            <w:tcW w:w="3964" w:type="dxa"/>
            <w:tcBorders>
              <w:top w:val="single" w:sz="4" w:space="0" w:color="auto"/>
              <w:left w:val="single" w:sz="4" w:space="0" w:color="auto"/>
              <w:bottom w:val="single" w:sz="4" w:space="0" w:color="auto"/>
              <w:right w:val="single" w:sz="4" w:space="0" w:color="auto"/>
            </w:tcBorders>
          </w:tcPr>
          <w:p w14:paraId="7F859205" w14:textId="77777777" w:rsidR="005D08CE" w:rsidRPr="00DE2C05" w:rsidRDefault="005D08CE" w:rsidP="003576DB">
            <w:pPr>
              <w:pStyle w:val="Bezodstpw"/>
            </w:pPr>
            <w:r w:rsidRPr="00DE2C05">
              <w:t xml:space="preserve">Aktor </w:t>
            </w:r>
          </w:p>
        </w:tc>
        <w:tc>
          <w:tcPr>
            <w:tcW w:w="5098" w:type="dxa"/>
            <w:tcBorders>
              <w:top w:val="single" w:sz="4" w:space="0" w:color="auto"/>
              <w:left w:val="single" w:sz="4" w:space="0" w:color="auto"/>
              <w:bottom w:val="single" w:sz="4" w:space="0" w:color="auto"/>
              <w:right w:val="single" w:sz="4" w:space="0" w:color="auto"/>
            </w:tcBorders>
          </w:tcPr>
          <w:p w14:paraId="423FB62A" w14:textId="77777777" w:rsidR="005D08CE" w:rsidRPr="00DE2C05" w:rsidRDefault="005D08CE" w:rsidP="003576DB">
            <w:pPr>
              <w:pStyle w:val="Bezodstpw"/>
            </w:pPr>
            <w:r w:rsidRPr="00DE2C05">
              <w:t>Użytkownik.</w:t>
            </w:r>
          </w:p>
        </w:tc>
      </w:tr>
      <w:tr w:rsidR="005D08CE" w14:paraId="45E9EF67" w14:textId="77777777" w:rsidTr="003576DB">
        <w:tc>
          <w:tcPr>
            <w:tcW w:w="3964" w:type="dxa"/>
            <w:tcBorders>
              <w:top w:val="single" w:sz="4" w:space="0" w:color="auto"/>
              <w:left w:val="single" w:sz="4" w:space="0" w:color="auto"/>
              <w:bottom w:val="single" w:sz="4" w:space="0" w:color="auto"/>
              <w:right w:val="single" w:sz="4" w:space="0" w:color="auto"/>
            </w:tcBorders>
          </w:tcPr>
          <w:p w14:paraId="1DECFE85" w14:textId="77777777" w:rsidR="005D08CE" w:rsidRPr="00DE2C05" w:rsidRDefault="005D08CE" w:rsidP="003576DB">
            <w:pPr>
              <w:pStyle w:val="Bezodstpw"/>
            </w:pPr>
            <w:r w:rsidRPr="00DE2C05">
              <w:t>Wyzwalacz</w:t>
            </w:r>
          </w:p>
        </w:tc>
        <w:tc>
          <w:tcPr>
            <w:tcW w:w="5098" w:type="dxa"/>
            <w:tcBorders>
              <w:top w:val="single" w:sz="4" w:space="0" w:color="auto"/>
              <w:left w:val="single" w:sz="4" w:space="0" w:color="auto"/>
              <w:bottom w:val="single" w:sz="4" w:space="0" w:color="auto"/>
              <w:right w:val="single" w:sz="4" w:space="0" w:color="auto"/>
            </w:tcBorders>
          </w:tcPr>
          <w:p w14:paraId="27ECE3BF" w14:textId="77777777" w:rsidR="005D08CE" w:rsidRPr="00DE2C05" w:rsidRDefault="005D08CE" w:rsidP="003576DB">
            <w:pPr>
              <w:pStyle w:val="Bezodstpw"/>
            </w:pPr>
            <w:r>
              <w:t>Krótkie lub długie kliknięcie przycisku „plus” widocznego w głównym widoku</w:t>
            </w:r>
            <w:r w:rsidRPr="00DE2C05">
              <w:t>.</w:t>
            </w:r>
          </w:p>
        </w:tc>
      </w:tr>
      <w:tr w:rsidR="005D08CE" w14:paraId="4F185C36" w14:textId="77777777" w:rsidTr="003576DB">
        <w:tc>
          <w:tcPr>
            <w:tcW w:w="3964" w:type="dxa"/>
            <w:tcBorders>
              <w:top w:val="single" w:sz="4" w:space="0" w:color="auto"/>
              <w:left w:val="single" w:sz="4" w:space="0" w:color="auto"/>
              <w:bottom w:val="single" w:sz="4" w:space="0" w:color="auto"/>
              <w:right w:val="single" w:sz="4" w:space="0" w:color="auto"/>
            </w:tcBorders>
          </w:tcPr>
          <w:p w14:paraId="3A92142A" w14:textId="77777777" w:rsidR="005D08CE" w:rsidRPr="00DE2C05" w:rsidRDefault="005D08CE" w:rsidP="003576DB">
            <w:pPr>
              <w:pStyle w:val="Bezodstpw"/>
            </w:pPr>
            <w:r w:rsidRPr="00DE2C05">
              <w:t>Główny przebieg</w:t>
            </w:r>
          </w:p>
        </w:tc>
        <w:tc>
          <w:tcPr>
            <w:tcW w:w="5098" w:type="dxa"/>
            <w:tcBorders>
              <w:top w:val="single" w:sz="4" w:space="0" w:color="auto"/>
              <w:left w:val="single" w:sz="4" w:space="0" w:color="auto"/>
              <w:bottom w:val="single" w:sz="4" w:space="0" w:color="auto"/>
              <w:right w:val="single" w:sz="4" w:space="0" w:color="auto"/>
            </w:tcBorders>
          </w:tcPr>
          <w:p w14:paraId="111C6F9E" w14:textId="77777777" w:rsidR="005D08CE" w:rsidRDefault="005D08CE" w:rsidP="003576DB">
            <w:pPr>
              <w:pStyle w:val="Bezodstpw"/>
            </w:pPr>
            <w:r w:rsidRPr="00DE2C05">
              <w:t>1</w:t>
            </w:r>
            <w:r>
              <w:t>a</w:t>
            </w:r>
            <w:r w:rsidRPr="00DE2C05">
              <w:t xml:space="preserve">. Użytkownik </w:t>
            </w:r>
            <w:r>
              <w:t>krótko klika przycisk plus (domyślny wybór kategorii dodawanego kosztu jako paliwo).</w:t>
            </w:r>
          </w:p>
          <w:p w14:paraId="0AF2CA82" w14:textId="77777777" w:rsidR="005D08CE" w:rsidRPr="00DE2C05" w:rsidRDefault="005D08CE" w:rsidP="003576DB">
            <w:pPr>
              <w:pStyle w:val="Bezodstpw"/>
            </w:pPr>
            <w:r>
              <w:t>1b. Użytkownik długo klika przycisk plus (przejście do ekranu wyboru kategorii).</w:t>
            </w:r>
          </w:p>
          <w:p w14:paraId="1F4F82FE" w14:textId="77777777" w:rsidR="005D08CE" w:rsidRPr="00DE2C05" w:rsidRDefault="005D08CE" w:rsidP="003576DB">
            <w:pPr>
              <w:pStyle w:val="Bezodstpw"/>
            </w:pPr>
            <w:r w:rsidRPr="00DE2C05">
              <w:t xml:space="preserve">2. Użytkownik wpisuje wymagane </w:t>
            </w:r>
            <w:r>
              <w:t>wartości parametrów kosztu w zależności od wybranej kategorii</w:t>
            </w:r>
            <w:r w:rsidRPr="00DE2C05">
              <w:t xml:space="preserve"> i zatwierdza</w:t>
            </w:r>
            <w:r>
              <w:t xml:space="preserve"> dodanie kosztu</w:t>
            </w:r>
            <w:r w:rsidRPr="00DE2C05">
              <w:t>.</w:t>
            </w:r>
          </w:p>
          <w:p w14:paraId="486112BB" w14:textId="77777777" w:rsidR="005D08CE" w:rsidRPr="00DE2C05" w:rsidRDefault="005D08CE" w:rsidP="003576DB">
            <w:pPr>
              <w:pStyle w:val="Bezodstpw"/>
            </w:pPr>
            <w:r>
              <w:t>3. Koszt zostaje dodany</w:t>
            </w:r>
            <w:r w:rsidRPr="00DE2C05">
              <w:t xml:space="preserve"> do </w:t>
            </w:r>
            <w:r>
              <w:t>bazy danych</w:t>
            </w:r>
            <w:r w:rsidRPr="00DE2C05">
              <w:t>.</w:t>
            </w:r>
          </w:p>
        </w:tc>
      </w:tr>
      <w:tr w:rsidR="005D08CE" w14:paraId="158747C5" w14:textId="77777777" w:rsidTr="003576DB">
        <w:tc>
          <w:tcPr>
            <w:tcW w:w="3964" w:type="dxa"/>
            <w:tcBorders>
              <w:top w:val="single" w:sz="4" w:space="0" w:color="auto"/>
              <w:left w:val="single" w:sz="4" w:space="0" w:color="auto"/>
              <w:bottom w:val="single" w:sz="4" w:space="0" w:color="auto"/>
              <w:right w:val="single" w:sz="4" w:space="0" w:color="auto"/>
            </w:tcBorders>
          </w:tcPr>
          <w:p w14:paraId="74965A02" w14:textId="77777777" w:rsidR="005D08CE" w:rsidRPr="00DE2C05" w:rsidRDefault="005D08CE" w:rsidP="003576DB">
            <w:pPr>
              <w:pStyle w:val="Bezodstpw"/>
            </w:pPr>
            <w:commentRangeStart w:id="34"/>
            <w:r w:rsidRPr="00DE2C05">
              <w:t>Rozszerzenie</w:t>
            </w:r>
          </w:p>
        </w:tc>
        <w:tc>
          <w:tcPr>
            <w:tcW w:w="5098" w:type="dxa"/>
            <w:tcBorders>
              <w:top w:val="single" w:sz="4" w:space="0" w:color="auto"/>
              <w:left w:val="single" w:sz="4" w:space="0" w:color="auto"/>
              <w:bottom w:val="single" w:sz="4" w:space="0" w:color="auto"/>
              <w:right w:val="single" w:sz="4" w:space="0" w:color="auto"/>
            </w:tcBorders>
          </w:tcPr>
          <w:p w14:paraId="4707E920" w14:textId="77777777" w:rsidR="005D08CE" w:rsidRPr="00A50713" w:rsidRDefault="005D08CE" w:rsidP="003576DB">
            <w:pPr>
              <w:pStyle w:val="Bezodstpw"/>
              <w:rPr>
                <w:highlight w:val="yellow"/>
              </w:rPr>
            </w:pPr>
            <w:r w:rsidRPr="00A50713">
              <w:rPr>
                <w:highlight w:val="yellow"/>
              </w:rPr>
              <w:t>1</w:t>
            </w:r>
            <w:r>
              <w:rPr>
                <w:highlight w:val="yellow"/>
              </w:rPr>
              <w:t>.b.</w:t>
            </w:r>
            <w:r w:rsidRPr="00A50713">
              <w:rPr>
                <w:highlight w:val="yellow"/>
              </w:rPr>
              <w:t xml:space="preserve"> Użytkownik wybiera jedną z wyświetlonych kategorii.</w:t>
            </w:r>
            <w:commentRangeEnd w:id="34"/>
            <w:r w:rsidRPr="00A50713">
              <w:rPr>
                <w:rStyle w:val="Odwoaniedokomentarza"/>
                <w:highlight w:val="yellow"/>
              </w:rPr>
              <w:commentReference w:id="34"/>
            </w:r>
          </w:p>
        </w:tc>
      </w:tr>
    </w:tbl>
    <w:p w14:paraId="01D90D90" w14:textId="77777777" w:rsidR="005D08CE" w:rsidRDefault="005D08CE" w:rsidP="005D08CE">
      <w:pPr>
        <w:pStyle w:val="Tekstwiodcy"/>
        <w:ind w:firstLine="0"/>
      </w:pPr>
    </w:p>
    <w:p w14:paraId="11AFAF32" w14:textId="77777777" w:rsidR="0029699C" w:rsidRDefault="0029699C">
      <w:pPr>
        <w:spacing w:after="200" w:line="276" w:lineRule="auto"/>
        <w:jc w:val="left"/>
      </w:pPr>
      <w:r>
        <w:br w:type="page"/>
      </w:r>
    </w:p>
    <w:p w14:paraId="7EE9FB3D" w14:textId="390F0E98" w:rsidR="005D08CE" w:rsidRDefault="005D08CE" w:rsidP="005D08CE">
      <w:pPr>
        <w:pStyle w:val="Tekstwiodcy"/>
      </w:pPr>
      <w:r>
        <w:lastRenderedPageBreak/>
        <w:t>Edytuj koszt</w:t>
      </w:r>
    </w:p>
    <w:tbl>
      <w:tblPr>
        <w:tblStyle w:val="Tabela-Siatka"/>
        <w:tblW w:w="0" w:type="auto"/>
        <w:tblLook w:val="04A0" w:firstRow="1" w:lastRow="0" w:firstColumn="1" w:lastColumn="0" w:noHBand="0" w:noVBand="1"/>
      </w:tblPr>
      <w:tblGrid>
        <w:gridCol w:w="3964"/>
        <w:gridCol w:w="5098"/>
      </w:tblGrid>
      <w:tr w:rsidR="005D08CE" w14:paraId="4F4138C8" w14:textId="77777777" w:rsidTr="003576DB">
        <w:tc>
          <w:tcPr>
            <w:tcW w:w="3964" w:type="dxa"/>
            <w:tcBorders>
              <w:top w:val="single" w:sz="4" w:space="0" w:color="auto"/>
              <w:left w:val="single" w:sz="4" w:space="0" w:color="auto"/>
              <w:bottom w:val="single" w:sz="4" w:space="0" w:color="auto"/>
              <w:right w:val="single" w:sz="4" w:space="0" w:color="auto"/>
            </w:tcBorders>
          </w:tcPr>
          <w:p w14:paraId="715860A0"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667FC8A4" w14:textId="77777777" w:rsidR="005D08CE" w:rsidRPr="00D5035F" w:rsidRDefault="005D08CE" w:rsidP="003576DB">
            <w:pPr>
              <w:pStyle w:val="Bezodstpw"/>
            </w:pPr>
            <w:r>
              <w:t>Edycja parametrów wybranego kosztu.</w:t>
            </w:r>
          </w:p>
        </w:tc>
      </w:tr>
      <w:tr w:rsidR="005D08CE" w14:paraId="7B131E64" w14:textId="77777777" w:rsidTr="003576DB">
        <w:tc>
          <w:tcPr>
            <w:tcW w:w="3964" w:type="dxa"/>
            <w:tcBorders>
              <w:top w:val="single" w:sz="4" w:space="0" w:color="auto"/>
              <w:left w:val="single" w:sz="4" w:space="0" w:color="auto"/>
              <w:bottom w:val="single" w:sz="4" w:space="0" w:color="auto"/>
              <w:right w:val="single" w:sz="4" w:space="0" w:color="auto"/>
            </w:tcBorders>
          </w:tcPr>
          <w:p w14:paraId="142C3E81"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00669948" w14:textId="77777777" w:rsidR="005D08CE" w:rsidRPr="00DE2C05" w:rsidRDefault="005D08CE" w:rsidP="003576DB">
            <w:pPr>
              <w:pStyle w:val="Bezodstpw"/>
            </w:pPr>
            <w:r>
              <w:t>Baza danych została założona, koszt istnieje w bazie danych.</w:t>
            </w:r>
          </w:p>
        </w:tc>
      </w:tr>
      <w:tr w:rsidR="005D08CE" w14:paraId="1F991FA4" w14:textId="77777777" w:rsidTr="003576DB">
        <w:tc>
          <w:tcPr>
            <w:tcW w:w="3964" w:type="dxa"/>
            <w:tcBorders>
              <w:top w:val="single" w:sz="4" w:space="0" w:color="auto"/>
              <w:left w:val="single" w:sz="4" w:space="0" w:color="auto"/>
              <w:bottom w:val="single" w:sz="4" w:space="0" w:color="auto"/>
              <w:right w:val="single" w:sz="4" w:space="0" w:color="auto"/>
            </w:tcBorders>
          </w:tcPr>
          <w:p w14:paraId="2781EE39"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3E9CC75D" w14:textId="77777777" w:rsidR="005D08CE" w:rsidRPr="00D5035F" w:rsidRDefault="005D08CE" w:rsidP="003576DB">
            <w:pPr>
              <w:pStyle w:val="Bezodstpw"/>
            </w:pPr>
            <w:r>
              <w:t>Zaktualizowanie parametrów kosztu w bazie danych.</w:t>
            </w:r>
          </w:p>
        </w:tc>
      </w:tr>
      <w:tr w:rsidR="005D08CE" w14:paraId="70F9B087" w14:textId="77777777" w:rsidTr="003576DB">
        <w:tc>
          <w:tcPr>
            <w:tcW w:w="3964" w:type="dxa"/>
            <w:tcBorders>
              <w:top w:val="single" w:sz="4" w:space="0" w:color="auto"/>
              <w:left w:val="single" w:sz="4" w:space="0" w:color="auto"/>
              <w:bottom w:val="single" w:sz="4" w:space="0" w:color="auto"/>
              <w:right w:val="single" w:sz="4" w:space="0" w:color="auto"/>
            </w:tcBorders>
          </w:tcPr>
          <w:p w14:paraId="505F9CC9"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F0EAC6C" w14:textId="77777777" w:rsidR="005D08CE" w:rsidRPr="00D5035F" w:rsidRDefault="005D08CE" w:rsidP="003576DB">
            <w:pPr>
              <w:pStyle w:val="Bezodstpw"/>
            </w:pPr>
            <w:r>
              <w:t>Niezaktualizowanie parametrów kosztu w bazie danych.</w:t>
            </w:r>
          </w:p>
        </w:tc>
      </w:tr>
      <w:tr w:rsidR="005D08CE" w14:paraId="74DBAC56" w14:textId="77777777" w:rsidTr="003576DB">
        <w:tc>
          <w:tcPr>
            <w:tcW w:w="3964" w:type="dxa"/>
            <w:tcBorders>
              <w:top w:val="single" w:sz="4" w:space="0" w:color="auto"/>
              <w:left w:val="single" w:sz="4" w:space="0" w:color="auto"/>
              <w:bottom w:val="single" w:sz="4" w:space="0" w:color="auto"/>
              <w:right w:val="single" w:sz="4" w:space="0" w:color="auto"/>
            </w:tcBorders>
          </w:tcPr>
          <w:p w14:paraId="35F630A4"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40B4D853" w14:textId="77777777" w:rsidR="005D08CE" w:rsidRPr="00D5035F" w:rsidRDefault="005D08CE" w:rsidP="003576DB">
            <w:pPr>
              <w:pStyle w:val="Bezodstpw"/>
            </w:pPr>
            <w:r w:rsidRPr="00D5035F">
              <w:t>Użytkownik</w:t>
            </w:r>
            <w:r>
              <w:t>.</w:t>
            </w:r>
          </w:p>
        </w:tc>
      </w:tr>
      <w:tr w:rsidR="005D08CE" w14:paraId="613CCAD5" w14:textId="77777777" w:rsidTr="003576DB">
        <w:tc>
          <w:tcPr>
            <w:tcW w:w="3964" w:type="dxa"/>
            <w:tcBorders>
              <w:top w:val="single" w:sz="4" w:space="0" w:color="auto"/>
              <w:left w:val="single" w:sz="4" w:space="0" w:color="auto"/>
              <w:bottom w:val="single" w:sz="4" w:space="0" w:color="auto"/>
              <w:right w:val="single" w:sz="4" w:space="0" w:color="auto"/>
            </w:tcBorders>
          </w:tcPr>
          <w:p w14:paraId="2A6F4452" w14:textId="77777777" w:rsidR="005D08CE" w:rsidRPr="003D04D1" w:rsidRDefault="005D08CE" w:rsidP="003576DB">
            <w:pPr>
              <w:pStyle w:val="Bezodstpw"/>
            </w:pPr>
            <w:r w:rsidRPr="003D04D1">
              <w:t>Wyzwalacz</w:t>
            </w:r>
          </w:p>
        </w:tc>
        <w:tc>
          <w:tcPr>
            <w:tcW w:w="5098" w:type="dxa"/>
            <w:tcBorders>
              <w:top w:val="single" w:sz="4" w:space="0" w:color="auto"/>
              <w:left w:val="single" w:sz="4" w:space="0" w:color="auto"/>
              <w:bottom w:val="single" w:sz="4" w:space="0" w:color="auto"/>
              <w:right w:val="single" w:sz="4" w:space="0" w:color="auto"/>
            </w:tcBorders>
          </w:tcPr>
          <w:p w14:paraId="099CD8FB" w14:textId="77777777" w:rsidR="005D08CE" w:rsidRPr="003D04D1" w:rsidRDefault="005D08CE" w:rsidP="003576DB">
            <w:pPr>
              <w:pStyle w:val="Bezodstpw"/>
            </w:pPr>
            <w:r>
              <w:t>Wybranie kosztu z listy wyświetlanej w zakładce Historia, a następnie kliknięcie przycisku edycji.</w:t>
            </w:r>
          </w:p>
        </w:tc>
      </w:tr>
      <w:tr w:rsidR="005D08CE" w14:paraId="61FE3D87" w14:textId="77777777" w:rsidTr="003576DB">
        <w:tc>
          <w:tcPr>
            <w:tcW w:w="3964" w:type="dxa"/>
            <w:tcBorders>
              <w:top w:val="single" w:sz="4" w:space="0" w:color="auto"/>
              <w:left w:val="single" w:sz="4" w:space="0" w:color="auto"/>
              <w:bottom w:val="single" w:sz="4" w:space="0" w:color="auto"/>
              <w:right w:val="single" w:sz="4" w:space="0" w:color="auto"/>
            </w:tcBorders>
          </w:tcPr>
          <w:p w14:paraId="743E2950" w14:textId="77777777" w:rsidR="005D08CE" w:rsidRPr="003D04D1" w:rsidRDefault="005D08CE" w:rsidP="003576DB">
            <w:pPr>
              <w:pStyle w:val="Bezodstpw"/>
            </w:pPr>
            <w:r w:rsidRPr="003D04D1">
              <w:t>Główny przebieg</w:t>
            </w:r>
          </w:p>
        </w:tc>
        <w:tc>
          <w:tcPr>
            <w:tcW w:w="5098" w:type="dxa"/>
            <w:tcBorders>
              <w:top w:val="single" w:sz="4" w:space="0" w:color="auto"/>
              <w:left w:val="single" w:sz="4" w:space="0" w:color="auto"/>
              <w:bottom w:val="single" w:sz="4" w:space="0" w:color="auto"/>
              <w:right w:val="single" w:sz="4" w:space="0" w:color="auto"/>
            </w:tcBorders>
          </w:tcPr>
          <w:p w14:paraId="0FC3DD66" w14:textId="77777777" w:rsidR="005D08CE" w:rsidRPr="003D04D1" w:rsidRDefault="005D08CE" w:rsidP="003576DB">
            <w:pPr>
              <w:pStyle w:val="Bezodstpw"/>
            </w:pPr>
            <w:r w:rsidRPr="003D04D1">
              <w:t xml:space="preserve">1. Użytkownik </w:t>
            </w:r>
            <w:r>
              <w:t>wybiera koszt z listy wyświetlanej w zakładce Historia, a następnie klika przycisk edycji.</w:t>
            </w:r>
          </w:p>
          <w:p w14:paraId="681144EE" w14:textId="77777777" w:rsidR="005D08CE" w:rsidRPr="003D04D1" w:rsidRDefault="005D08CE" w:rsidP="003576DB">
            <w:pPr>
              <w:pStyle w:val="Bezodstpw"/>
            </w:pPr>
            <w:r w:rsidRPr="003D04D1">
              <w:t xml:space="preserve">2. Użytkownik </w:t>
            </w:r>
            <w:r>
              <w:t>zmienia wybrane wartości parametrów kosztu, które zależą od kategorii kosztu, a następnie</w:t>
            </w:r>
            <w:r w:rsidRPr="003D04D1">
              <w:t xml:space="preserve"> zatwierdza</w:t>
            </w:r>
            <w:r>
              <w:t xml:space="preserve"> zmiany</w:t>
            </w:r>
            <w:r w:rsidRPr="003D04D1">
              <w:t>.</w:t>
            </w:r>
          </w:p>
          <w:p w14:paraId="798E451C" w14:textId="77777777" w:rsidR="005D08CE" w:rsidRPr="003D04D1" w:rsidRDefault="005D08CE" w:rsidP="003576DB">
            <w:pPr>
              <w:pStyle w:val="Bezodstpw"/>
            </w:pPr>
            <w:r w:rsidRPr="003D04D1">
              <w:t xml:space="preserve">3. </w:t>
            </w:r>
            <w:r>
              <w:t>Koszt zostaje zaktualizowany w bazie danych</w:t>
            </w:r>
            <w:r w:rsidRPr="003D04D1">
              <w:t>.</w:t>
            </w:r>
          </w:p>
        </w:tc>
      </w:tr>
      <w:tr w:rsidR="005D08CE" w14:paraId="084FA17F" w14:textId="77777777" w:rsidTr="003576DB">
        <w:tc>
          <w:tcPr>
            <w:tcW w:w="3964" w:type="dxa"/>
            <w:tcBorders>
              <w:top w:val="single" w:sz="4" w:space="0" w:color="auto"/>
              <w:left w:val="single" w:sz="4" w:space="0" w:color="auto"/>
              <w:bottom w:val="double" w:sz="4" w:space="0" w:color="auto"/>
              <w:right w:val="single" w:sz="4" w:space="0" w:color="auto"/>
            </w:tcBorders>
          </w:tcPr>
          <w:p w14:paraId="718B55B5" w14:textId="77777777" w:rsidR="005D08CE" w:rsidRPr="003D04D1" w:rsidRDefault="005D08CE" w:rsidP="003576DB">
            <w:pPr>
              <w:pStyle w:val="Bezodstpw"/>
            </w:pPr>
            <w:r w:rsidRPr="003D04D1">
              <w:t>Rozszerzenie</w:t>
            </w:r>
          </w:p>
        </w:tc>
        <w:tc>
          <w:tcPr>
            <w:tcW w:w="5098" w:type="dxa"/>
            <w:tcBorders>
              <w:top w:val="single" w:sz="4" w:space="0" w:color="auto"/>
              <w:left w:val="single" w:sz="4" w:space="0" w:color="auto"/>
              <w:bottom w:val="double" w:sz="4" w:space="0" w:color="auto"/>
              <w:right w:val="single" w:sz="4" w:space="0" w:color="auto"/>
            </w:tcBorders>
          </w:tcPr>
          <w:p w14:paraId="0963EFA7" w14:textId="77777777" w:rsidR="005D08CE" w:rsidRPr="003D04D1" w:rsidRDefault="005D08CE" w:rsidP="003576DB">
            <w:pPr>
              <w:pStyle w:val="Bezodstpw"/>
            </w:pPr>
            <w:r w:rsidRPr="003D04D1">
              <w:t>2.</w:t>
            </w:r>
            <w:r>
              <w:t>a.</w:t>
            </w:r>
            <w:r w:rsidRPr="003D04D1">
              <w:t xml:space="preserve"> Użytkownik </w:t>
            </w:r>
            <w:r>
              <w:t>zmienia wybrane wartości parametrów kosztu, które zależą od kategorii kosztu, ale anuluje wprowadzone zmiany lub naciska przycisk wstecz</w:t>
            </w:r>
            <w:r w:rsidRPr="003D04D1">
              <w:t>.</w:t>
            </w:r>
          </w:p>
          <w:p w14:paraId="59ED868C" w14:textId="77777777" w:rsidR="005D08CE" w:rsidRPr="003D04D1" w:rsidRDefault="005D08CE" w:rsidP="003576DB">
            <w:pPr>
              <w:pStyle w:val="Bezodstpw"/>
            </w:pPr>
            <w:r w:rsidRPr="003D04D1">
              <w:t>3.</w:t>
            </w:r>
            <w:r>
              <w:t>a.</w:t>
            </w:r>
            <w:r w:rsidRPr="003D04D1">
              <w:t xml:space="preserve"> </w:t>
            </w:r>
            <w:r>
              <w:t>Koszt nie zostaje zaktualizowany w bazie danych.</w:t>
            </w:r>
          </w:p>
        </w:tc>
      </w:tr>
    </w:tbl>
    <w:p w14:paraId="71F3498B" w14:textId="77777777" w:rsidR="005D08CE" w:rsidRDefault="005D08CE" w:rsidP="005D08CE">
      <w:pPr>
        <w:pStyle w:val="Tekstwiodcy"/>
        <w:ind w:firstLine="0"/>
      </w:pPr>
    </w:p>
    <w:p w14:paraId="1D59537B" w14:textId="77777777" w:rsidR="005D08CE" w:rsidRDefault="005D08CE" w:rsidP="005D08CE">
      <w:pPr>
        <w:pStyle w:val="Tekstwiodcy"/>
      </w:pPr>
      <w:r>
        <w:t>Usuń koszt</w:t>
      </w:r>
    </w:p>
    <w:tbl>
      <w:tblPr>
        <w:tblStyle w:val="Tabela-Siatka"/>
        <w:tblW w:w="0" w:type="auto"/>
        <w:tblLook w:val="04A0" w:firstRow="1" w:lastRow="0" w:firstColumn="1" w:lastColumn="0" w:noHBand="0" w:noVBand="1"/>
      </w:tblPr>
      <w:tblGrid>
        <w:gridCol w:w="3964"/>
        <w:gridCol w:w="5098"/>
      </w:tblGrid>
      <w:tr w:rsidR="005D08CE" w14:paraId="77CAD343" w14:textId="77777777" w:rsidTr="003576DB">
        <w:tc>
          <w:tcPr>
            <w:tcW w:w="3964" w:type="dxa"/>
            <w:tcBorders>
              <w:top w:val="single" w:sz="4" w:space="0" w:color="auto"/>
              <w:left w:val="single" w:sz="4" w:space="0" w:color="auto"/>
              <w:bottom w:val="single" w:sz="4" w:space="0" w:color="auto"/>
              <w:right w:val="single" w:sz="4" w:space="0" w:color="auto"/>
            </w:tcBorders>
          </w:tcPr>
          <w:p w14:paraId="06E46470"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02EDCC7F" w14:textId="77777777" w:rsidR="005D08CE" w:rsidRPr="00D5035F" w:rsidRDefault="005D08CE" w:rsidP="003576DB">
            <w:pPr>
              <w:pStyle w:val="Bezodstpw"/>
            </w:pPr>
            <w:r>
              <w:t>Usunięcie wybranego kosztu.</w:t>
            </w:r>
          </w:p>
        </w:tc>
      </w:tr>
      <w:tr w:rsidR="005D08CE" w14:paraId="7C284612" w14:textId="77777777" w:rsidTr="003576DB">
        <w:tc>
          <w:tcPr>
            <w:tcW w:w="3964" w:type="dxa"/>
            <w:tcBorders>
              <w:top w:val="single" w:sz="4" w:space="0" w:color="auto"/>
              <w:left w:val="single" w:sz="4" w:space="0" w:color="auto"/>
              <w:bottom w:val="single" w:sz="4" w:space="0" w:color="auto"/>
              <w:right w:val="single" w:sz="4" w:space="0" w:color="auto"/>
            </w:tcBorders>
          </w:tcPr>
          <w:p w14:paraId="3B17BB36"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1875D991" w14:textId="77777777" w:rsidR="005D08CE" w:rsidRPr="00D5035F" w:rsidRDefault="005D08CE" w:rsidP="003576DB">
            <w:pPr>
              <w:pStyle w:val="Bezodstpw"/>
            </w:pPr>
            <w:r>
              <w:t>Koszt znajduje się w bazie danych.</w:t>
            </w:r>
          </w:p>
        </w:tc>
      </w:tr>
      <w:tr w:rsidR="005D08CE" w14:paraId="65351B23" w14:textId="77777777" w:rsidTr="003576DB">
        <w:tc>
          <w:tcPr>
            <w:tcW w:w="3964" w:type="dxa"/>
            <w:tcBorders>
              <w:top w:val="single" w:sz="4" w:space="0" w:color="auto"/>
              <w:left w:val="single" w:sz="4" w:space="0" w:color="auto"/>
              <w:bottom w:val="single" w:sz="4" w:space="0" w:color="auto"/>
              <w:right w:val="single" w:sz="4" w:space="0" w:color="auto"/>
            </w:tcBorders>
          </w:tcPr>
          <w:p w14:paraId="30151BCC"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34D8334F" w14:textId="77777777" w:rsidR="005D08CE" w:rsidRPr="00D5035F" w:rsidRDefault="005D08CE" w:rsidP="003576DB">
            <w:pPr>
              <w:pStyle w:val="Bezodstpw"/>
            </w:pPr>
            <w:r>
              <w:t>Usunięcie kosztu z bazy danych.</w:t>
            </w:r>
          </w:p>
        </w:tc>
      </w:tr>
      <w:tr w:rsidR="005D08CE" w14:paraId="405E6473" w14:textId="77777777" w:rsidTr="003576DB">
        <w:tc>
          <w:tcPr>
            <w:tcW w:w="3964" w:type="dxa"/>
            <w:tcBorders>
              <w:top w:val="single" w:sz="4" w:space="0" w:color="auto"/>
              <w:left w:val="single" w:sz="4" w:space="0" w:color="auto"/>
              <w:bottom w:val="single" w:sz="4" w:space="0" w:color="auto"/>
              <w:right w:val="single" w:sz="4" w:space="0" w:color="auto"/>
            </w:tcBorders>
          </w:tcPr>
          <w:p w14:paraId="415F0BD2"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65545A9" w14:textId="77777777" w:rsidR="005D08CE" w:rsidRPr="00D5035F" w:rsidRDefault="005D08CE" w:rsidP="003576DB">
            <w:pPr>
              <w:pStyle w:val="Bezodstpw"/>
            </w:pPr>
            <w:r>
              <w:t>Nieusunięcie kosztu z bazy danych.</w:t>
            </w:r>
          </w:p>
        </w:tc>
      </w:tr>
      <w:tr w:rsidR="005D08CE" w14:paraId="54658413" w14:textId="77777777" w:rsidTr="003576DB">
        <w:tc>
          <w:tcPr>
            <w:tcW w:w="3964" w:type="dxa"/>
            <w:tcBorders>
              <w:top w:val="single" w:sz="4" w:space="0" w:color="auto"/>
              <w:left w:val="single" w:sz="4" w:space="0" w:color="auto"/>
              <w:bottom w:val="single" w:sz="4" w:space="0" w:color="auto"/>
              <w:right w:val="single" w:sz="4" w:space="0" w:color="auto"/>
            </w:tcBorders>
          </w:tcPr>
          <w:p w14:paraId="00405397"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3ED38A18" w14:textId="77777777" w:rsidR="005D08CE" w:rsidRPr="00D5035F" w:rsidRDefault="005D08CE" w:rsidP="003576DB">
            <w:pPr>
              <w:pStyle w:val="Bezodstpw"/>
            </w:pPr>
            <w:r w:rsidRPr="00D5035F">
              <w:t>Użytkownik</w:t>
            </w:r>
            <w:r>
              <w:t>.</w:t>
            </w:r>
          </w:p>
        </w:tc>
      </w:tr>
      <w:tr w:rsidR="005D08CE" w14:paraId="5D5058CA" w14:textId="77777777" w:rsidTr="003576DB">
        <w:tc>
          <w:tcPr>
            <w:tcW w:w="3964" w:type="dxa"/>
            <w:tcBorders>
              <w:top w:val="single" w:sz="4" w:space="0" w:color="auto"/>
              <w:left w:val="single" w:sz="4" w:space="0" w:color="auto"/>
              <w:bottom w:val="single" w:sz="4" w:space="0" w:color="auto"/>
              <w:right w:val="single" w:sz="4" w:space="0" w:color="auto"/>
            </w:tcBorders>
          </w:tcPr>
          <w:p w14:paraId="5588AE75" w14:textId="77777777" w:rsidR="005D08CE" w:rsidRPr="00D5035F" w:rsidRDefault="005D08CE" w:rsidP="003576DB">
            <w:pPr>
              <w:pStyle w:val="Bezodstpw"/>
            </w:pPr>
            <w:r w:rsidRPr="00D5035F">
              <w:t>Wyzwalacz</w:t>
            </w:r>
          </w:p>
        </w:tc>
        <w:tc>
          <w:tcPr>
            <w:tcW w:w="5098" w:type="dxa"/>
            <w:tcBorders>
              <w:top w:val="single" w:sz="4" w:space="0" w:color="auto"/>
              <w:left w:val="single" w:sz="4" w:space="0" w:color="auto"/>
              <w:bottom w:val="single" w:sz="4" w:space="0" w:color="auto"/>
              <w:right w:val="single" w:sz="4" w:space="0" w:color="auto"/>
            </w:tcBorders>
          </w:tcPr>
          <w:p w14:paraId="7799AB5F" w14:textId="77777777" w:rsidR="005D08CE" w:rsidRPr="003D04D1" w:rsidRDefault="005D08CE" w:rsidP="003576DB">
            <w:pPr>
              <w:pStyle w:val="Bezodstpw"/>
            </w:pPr>
            <w:r>
              <w:t>Wybranie kosztu z listy wyświetlanej w zakładce Historia, a następnie kliknięcie przycisku usuwania.</w:t>
            </w:r>
          </w:p>
        </w:tc>
      </w:tr>
      <w:tr w:rsidR="005D08CE" w14:paraId="6675E3DA" w14:textId="77777777" w:rsidTr="003576DB">
        <w:tc>
          <w:tcPr>
            <w:tcW w:w="3964" w:type="dxa"/>
            <w:tcBorders>
              <w:top w:val="single" w:sz="4" w:space="0" w:color="auto"/>
              <w:left w:val="single" w:sz="4" w:space="0" w:color="auto"/>
              <w:bottom w:val="single" w:sz="4" w:space="0" w:color="auto"/>
              <w:right w:val="single" w:sz="4" w:space="0" w:color="auto"/>
            </w:tcBorders>
          </w:tcPr>
          <w:p w14:paraId="6E6B3232" w14:textId="77777777" w:rsidR="005D08CE" w:rsidRDefault="005D08CE" w:rsidP="003576DB">
            <w:pPr>
              <w:pStyle w:val="Bezodstpw"/>
            </w:pPr>
            <w:r>
              <w:t>Główny przebieg</w:t>
            </w:r>
          </w:p>
        </w:tc>
        <w:tc>
          <w:tcPr>
            <w:tcW w:w="5098" w:type="dxa"/>
            <w:tcBorders>
              <w:top w:val="single" w:sz="4" w:space="0" w:color="auto"/>
              <w:left w:val="single" w:sz="4" w:space="0" w:color="auto"/>
              <w:bottom w:val="single" w:sz="4" w:space="0" w:color="auto"/>
              <w:right w:val="single" w:sz="4" w:space="0" w:color="auto"/>
            </w:tcBorders>
          </w:tcPr>
          <w:p w14:paraId="217188D3" w14:textId="77777777" w:rsidR="005D08CE" w:rsidRPr="003D04D1" w:rsidRDefault="005D08CE" w:rsidP="003576DB">
            <w:pPr>
              <w:pStyle w:val="Bezodstpw"/>
            </w:pPr>
            <w:r w:rsidRPr="003D04D1">
              <w:t xml:space="preserve">1. Użytkownik </w:t>
            </w:r>
            <w:r>
              <w:t>wybiera koszt z listy wyświetlanej w zakładce Historia, a następnie klika przycisk usunięcia.</w:t>
            </w:r>
          </w:p>
          <w:p w14:paraId="1B9AC66B" w14:textId="77777777" w:rsidR="005D08CE" w:rsidRPr="003D04D1" w:rsidRDefault="005D08CE" w:rsidP="003576DB">
            <w:pPr>
              <w:pStyle w:val="Bezodstpw"/>
            </w:pPr>
            <w:r w:rsidRPr="003D04D1">
              <w:t xml:space="preserve">2. Użytkownik </w:t>
            </w:r>
            <w:r>
              <w:t>potwierdza w oknie dialogowym chęć usunięcia kosztu</w:t>
            </w:r>
            <w:r w:rsidRPr="003D04D1">
              <w:t>.</w:t>
            </w:r>
          </w:p>
          <w:p w14:paraId="1BBAC074" w14:textId="77777777" w:rsidR="005D08CE" w:rsidRPr="003D04D1" w:rsidRDefault="005D08CE" w:rsidP="003576DB">
            <w:pPr>
              <w:pStyle w:val="Bezodstpw"/>
            </w:pPr>
            <w:r w:rsidRPr="003D04D1">
              <w:t xml:space="preserve">3. </w:t>
            </w:r>
            <w:r>
              <w:t>Koszt zostaje usunięty z bazy danych</w:t>
            </w:r>
            <w:r w:rsidRPr="003D04D1">
              <w:t>.</w:t>
            </w:r>
          </w:p>
        </w:tc>
      </w:tr>
      <w:tr w:rsidR="005D08CE" w14:paraId="6D9A1ECC" w14:textId="77777777" w:rsidTr="003576DB">
        <w:tc>
          <w:tcPr>
            <w:tcW w:w="3964" w:type="dxa"/>
            <w:tcBorders>
              <w:top w:val="single" w:sz="4" w:space="0" w:color="auto"/>
              <w:left w:val="single" w:sz="4" w:space="0" w:color="auto"/>
              <w:bottom w:val="single" w:sz="4" w:space="0" w:color="auto"/>
              <w:right w:val="single" w:sz="4" w:space="0" w:color="auto"/>
            </w:tcBorders>
          </w:tcPr>
          <w:p w14:paraId="53B3077F" w14:textId="77777777" w:rsidR="005D08CE" w:rsidRDefault="005D08CE" w:rsidP="003576DB">
            <w:pPr>
              <w:pStyle w:val="Bezodstpw"/>
            </w:pPr>
            <w:r>
              <w:t>Rozszerzenie</w:t>
            </w:r>
          </w:p>
        </w:tc>
        <w:tc>
          <w:tcPr>
            <w:tcW w:w="5098" w:type="dxa"/>
            <w:tcBorders>
              <w:top w:val="single" w:sz="4" w:space="0" w:color="auto"/>
              <w:left w:val="single" w:sz="4" w:space="0" w:color="auto"/>
              <w:bottom w:val="single" w:sz="4" w:space="0" w:color="auto"/>
              <w:right w:val="single" w:sz="4" w:space="0" w:color="auto"/>
            </w:tcBorders>
          </w:tcPr>
          <w:p w14:paraId="16338328" w14:textId="77777777" w:rsidR="005D08CE" w:rsidRDefault="005D08CE" w:rsidP="003576DB">
            <w:pPr>
              <w:pStyle w:val="Bezodstpw"/>
            </w:pPr>
            <w:r>
              <w:t>2.a. Użytkownik anuluje usuwanie kosztu w oknie dialogowym.</w:t>
            </w:r>
          </w:p>
          <w:p w14:paraId="513B5E36" w14:textId="77777777" w:rsidR="005D08CE" w:rsidRDefault="005D08CE" w:rsidP="003576DB">
            <w:pPr>
              <w:pStyle w:val="Bezodstpw"/>
            </w:pPr>
            <w:r>
              <w:t>3.a. Koszt nie zostaje usunięty z bazy danych.</w:t>
            </w:r>
          </w:p>
        </w:tc>
      </w:tr>
    </w:tbl>
    <w:p w14:paraId="4C9C6880" w14:textId="77777777" w:rsidR="005D08CE" w:rsidRDefault="005D08CE" w:rsidP="005D08CE">
      <w:pPr>
        <w:pStyle w:val="Tekstwiodcy"/>
        <w:ind w:firstLine="0"/>
      </w:pPr>
    </w:p>
    <w:p w14:paraId="3221A37E" w14:textId="77777777" w:rsidR="0029699C" w:rsidRDefault="0029699C">
      <w:pPr>
        <w:spacing w:after="200" w:line="276" w:lineRule="auto"/>
        <w:jc w:val="left"/>
      </w:pPr>
      <w:r>
        <w:br w:type="page"/>
      </w:r>
    </w:p>
    <w:p w14:paraId="2761E206" w14:textId="39093ACD" w:rsidR="005D08CE" w:rsidRDefault="005D08CE" w:rsidP="005D08CE">
      <w:pPr>
        <w:pStyle w:val="Tekstwiodcy"/>
      </w:pPr>
      <w:r>
        <w:lastRenderedPageBreak/>
        <w:t>Eksportuj dane</w:t>
      </w:r>
    </w:p>
    <w:tbl>
      <w:tblPr>
        <w:tblStyle w:val="Tabela-Siatka"/>
        <w:tblW w:w="0" w:type="auto"/>
        <w:tblLook w:val="04A0" w:firstRow="1" w:lastRow="0" w:firstColumn="1" w:lastColumn="0" w:noHBand="0" w:noVBand="1"/>
      </w:tblPr>
      <w:tblGrid>
        <w:gridCol w:w="3964"/>
        <w:gridCol w:w="5098"/>
      </w:tblGrid>
      <w:tr w:rsidR="005D08CE" w14:paraId="5BE9353A" w14:textId="77777777" w:rsidTr="003576DB">
        <w:tc>
          <w:tcPr>
            <w:tcW w:w="3964" w:type="dxa"/>
            <w:tcBorders>
              <w:top w:val="single" w:sz="4" w:space="0" w:color="auto"/>
              <w:left w:val="single" w:sz="4" w:space="0" w:color="auto"/>
              <w:bottom w:val="single" w:sz="4" w:space="0" w:color="auto"/>
              <w:right w:val="single" w:sz="4" w:space="0" w:color="auto"/>
            </w:tcBorders>
          </w:tcPr>
          <w:p w14:paraId="7128CCC1"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4543FA61" w14:textId="77777777" w:rsidR="005D08CE" w:rsidRPr="00D5035F" w:rsidRDefault="005D08CE" w:rsidP="003576DB">
            <w:pPr>
              <w:pStyle w:val="Bezodstpw"/>
            </w:pPr>
            <w:r>
              <w:t>Eksport bazy danych do</w:t>
            </w:r>
            <w:commentRangeStart w:id="35"/>
            <w:r>
              <w:t xml:space="preserve"> archiwum zip.</w:t>
            </w:r>
            <w:commentRangeEnd w:id="35"/>
            <w:r>
              <w:rPr>
                <w:rStyle w:val="Odwoaniedokomentarza"/>
              </w:rPr>
              <w:commentReference w:id="35"/>
            </w:r>
          </w:p>
        </w:tc>
      </w:tr>
      <w:tr w:rsidR="005D08CE" w14:paraId="09478566" w14:textId="77777777" w:rsidTr="003576DB">
        <w:tc>
          <w:tcPr>
            <w:tcW w:w="3964" w:type="dxa"/>
            <w:tcBorders>
              <w:top w:val="single" w:sz="4" w:space="0" w:color="auto"/>
              <w:left w:val="single" w:sz="4" w:space="0" w:color="auto"/>
              <w:bottom w:val="single" w:sz="4" w:space="0" w:color="auto"/>
              <w:right w:val="single" w:sz="4" w:space="0" w:color="auto"/>
            </w:tcBorders>
          </w:tcPr>
          <w:p w14:paraId="1CABD1AE"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0697D15D" w14:textId="77777777" w:rsidR="005D08CE" w:rsidRPr="00D5035F" w:rsidRDefault="005D08CE" w:rsidP="003576DB">
            <w:pPr>
              <w:pStyle w:val="Bezodstpw"/>
            </w:pPr>
            <w:r>
              <w:t>Baza danych istnieje.</w:t>
            </w:r>
          </w:p>
        </w:tc>
      </w:tr>
      <w:tr w:rsidR="005D08CE" w14:paraId="1A46F783" w14:textId="77777777" w:rsidTr="003576DB">
        <w:tc>
          <w:tcPr>
            <w:tcW w:w="3964" w:type="dxa"/>
            <w:tcBorders>
              <w:top w:val="single" w:sz="4" w:space="0" w:color="auto"/>
              <w:left w:val="single" w:sz="4" w:space="0" w:color="auto"/>
              <w:bottom w:val="single" w:sz="4" w:space="0" w:color="auto"/>
              <w:right w:val="single" w:sz="4" w:space="0" w:color="auto"/>
            </w:tcBorders>
          </w:tcPr>
          <w:p w14:paraId="17D55EC4"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6FA14E55" w14:textId="77777777" w:rsidR="005D08CE" w:rsidRPr="00D5035F" w:rsidRDefault="005D08CE" w:rsidP="003576DB">
            <w:pPr>
              <w:pStyle w:val="Bezodstpw"/>
            </w:pPr>
            <w:r>
              <w:t>Wyeksportowanie wszystkich danych z bazy do archiwum zip.</w:t>
            </w:r>
          </w:p>
        </w:tc>
      </w:tr>
      <w:tr w:rsidR="005D08CE" w14:paraId="475B2248" w14:textId="77777777" w:rsidTr="003576DB">
        <w:tc>
          <w:tcPr>
            <w:tcW w:w="3964" w:type="dxa"/>
            <w:tcBorders>
              <w:top w:val="single" w:sz="4" w:space="0" w:color="auto"/>
              <w:left w:val="single" w:sz="4" w:space="0" w:color="auto"/>
              <w:bottom w:val="single" w:sz="4" w:space="0" w:color="auto"/>
              <w:right w:val="single" w:sz="4" w:space="0" w:color="auto"/>
            </w:tcBorders>
          </w:tcPr>
          <w:p w14:paraId="2F920DF8"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112EB179" w14:textId="77777777" w:rsidR="005D08CE" w:rsidRPr="00D5035F" w:rsidRDefault="005D08CE" w:rsidP="003576DB">
            <w:pPr>
              <w:pStyle w:val="Bezodstpw"/>
            </w:pPr>
            <w:r>
              <w:t>Niewyeksportowanie wszystkich danych z bazy do archiwum zip.</w:t>
            </w:r>
          </w:p>
        </w:tc>
      </w:tr>
      <w:tr w:rsidR="005D08CE" w14:paraId="7CBFFF5C" w14:textId="77777777" w:rsidTr="003576DB">
        <w:tc>
          <w:tcPr>
            <w:tcW w:w="3964" w:type="dxa"/>
            <w:tcBorders>
              <w:top w:val="single" w:sz="4" w:space="0" w:color="auto"/>
              <w:left w:val="single" w:sz="4" w:space="0" w:color="auto"/>
              <w:bottom w:val="single" w:sz="4" w:space="0" w:color="auto"/>
              <w:right w:val="single" w:sz="4" w:space="0" w:color="auto"/>
            </w:tcBorders>
          </w:tcPr>
          <w:p w14:paraId="0E3F0E42"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2412B53F" w14:textId="77777777" w:rsidR="005D08CE" w:rsidRPr="00D5035F" w:rsidRDefault="005D08CE" w:rsidP="003576DB">
            <w:pPr>
              <w:pStyle w:val="Bezodstpw"/>
            </w:pPr>
            <w:r w:rsidRPr="00D5035F">
              <w:t>Użytkownik</w:t>
            </w:r>
            <w:r>
              <w:t>.</w:t>
            </w:r>
          </w:p>
        </w:tc>
      </w:tr>
      <w:tr w:rsidR="005D08CE" w14:paraId="1137F4BA" w14:textId="77777777" w:rsidTr="003576DB">
        <w:tc>
          <w:tcPr>
            <w:tcW w:w="3964" w:type="dxa"/>
            <w:tcBorders>
              <w:top w:val="single" w:sz="4" w:space="0" w:color="auto"/>
              <w:left w:val="single" w:sz="4" w:space="0" w:color="auto"/>
              <w:bottom w:val="single" w:sz="4" w:space="0" w:color="auto"/>
              <w:right w:val="single" w:sz="4" w:space="0" w:color="auto"/>
            </w:tcBorders>
          </w:tcPr>
          <w:p w14:paraId="6CB46594" w14:textId="77777777" w:rsidR="005D08CE" w:rsidRPr="00D5035F" w:rsidRDefault="005D08CE" w:rsidP="003576DB">
            <w:pPr>
              <w:pStyle w:val="Bezodstpw"/>
            </w:pPr>
            <w:r w:rsidRPr="00D5035F">
              <w:t>Wyzwalacz</w:t>
            </w:r>
          </w:p>
        </w:tc>
        <w:tc>
          <w:tcPr>
            <w:tcW w:w="5098" w:type="dxa"/>
            <w:tcBorders>
              <w:top w:val="single" w:sz="4" w:space="0" w:color="auto"/>
              <w:left w:val="single" w:sz="4" w:space="0" w:color="auto"/>
              <w:bottom w:val="single" w:sz="4" w:space="0" w:color="auto"/>
              <w:right w:val="single" w:sz="4" w:space="0" w:color="auto"/>
            </w:tcBorders>
          </w:tcPr>
          <w:p w14:paraId="5FA9D407" w14:textId="77777777" w:rsidR="005D08CE" w:rsidRPr="00D5035F" w:rsidRDefault="005D08CE" w:rsidP="003576DB">
            <w:pPr>
              <w:pStyle w:val="Bezodstpw"/>
            </w:pPr>
            <w:r>
              <w:t>Wybranie przycisku Eksport w zakładce Import/Eksport.</w:t>
            </w:r>
          </w:p>
        </w:tc>
      </w:tr>
      <w:tr w:rsidR="005D08CE" w14:paraId="15FBFAD3" w14:textId="77777777" w:rsidTr="003576DB">
        <w:tc>
          <w:tcPr>
            <w:tcW w:w="3964" w:type="dxa"/>
            <w:tcBorders>
              <w:top w:val="single" w:sz="4" w:space="0" w:color="auto"/>
              <w:left w:val="single" w:sz="4" w:space="0" w:color="auto"/>
              <w:bottom w:val="single" w:sz="4" w:space="0" w:color="auto"/>
              <w:right w:val="single" w:sz="4" w:space="0" w:color="auto"/>
            </w:tcBorders>
          </w:tcPr>
          <w:p w14:paraId="2AB4316E" w14:textId="77777777" w:rsidR="005D08CE" w:rsidRDefault="005D08CE" w:rsidP="003576DB">
            <w:pPr>
              <w:pStyle w:val="Bezodstpw"/>
            </w:pPr>
            <w:r>
              <w:t>Główny przebieg</w:t>
            </w:r>
          </w:p>
        </w:tc>
        <w:tc>
          <w:tcPr>
            <w:tcW w:w="5098" w:type="dxa"/>
            <w:tcBorders>
              <w:top w:val="single" w:sz="4" w:space="0" w:color="auto"/>
              <w:left w:val="single" w:sz="4" w:space="0" w:color="auto"/>
              <w:bottom w:val="single" w:sz="4" w:space="0" w:color="auto"/>
              <w:right w:val="single" w:sz="4" w:space="0" w:color="auto"/>
            </w:tcBorders>
          </w:tcPr>
          <w:p w14:paraId="5DD902BB" w14:textId="77777777" w:rsidR="005D08CE" w:rsidRDefault="005D08CE" w:rsidP="003576DB">
            <w:pPr>
              <w:pStyle w:val="Bezodstpw"/>
            </w:pPr>
            <w:r>
              <w:t>1. Użytkownik wybiera przycisku Eksport w zakładce Import/Eksport.</w:t>
            </w:r>
          </w:p>
          <w:p w14:paraId="694A9B7E" w14:textId="77777777" w:rsidR="005D08CE" w:rsidRDefault="005D08CE" w:rsidP="003576DB">
            <w:pPr>
              <w:pStyle w:val="Bezodstpw"/>
            </w:pPr>
            <w:r>
              <w:t>2. Użytkownik potwierdza eksport w oknie dialogowym.</w:t>
            </w:r>
          </w:p>
          <w:p w14:paraId="6E3C2FA0" w14:textId="77777777" w:rsidR="005D08CE" w:rsidRDefault="005D08CE" w:rsidP="003576DB">
            <w:pPr>
              <w:pStyle w:val="Bezodstpw"/>
            </w:pPr>
            <w:r>
              <w:t>3. Baza danych zostaje wyeksportowana do archiwum zip.</w:t>
            </w:r>
          </w:p>
        </w:tc>
      </w:tr>
      <w:tr w:rsidR="005D08CE" w14:paraId="4BCDEFE0" w14:textId="77777777" w:rsidTr="003576DB">
        <w:tc>
          <w:tcPr>
            <w:tcW w:w="3964" w:type="dxa"/>
            <w:tcBorders>
              <w:top w:val="single" w:sz="4" w:space="0" w:color="auto"/>
              <w:left w:val="single" w:sz="4" w:space="0" w:color="auto"/>
              <w:bottom w:val="double" w:sz="4" w:space="0" w:color="auto"/>
              <w:right w:val="single" w:sz="4" w:space="0" w:color="auto"/>
            </w:tcBorders>
          </w:tcPr>
          <w:p w14:paraId="7ED22121" w14:textId="77777777" w:rsidR="005D08CE" w:rsidRDefault="005D08CE" w:rsidP="003576DB">
            <w:pPr>
              <w:pStyle w:val="Bezodstpw"/>
            </w:pPr>
            <w:r>
              <w:t>Rozszerzenie</w:t>
            </w:r>
          </w:p>
        </w:tc>
        <w:tc>
          <w:tcPr>
            <w:tcW w:w="5098" w:type="dxa"/>
            <w:tcBorders>
              <w:top w:val="single" w:sz="4" w:space="0" w:color="auto"/>
              <w:left w:val="single" w:sz="4" w:space="0" w:color="auto"/>
              <w:bottom w:val="double" w:sz="4" w:space="0" w:color="auto"/>
              <w:right w:val="single" w:sz="4" w:space="0" w:color="auto"/>
            </w:tcBorders>
          </w:tcPr>
          <w:p w14:paraId="5E4DDCD5" w14:textId="77777777" w:rsidR="005D08CE" w:rsidRDefault="005D08CE" w:rsidP="003576DB">
            <w:pPr>
              <w:pStyle w:val="Bezodstpw"/>
            </w:pPr>
            <w:r>
              <w:t>2.a. Użytkownik anuluje eksport w oknie dialogowym.</w:t>
            </w:r>
          </w:p>
          <w:p w14:paraId="6C1DBC4E" w14:textId="77777777" w:rsidR="005D08CE" w:rsidRDefault="005D08CE" w:rsidP="003576DB">
            <w:pPr>
              <w:pStyle w:val="Bezodstpw"/>
            </w:pPr>
            <w:r>
              <w:t>3.a. Baza danych nie zostaje wyeksportowana do archiwum zip.</w:t>
            </w:r>
          </w:p>
        </w:tc>
      </w:tr>
    </w:tbl>
    <w:p w14:paraId="367841D0" w14:textId="77777777" w:rsidR="005D08CE" w:rsidRDefault="005D08CE" w:rsidP="005D08CE">
      <w:pPr>
        <w:pStyle w:val="Tekstwiodcy"/>
        <w:ind w:firstLine="0"/>
      </w:pPr>
    </w:p>
    <w:p w14:paraId="3E818F72" w14:textId="77777777" w:rsidR="005D08CE" w:rsidRDefault="005D08CE" w:rsidP="005D08CE">
      <w:pPr>
        <w:pStyle w:val="Tekstwiodcy"/>
      </w:pPr>
      <w:r>
        <w:t>Importuj dane</w:t>
      </w:r>
    </w:p>
    <w:tbl>
      <w:tblPr>
        <w:tblStyle w:val="Tabela-Siatka"/>
        <w:tblW w:w="0" w:type="auto"/>
        <w:tblLook w:val="04A0" w:firstRow="1" w:lastRow="0" w:firstColumn="1" w:lastColumn="0" w:noHBand="0" w:noVBand="1"/>
      </w:tblPr>
      <w:tblGrid>
        <w:gridCol w:w="3964"/>
        <w:gridCol w:w="5098"/>
      </w:tblGrid>
      <w:tr w:rsidR="005D08CE" w14:paraId="420F9C50" w14:textId="77777777" w:rsidTr="003576DB">
        <w:tc>
          <w:tcPr>
            <w:tcW w:w="3964" w:type="dxa"/>
            <w:tcBorders>
              <w:top w:val="single" w:sz="4" w:space="0" w:color="auto"/>
              <w:left w:val="single" w:sz="4" w:space="0" w:color="auto"/>
              <w:bottom w:val="single" w:sz="4" w:space="0" w:color="auto"/>
              <w:right w:val="single" w:sz="4" w:space="0" w:color="auto"/>
            </w:tcBorders>
          </w:tcPr>
          <w:p w14:paraId="0B68DBD0" w14:textId="77777777" w:rsidR="005D08CE" w:rsidRPr="00D5035F" w:rsidRDefault="005D08CE" w:rsidP="003576DB">
            <w:pPr>
              <w:pStyle w:val="Bezodstpw"/>
            </w:pPr>
            <w:r w:rsidRPr="00D5035F">
              <w:t>Kontekst zdaniowy</w:t>
            </w:r>
          </w:p>
        </w:tc>
        <w:tc>
          <w:tcPr>
            <w:tcW w:w="5098" w:type="dxa"/>
            <w:tcBorders>
              <w:top w:val="single" w:sz="4" w:space="0" w:color="auto"/>
              <w:left w:val="single" w:sz="4" w:space="0" w:color="auto"/>
              <w:bottom w:val="single" w:sz="4" w:space="0" w:color="auto"/>
              <w:right w:val="single" w:sz="4" w:space="0" w:color="auto"/>
            </w:tcBorders>
          </w:tcPr>
          <w:p w14:paraId="50C57468" w14:textId="77777777" w:rsidR="005D08CE" w:rsidRPr="00D5035F" w:rsidRDefault="005D08CE" w:rsidP="003576DB">
            <w:pPr>
              <w:pStyle w:val="Bezodstpw"/>
            </w:pPr>
            <w:r>
              <w:t>Import bazy danych z archiwum zip.</w:t>
            </w:r>
          </w:p>
        </w:tc>
      </w:tr>
      <w:tr w:rsidR="005D08CE" w14:paraId="6A70AD4D" w14:textId="77777777" w:rsidTr="003576DB">
        <w:tc>
          <w:tcPr>
            <w:tcW w:w="3964" w:type="dxa"/>
            <w:tcBorders>
              <w:top w:val="single" w:sz="4" w:space="0" w:color="auto"/>
              <w:left w:val="single" w:sz="4" w:space="0" w:color="auto"/>
              <w:bottom w:val="single" w:sz="4" w:space="0" w:color="auto"/>
              <w:right w:val="single" w:sz="4" w:space="0" w:color="auto"/>
            </w:tcBorders>
          </w:tcPr>
          <w:p w14:paraId="6BEC7D6E" w14:textId="77777777" w:rsidR="005D08CE" w:rsidRPr="00D5035F" w:rsidRDefault="005D08CE" w:rsidP="003576DB">
            <w:pPr>
              <w:pStyle w:val="Bezodstpw"/>
            </w:pPr>
            <w:r w:rsidRPr="00D5035F">
              <w:t>Warunki wstępne</w:t>
            </w:r>
          </w:p>
        </w:tc>
        <w:tc>
          <w:tcPr>
            <w:tcW w:w="5098" w:type="dxa"/>
            <w:tcBorders>
              <w:top w:val="single" w:sz="4" w:space="0" w:color="auto"/>
              <w:left w:val="single" w:sz="4" w:space="0" w:color="auto"/>
              <w:bottom w:val="single" w:sz="4" w:space="0" w:color="auto"/>
              <w:right w:val="single" w:sz="4" w:space="0" w:color="auto"/>
            </w:tcBorders>
          </w:tcPr>
          <w:p w14:paraId="6A94D307" w14:textId="77777777" w:rsidR="005D08CE" w:rsidRPr="00D5035F" w:rsidRDefault="005D08CE" w:rsidP="003576DB">
            <w:pPr>
              <w:pStyle w:val="Bezodstpw"/>
            </w:pPr>
            <w:r>
              <w:t>Jest dostępne archiwum zip potrzebne do wykonania importu.</w:t>
            </w:r>
          </w:p>
        </w:tc>
      </w:tr>
      <w:tr w:rsidR="005D08CE" w14:paraId="759804F7" w14:textId="77777777" w:rsidTr="003576DB">
        <w:tc>
          <w:tcPr>
            <w:tcW w:w="3964" w:type="dxa"/>
            <w:tcBorders>
              <w:top w:val="single" w:sz="4" w:space="0" w:color="auto"/>
              <w:left w:val="single" w:sz="4" w:space="0" w:color="auto"/>
              <w:bottom w:val="single" w:sz="4" w:space="0" w:color="auto"/>
              <w:right w:val="single" w:sz="4" w:space="0" w:color="auto"/>
            </w:tcBorders>
          </w:tcPr>
          <w:p w14:paraId="7FB5432D" w14:textId="77777777" w:rsidR="005D08CE" w:rsidRPr="00D5035F" w:rsidRDefault="005D08CE" w:rsidP="003576DB">
            <w:pPr>
              <w:pStyle w:val="Bezodstpw"/>
            </w:pPr>
            <w:r w:rsidRPr="00D5035F">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67DF1E3D" w14:textId="77777777" w:rsidR="005D08CE" w:rsidRPr="00D5035F" w:rsidRDefault="005D08CE" w:rsidP="003576DB">
            <w:pPr>
              <w:pStyle w:val="Bezodstpw"/>
            </w:pPr>
            <w:r>
              <w:t>Zaimportowanie wszystkich danych z archiwum zip do bazy danych.</w:t>
            </w:r>
          </w:p>
        </w:tc>
      </w:tr>
      <w:tr w:rsidR="005D08CE" w14:paraId="6374488F" w14:textId="77777777" w:rsidTr="003576DB">
        <w:tc>
          <w:tcPr>
            <w:tcW w:w="3964" w:type="dxa"/>
            <w:tcBorders>
              <w:top w:val="single" w:sz="4" w:space="0" w:color="auto"/>
              <w:left w:val="single" w:sz="4" w:space="0" w:color="auto"/>
              <w:bottom w:val="single" w:sz="4" w:space="0" w:color="auto"/>
              <w:right w:val="single" w:sz="4" w:space="0" w:color="auto"/>
            </w:tcBorders>
          </w:tcPr>
          <w:p w14:paraId="64036CC4" w14:textId="77777777" w:rsidR="005D08CE" w:rsidRPr="00D5035F" w:rsidRDefault="005D08CE" w:rsidP="003576DB">
            <w:pPr>
              <w:pStyle w:val="Bezodstpw"/>
            </w:pPr>
            <w:r w:rsidRPr="00D5035F">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727090EA" w14:textId="77777777" w:rsidR="005D08CE" w:rsidRPr="00D5035F" w:rsidRDefault="005D08CE" w:rsidP="003576DB">
            <w:pPr>
              <w:pStyle w:val="Bezodstpw"/>
            </w:pPr>
            <w:r>
              <w:t>Niezaimportowanie wszystkich danych z archiwum zip do bazy danych.</w:t>
            </w:r>
          </w:p>
        </w:tc>
      </w:tr>
      <w:tr w:rsidR="005D08CE" w14:paraId="7A6112DF" w14:textId="77777777" w:rsidTr="003576DB">
        <w:tc>
          <w:tcPr>
            <w:tcW w:w="3964" w:type="dxa"/>
            <w:tcBorders>
              <w:top w:val="single" w:sz="4" w:space="0" w:color="auto"/>
              <w:left w:val="single" w:sz="4" w:space="0" w:color="auto"/>
              <w:bottom w:val="single" w:sz="4" w:space="0" w:color="auto"/>
              <w:right w:val="single" w:sz="4" w:space="0" w:color="auto"/>
            </w:tcBorders>
          </w:tcPr>
          <w:p w14:paraId="7F1070FC" w14:textId="77777777" w:rsidR="005D08CE" w:rsidRPr="00D5035F" w:rsidRDefault="005D08CE" w:rsidP="003576DB">
            <w:pPr>
              <w:pStyle w:val="Bezodstpw"/>
            </w:pPr>
            <w:r w:rsidRPr="00D5035F">
              <w:t xml:space="preserve">Aktor </w:t>
            </w:r>
          </w:p>
        </w:tc>
        <w:tc>
          <w:tcPr>
            <w:tcW w:w="5098" w:type="dxa"/>
            <w:tcBorders>
              <w:top w:val="single" w:sz="4" w:space="0" w:color="auto"/>
              <w:left w:val="single" w:sz="4" w:space="0" w:color="auto"/>
              <w:bottom w:val="single" w:sz="4" w:space="0" w:color="auto"/>
              <w:right w:val="single" w:sz="4" w:space="0" w:color="auto"/>
            </w:tcBorders>
          </w:tcPr>
          <w:p w14:paraId="34CB67FD" w14:textId="77777777" w:rsidR="005D08CE" w:rsidRPr="00D5035F" w:rsidRDefault="005D08CE" w:rsidP="003576DB">
            <w:pPr>
              <w:pStyle w:val="Bezodstpw"/>
            </w:pPr>
            <w:r w:rsidRPr="00D5035F">
              <w:t>Użytkownik</w:t>
            </w:r>
            <w:r>
              <w:t>.</w:t>
            </w:r>
          </w:p>
        </w:tc>
      </w:tr>
      <w:tr w:rsidR="005D08CE" w14:paraId="63FA59BC" w14:textId="77777777" w:rsidTr="003576DB">
        <w:tc>
          <w:tcPr>
            <w:tcW w:w="3964" w:type="dxa"/>
            <w:tcBorders>
              <w:top w:val="single" w:sz="4" w:space="0" w:color="auto"/>
              <w:left w:val="single" w:sz="4" w:space="0" w:color="auto"/>
              <w:bottom w:val="single" w:sz="4" w:space="0" w:color="auto"/>
              <w:right w:val="single" w:sz="4" w:space="0" w:color="auto"/>
            </w:tcBorders>
          </w:tcPr>
          <w:p w14:paraId="791DFD87" w14:textId="77777777" w:rsidR="005D08CE" w:rsidRPr="00D5035F" w:rsidRDefault="005D08CE" w:rsidP="003576DB">
            <w:pPr>
              <w:pStyle w:val="Bezodstpw"/>
            </w:pPr>
            <w:r w:rsidRPr="00D5035F">
              <w:t>Wyzwalacz</w:t>
            </w:r>
          </w:p>
        </w:tc>
        <w:tc>
          <w:tcPr>
            <w:tcW w:w="5098" w:type="dxa"/>
            <w:tcBorders>
              <w:top w:val="single" w:sz="4" w:space="0" w:color="auto"/>
              <w:left w:val="single" w:sz="4" w:space="0" w:color="auto"/>
              <w:bottom w:val="single" w:sz="4" w:space="0" w:color="auto"/>
              <w:right w:val="single" w:sz="4" w:space="0" w:color="auto"/>
            </w:tcBorders>
          </w:tcPr>
          <w:p w14:paraId="0E942273" w14:textId="77777777" w:rsidR="005D08CE" w:rsidRPr="00D5035F" w:rsidRDefault="005D08CE" w:rsidP="003576DB">
            <w:pPr>
              <w:pStyle w:val="Bezodstpw"/>
            </w:pPr>
            <w:r>
              <w:t>Wybranie przycisku Import w zakładce Import/Eksport lub wybranie opcji importu przy pierwszym uruchomieniu aplikacji.</w:t>
            </w:r>
          </w:p>
        </w:tc>
      </w:tr>
      <w:tr w:rsidR="005D08CE" w14:paraId="3CED0199" w14:textId="77777777" w:rsidTr="003576DB">
        <w:tc>
          <w:tcPr>
            <w:tcW w:w="3964" w:type="dxa"/>
            <w:tcBorders>
              <w:top w:val="single" w:sz="4" w:space="0" w:color="auto"/>
              <w:left w:val="single" w:sz="4" w:space="0" w:color="auto"/>
              <w:bottom w:val="single" w:sz="4" w:space="0" w:color="auto"/>
              <w:right w:val="single" w:sz="4" w:space="0" w:color="auto"/>
            </w:tcBorders>
          </w:tcPr>
          <w:p w14:paraId="165177D6" w14:textId="77777777" w:rsidR="005D08CE" w:rsidRDefault="005D08CE" w:rsidP="003576DB">
            <w:pPr>
              <w:pStyle w:val="Bezodstpw"/>
            </w:pPr>
            <w:r>
              <w:t>Główny przebieg</w:t>
            </w:r>
          </w:p>
        </w:tc>
        <w:tc>
          <w:tcPr>
            <w:tcW w:w="5098" w:type="dxa"/>
            <w:tcBorders>
              <w:top w:val="single" w:sz="4" w:space="0" w:color="auto"/>
              <w:left w:val="single" w:sz="4" w:space="0" w:color="auto"/>
              <w:bottom w:val="single" w:sz="4" w:space="0" w:color="auto"/>
              <w:right w:val="single" w:sz="4" w:space="0" w:color="auto"/>
            </w:tcBorders>
          </w:tcPr>
          <w:p w14:paraId="4E6F0DDB" w14:textId="77777777" w:rsidR="005D08CE" w:rsidRDefault="005D08CE" w:rsidP="003576DB">
            <w:pPr>
              <w:pStyle w:val="Bezodstpw"/>
            </w:pPr>
            <w:r>
              <w:t>1. Użytkownik wybiera przycisku Import w zakładce Import/Eksport lub wybranie opcji importu przy pierwszym uruchomieniu aplikacji.</w:t>
            </w:r>
          </w:p>
          <w:p w14:paraId="15735E7B" w14:textId="77777777" w:rsidR="005D08CE" w:rsidRDefault="005D08CE" w:rsidP="003576DB">
            <w:pPr>
              <w:pStyle w:val="Bezodstpw"/>
            </w:pPr>
            <w:r>
              <w:t>2. Użytkownik potwierdza import w oknie dialogowym z ostrzeżeniem, że wszystkie istniejące dane zostaną nadpisane.</w:t>
            </w:r>
          </w:p>
          <w:p w14:paraId="05FC58F2" w14:textId="77777777" w:rsidR="005D08CE" w:rsidRDefault="005D08CE" w:rsidP="003576DB">
            <w:pPr>
              <w:pStyle w:val="Bezodstpw"/>
            </w:pPr>
            <w:r>
              <w:t>3. Baza danych zostaje zaimportowana.</w:t>
            </w:r>
          </w:p>
        </w:tc>
      </w:tr>
      <w:tr w:rsidR="005D08CE" w14:paraId="7B416A00" w14:textId="77777777" w:rsidTr="003576DB">
        <w:tc>
          <w:tcPr>
            <w:tcW w:w="3964" w:type="dxa"/>
            <w:tcBorders>
              <w:top w:val="single" w:sz="4" w:space="0" w:color="auto"/>
              <w:left w:val="single" w:sz="4" w:space="0" w:color="auto"/>
              <w:bottom w:val="single" w:sz="4" w:space="0" w:color="auto"/>
              <w:right w:val="single" w:sz="4" w:space="0" w:color="auto"/>
            </w:tcBorders>
          </w:tcPr>
          <w:p w14:paraId="6B632192" w14:textId="77777777" w:rsidR="005D08CE" w:rsidRDefault="005D08CE" w:rsidP="003576DB">
            <w:pPr>
              <w:pStyle w:val="Bezodstpw"/>
            </w:pPr>
            <w:r>
              <w:t>Rozszerzenie</w:t>
            </w:r>
          </w:p>
        </w:tc>
        <w:tc>
          <w:tcPr>
            <w:tcW w:w="5098" w:type="dxa"/>
            <w:tcBorders>
              <w:top w:val="single" w:sz="4" w:space="0" w:color="auto"/>
              <w:left w:val="single" w:sz="4" w:space="0" w:color="auto"/>
              <w:bottom w:val="single" w:sz="4" w:space="0" w:color="auto"/>
              <w:right w:val="single" w:sz="4" w:space="0" w:color="auto"/>
            </w:tcBorders>
          </w:tcPr>
          <w:p w14:paraId="550BD9D2" w14:textId="77777777" w:rsidR="005D08CE" w:rsidRDefault="005D08CE" w:rsidP="003576DB">
            <w:pPr>
              <w:pStyle w:val="Bezodstpw"/>
            </w:pPr>
            <w:r>
              <w:t>2.a. Użytkownik anuluje import w oknie dialogowym.</w:t>
            </w:r>
          </w:p>
          <w:p w14:paraId="42B029D3" w14:textId="77777777" w:rsidR="005D08CE" w:rsidRDefault="005D08CE" w:rsidP="003576DB">
            <w:pPr>
              <w:pStyle w:val="Bezodstpw"/>
            </w:pPr>
            <w:r>
              <w:t>3.a. Baza danych nie zostaje zaimportowana.</w:t>
            </w:r>
          </w:p>
        </w:tc>
      </w:tr>
    </w:tbl>
    <w:p w14:paraId="178C86DA" w14:textId="77777777" w:rsidR="005D08CE" w:rsidRDefault="005D08CE" w:rsidP="005D08CE">
      <w:pPr>
        <w:pStyle w:val="Tekstwiodcy"/>
        <w:ind w:firstLine="0"/>
      </w:pPr>
    </w:p>
    <w:p w14:paraId="051E0EA0" w14:textId="77777777" w:rsidR="005D08CE" w:rsidRDefault="005D08CE" w:rsidP="005D08CE">
      <w:pPr>
        <w:spacing w:after="200" w:line="276" w:lineRule="auto"/>
        <w:jc w:val="left"/>
        <w:rPr>
          <w:rFonts w:eastAsiaTheme="majorEastAsia" w:cstheme="majorBidi"/>
          <w:b/>
          <w:bCs/>
          <w:iCs/>
        </w:rPr>
      </w:pPr>
      <w:r>
        <w:br w:type="page"/>
      </w:r>
    </w:p>
    <w:p w14:paraId="6D23B0CB" w14:textId="77777777" w:rsidR="005D08CE" w:rsidRDefault="005D08CE" w:rsidP="005D08CE">
      <w:pPr>
        <w:pStyle w:val="Tekstwiodcy"/>
      </w:pPr>
      <w:commentRangeStart w:id="36"/>
      <w:r>
        <w:lastRenderedPageBreak/>
        <w:t>Przeglądaj statystyki</w:t>
      </w:r>
      <w:commentRangeEnd w:id="36"/>
      <w:r>
        <w:rPr>
          <w:rStyle w:val="Odwoaniedokomentarza"/>
          <w:b/>
          <w:bCs/>
          <w:iCs/>
        </w:rPr>
        <w:commentReference w:id="36"/>
      </w:r>
    </w:p>
    <w:tbl>
      <w:tblPr>
        <w:tblStyle w:val="Tabela-Siatka"/>
        <w:tblW w:w="0" w:type="auto"/>
        <w:tblLook w:val="04A0" w:firstRow="1" w:lastRow="0" w:firstColumn="1" w:lastColumn="0" w:noHBand="0" w:noVBand="1"/>
      </w:tblPr>
      <w:tblGrid>
        <w:gridCol w:w="3964"/>
        <w:gridCol w:w="5098"/>
      </w:tblGrid>
      <w:tr w:rsidR="005D08CE" w14:paraId="1CCE9A96" w14:textId="77777777" w:rsidTr="003576DB">
        <w:tc>
          <w:tcPr>
            <w:tcW w:w="3964" w:type="dxa"/>
            <w:tcBorders>
              <w:top w:val="single" w:sz="4" w:space="0" w:color="auto"/>
              <w:left w:val="single" w:sz="4" w:space="0" w:color="auto"/>
              <w:bottom w:val="single" w:sz="4" w:space="0" w:color="auto"/>
              <w:right w:val="single" w:sz="4" w:space="0" w:color="auto"/>
            </w:tcBorders>
          </w:tcPr>
          <w:p w14:paraId="0D423D15" w14:textId="77777777" w:rsidR="005D08CE" w:rsidRPr="006E4272" w:rsidRDefault="005D08CE" w:rsidP="003576DB">
            <w:pPr>
              <w:pStyle w:val="Bezodstpw"/>
              <w:rPr>
                <w:highlight w:val="red"/>
              </w:rPr>
            </w:pPr>
            <w:r w:rsidRPr="006E4272">
              <w:rPr>
                <w:highlight w:val="red"/>
              </w:rPr>
              <w:t>Kontekst zdaniowy</w:t>
            </w:r>
          </w:p>
        </w:tc>
        <w:tc>
          <w:tcPr>
            <w:tcW w:w="5098" w:type="dxa"/>
            <w:tcBorders>
              <w:top w:val="single" w:sz="4" w:space="0" w:color="auto"/>
              <w:left w:val="single" w:sz="4" w:space="0" w:color="auto"/>
              <w:bottom w:val="single" w:sz="4" w:space="0" w:color="auto"/>
              <w:right w:val="single" w:sz="4" w:space="0" w:color="auto"/>
            </w:tcBorders>
          </w:tcPr>
          <w:p w14:paraId="412E004E" w14:textId="77777777" w:rsidR="005D08CE" w:rsidRPr="006E4272" w:rsidRDefault="005D08CE" w:rsidP="003576DB">
            <w:pPr>
              <w:pStyle w:val="Bezodstpw"/>
              <w:rPr>
                <w:highlight w:val="red"/>
              </w:rPr>
            </w:pPr>
            <w:r w:rsidRPr="006E4272">
              <w:rPr>
                <w:highlight w:val="red"/>
              </w:rPr>
              <w:t>Uruchomienie samouczka aplikacji.</w:t>
            </w:r>
          </w:p>
        </w:tc>
      </w:tr>
      <w:tr w:rsidR="005D08CE" w14:paraId="1388B2E3" w14:textId="77777777" w:rsidTr="003576DB">
        <w:tc>
          <w:tcPr>
            <w:tcW w:w="3964" w:type="dxa"/>
            <w:tcBorders>
              <w:top w:val="single" w:sz="4" w:space="0" w:color="auto"/>
              <w:left w:val="single" w:sz="4" w:space="0" w:color="auto"/>
              <w:bottom w:val="single" w:sz="4" w:space="0" w:color="auto"/>
              <w:right w:val="single" w:sz="4" w:space="0" w:color="auto"/>
            </w:tcBorders>
          </w:tcPr>
          <w:p w14:paraId="3D0D35B3" w14:textId="77777777" w:rsidR="005D08CE" w:rsidRPr="006E4272" w:rsidRDefault="005D08CE" w:rsidP="003576DB">
            <w:pPr>
              <w:pStyle w:val="Bezodstpw"/>
              <w:rPr>
                <w:highlight w:val="red"/>
              </w:rPr>
            </w:pPr>
            <w:r w:rsidRPr="006E4272">
              <w:rPr>
                <w:highlight w:val="red"/>
              </w:rPr>
              <w:t>Warunki wstępne</w:t>
            </w:r>
          </w:p>
        </w:tc>
        <w:tc>
          <w:tcPr>
            <w:tcW w:w="5098" w:type="dxa"/>
            <w:tcBorders>
              <w:top w:val="single" w:sz="4" w:space="0" w:color="auto"/>
              <w:left w:val="single" w:sz="4" w:space="0" w:color="auto"/>
              <w:bottom w:val="single" w:sz="4" w:space="0" w:color="auto"/>
              <w:right w:val="single" w:sz="4" w:space="0" w:color="auto"/>
            </w:tcBorders>
          </w:tcPr>
          <w:p w14:paraId="3ED1D943" w14:textId="77777777" w:rsidR="005D08CE" w:rsidRPr="006E4272" w:rsidRDefault="005D08CE" w:rsidP="003576DB">
            <w:pPr>
              <w:pStyle w:val="Bezodstpw"/>
              <w:rPr>
                <w:highlight w:val="red"/>
              </w:rPr>
            </w:pPr>
            <w:r w:rsidRPr="006E4272">
              <w:rPr>
                <w:highlight w:val="red"/>
              </w:rPr>
              <w:t>Brak.</w:t>
            </w:r>
          </w:p>
        </w:tc>
      </w:tr>
      <w:tr w:rsidR="005D08CE" w14:paraId="3C64788B" w14:textId="77777777" w:rsidTr="003576DB">
        <w:tc>
          <w:tcPr>
            <w:tcW w:w="3964" w:type="dxa"/>
            <w:tcBorders>
              <w:top w:val="single" w:sz="4" w:space="0" w:color="auto"/>
              <w:left w:val="single" w:sz="4" w:space="0" w:color="auto"/>
              <w:bottom w:val="single" w:sz="4" w:space="0" w:color="auto"/>
              <w:right w:val="single" w:sz="4" w:space="0" w:color="auto"/>
            </w:tcBorders>
          </w:tcPr>
          <w:p w14:paraId="7E43763E" w14:textId="77777777" w:rsidR="005D08CE" w:rsidRPr="006E4272" w:rsidRDefault="005D08CE" w:rsidP="003576DB">
            <w:pPr>
              <w:pStyle w:val="Bezodstpw"/>
              <w:rPr>
                <w:highlight w:val="red"/>
              </w:rPr>
            </w:pPr>
            <w:r w:rsidRPr="006E4272">
              <w:rPr>
                <w:highlight w:val="red"/>
              </w:rPr>
              <w:t>Warunek pomyślnego zakończenia</w:t>
            </w:r>
          </w:p>
        </w:tc>
        <w:tc>
          <w:tcPr>
            <w:tcW w:w="5098" w:type="dxa"/>
            <w:tcBorders>
              <w:top w:val="single" w:sz="4" w:space="0" w:color="auto"/>
              <w:left w:val="single" w:sz="4" w:space="0" w:color="auto"/>
              <w:bottom w:val="single" w:sz="4" w:space="0" w:color="auto"/>
              <w:right w:val="single" w:sz="4" w:space="0" w:color="auto"/>
            </w:tcBorders>
          </w:tcPr>
          <w:p w14:paraId="7D1C292C" w14:textId="77777777" w:rsidR="005D08CE" w:rsidRPr="006E4272" w:rsidRDefault="005D08CE" w:rsidP="003576DB">
            <w:pPr>
              <w:pStyle w:val="Bezodstpw"/>
              <w:rPr>
                <w:highlight w:val="red"/>
              </w:rPr>
            </w:pPr>
            <w:r w:rsidRPr="006E4272">
              <w:rPr>
                <w:highlight w:val="red"/>
              </w:rPr>
              <w:t>Poprawne wyświetlenie wszystkich ekranów samouczka i powrót do normalnego trybu użytkowania.</w:t>
            </w:r>
          </w:p>
        </w:tc>
      </w:tr>
      <w:tr w:rsidR="005D08CE" w14:paraId="164C2ADC" w14:textId="77777777" w:rsidTr="003576DB">
        <w:tc>
          <w:tcPr>
            <w:tcW w:w="3964" w:type="dxa"/>
            <w:tcBorders>
              <w:top w:val="single" w:sz="4" w:space="0" w:color="auto"/>
              <w:left w:val="single" w:sz="4" w:space="0" w:color="auto"/>
              <w:bottom w:val="single" w:sz="4" w:space="0" w:color="auto"/>
              <w:right w:val="single" w:sz="4" w:space="0" w:color="auto"/>
            </w:tcBorders>
          </w:tcPr>
          <w:p w14:paraId="75713433" w14:textId="77777777" w:rsidR="005D08CE" w:rsidRPr="006E4272" w:rsidRDefault="005D08CE" w:rsidP="003576DB">
            <w:pPr>
              <w:pStyle w:val="Bezodstpw"/>
              <w:rPr>
                <w:highlight w:val="red"/>
              </w:rPr>
            </w:pPr>
            <w:r w:rsidRPr="006E4272">
              <w:rPr>
                <w:highlight w:val="red"/>
              </w:rPr>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14:paraId="12EC8237" w14:textId="77777777" w:rsidR="005D08CE" w:rsidRPr="006E4272" w:rsidRDefault="005D08CE" w:rsidP="003576DB">
            <w:pPr>
              <w:pStyle w:val="Bezodstpw"/>
              <w:rPr>
                <w:highlight w:val="red"/>
              </w:rPr>
            </w:pPr>
            <w:r w:rsidRPr="006E4272">
              <w:rPr>
                <w:highlight w:val="red"/>
              </w:rPr>
              <w:t>Niewyświetlenie wszystkich ekranów samouczka lub brak powrotu do normalnego trybu użytkowania.</w:t>
            </w:r>
          </w:p>
        </w:tc>
      </w:tr>
      <w:tr w:rsidR="005D08CE" w14:paraId="7AA9FB43" w14:textId="77777777" w:rsidTr="003576DB">
        <w:tc>
          <w:tcPr>
            <w:tcW w:w="3964" w:type="dxa"/>
            <w:tcBorders>
              <w:top w:val="single" w:sz="4" w:space="0" w:color="auto"/>
              <w:left w:val="single" w:sz="4" w:space="0" w:color="auto"/>
              <w:bottom w:val="single" w:sz="4" w:space="0" w:color="auto"/>
              <w:right w:val="single" w:sz="4" w:space="0" w:color="auto"/>
            </w:tcBorders>
          </w:tcPr>
          <w:p w14:paraId="0314FA37" w14:textId="77777777" w:rsidR="005D08CE" w:rsidRPr="006E4272" w:rsidRDefault="005D08CE" w:rsidP="003576DB">
            <w:pPr>
              <w:pStyle w:val="Bezodstpw"/>
              <w:rPr>
                <w:highlight w:val="red"/>
              </w:rPr>
            </w:pPr>
            <w:r w:rsidRPr="006E4272">
              <w:rPr>
                <w:highlight w:val="red"/>
              </w:rPr>
              <w:t xml:space="preserve">Aktor </w:t>
            </w:r>
          </w:p>
        </w:tc>
        <w:tc>
          <w:tcPr>
            <w:tcW w:w="5098" w:type="dxa"/>
            <w:tcBorders>
              <w:top w:val="single" w:sz="4" w:space="0" w:color="auto"/>
              <w:left w:val="single" w:sz="4" w:space="0" w:color="auto"/>
              <w:bottom w:val="single" w:sz="4" w:space="0" w:color="auto"/>
              <w:right w:val="single" w:sz="4" w:space="0" w:color="auto"/>
            </w:tcBorders>
          </w:tcPr>
          <w:p w14:paraId="56CFBD9C" w14:textId="77777777" w:rsidR="005D08CE" w:rsidRPr="006E4272" w:rsidRDefault="005D08CE" w:rsidP="003576DB">
            <w:pPr>
              <w:pStyle w:val="Bezodstpw"/>
              <w:rPr>
                <w:highlight w:val="red"/>
              </w:rPr>
            </w:pPr>
            <w:r w:rsidRPr="006E4272">
              <w:rPr>
                <w:highlight w:val="red"/>
              </w:rPr>
              <w:t>Użytkownik</w:t>
            </w:r>
          </w:p>
        </w:tc>
      </w:tr>
      <w:tr w:rsidR="005D08CE" w14:paraId="722C119C" w14:textId="77777777" w:rsidTr="003576DB">
        <w:tc>
          <w:tcPr>
            <w:tcW w:w="3964" w:type="dxa"/>
            <w:tcBorders>
              <w:top w:val="single" w:sz="4" w:space="0" w:color="auto"/>
              <w:left w:val="single" w:sz="4" w:space="0" w:color="auto"/>
              <w:bottom w:val="single" w:sz="4" w:space="0" w:color="auto"/>
              <w:right w:val="single" w:sz="4" w:space="0" w:color="auto"/>
            </w:tcBorders>
          </w:tcPr>
          <w:p w14:paraId="66193844" w14:textId="77777777" w:rsidR="005D08CE" w:rsidRPr="006E4272" w:rsidRDefault="005D08CE" w:rsidP="003576DB">
            <w:pPr>
              <w:pStyle w:val="Bezodstpw"/>
              <w:rPr>
                <w:highlight w:val="red"/>
              </w:rPr>
            </w:pPr>
            <w:r w:rsidRPr="006E4272">
              <w:rPr>
                <w:highlight w:val="red"/>
              </w:rPr>
              <w:t>Wyzwalacz</w:t>
            </w:r>
          </w:p>
        </w:tc>
        <w:tc>
          <w:tcPr>
            <w:tcW w:w="5098" w:type="dxa"/>
            <w:tcBorders>
              <w:top w:val="single" w:sz="4" w:space="0" w:color="auto"/>
              <w:left w:val="single" w:sz="4" w:space="0" w:color="auto"/>
              <w:bottom w:val="single" w:sz="4" w:space="0" w:color="auto"/>
              <w:right w:val="single" w:sz="4" w:space="0" w:color="auto"/>
            </w:tcBorders>
          </w:tcPr>
          <w:p w14:paraId="70907D84" w14:textId="77777777" w:rsidR="005D08CE" w:rsidRPr="006E4272" w:rsidRDefault="005D08CE" w:rsidP="003576DB">
            <w:pPr>
              <w:pStyle w:val="Bezodstpw"/>
              <w:rPr>
                <w:highlight w:val="red"/>
              </w:rPr>
            </w:pPr>
            <w:r w:rsidRPr="006E4272">
              <w:rPr>
                <w:highlight w:val="red"/>
              </w:rPr>
              <w:t>Potwierdzenie chęci dodania pojazdu po utworzeniu konta lub wybranie przycisku uruchomienia samouczka na górnym pasku aplikacji.</w:t>
            </w:r>
          </w:p>
        </w:tc>
      </w:tr>
      <w:tr w:rsidR="005D08CE" w14:paraId="15F0CE71" w14:textId="77777777" w:rsidTr="003576DB">
        <w:tc>
          <w:tcPr>
            <w:tcW w:w="3964" w:type="dxa"/>
            <w:tcBorders>
              <w:top w:val="single" w:sz="4" w:space="0" w:color="auto"/>
              <w:left w:val="single" w:sz="4" w:space="0" w:color="auto"/>
              <w:bottom w:val="single" w:sz="4" w:space="0" w:color="auto"/>
              <w:right w:val="single" w:sz="4" w:space="0" w:color="auto"/>
            </w:tcBorders>
          </w:tcPr>
          <w:p w14:paraId="1FAC73CD" w14:textId="77777777" w:rsidR="005D08CE" w:rsidRPr="006E4272" w:rsidRDefault="005D08CE" w:rsidP="003576DB">
            <w:pPr>
              <w:pStyle w:val="Bezodstpw"/>
              <w:rPr>
                <w:highlight w:val="red"/>
              </w:rPr>
            </w:pPr>
            <w:r w:rsidRPr="006E4272">
              <w:rPr>
                <w:highlight w:val="red"/>
              </w:rPr>
              <w:t>Główny przebieg</w:t>
            </w:r>
          </w:p>
        </w:tc>
        <w:tc>
          <w:tcPr>
            <w:tcW w:w="5098" w:type="dxa"/>
            <w:tcBorders>
              <w:top w:val="single" w:sz="4" w:space="0" w:color="auto"/>
              <w:left w:val="single" w:sz="4" w:space="0" w:color="auto"/>
              <w:bottom w:val="single" w:sz="4" w:space="0" w:color="auto"/>
              <w:right w:val="single" w:sz="4" w:space="0" w:color="auto"/>
            </w:tcBorders>
          </w:tcPr>
          <w:p w14:paraId="35E34921" w14:textId="77777777" w:rsidR="005D08CE" w:rsidRPr="006E4272" w:rsidRDefault="005D08CE" w:rsidP="003576DB">
            <w:pPr>
              <w:pStyle w:val="Bezodstpw"/>
              <w:rPr>
                <w:highlight w:val="red"/>
              </w:rPr>
            </w:pPr>
            <w:r w:rsidRPr="006E4272">
              <w:rPr>
                <w:highlight w:val="red"/>
              </w:rPr>
              <w:t>1. Użytkownik wybiera dodanie nowego pojazdu przy pierwszym uruchomieniu aplikacji lub wybiera przycisk dodania nowego pojazdu w zakładce Pojazdy.</w:t>
            </w:r>
          </w:p>
          <w:p w14:paraId="6B793FAB" w14:textId="77777777" w:rsidR="005D08CE" w:rsidRPr="006E4272" w:rsidRDefault="005D08CE" w:rsidP="003576DB">
            <w:pPr>
              <w:pStyle w:val="Bezodstpw"/>
              <w:rPr>
                <w:highlight w:val="red"/>
              </w:rPr>
            </w:pPr>
            <w:r w:rsidRPr="006E4272">
              <w:rPr>
                <w:highlight w:val="red"/>
              </w:rPr>
              <w:t>2. Użytkownik wpisuje wymagane dane pojazdu: markę, model, rodzaj paliwa/paliw i zatwierdza.</w:t>
            </w:r>
          </w:p>
          <w:p w14:paraId="258C644E" w14:textId="77777777" w:rsidR="005D08CE" w:rsidRPr="006E4272" w:rsidRDefault="005D08CE" w:rsidP="003576DB">
            <w:pPr>
              <w:pStyle w:val="Bezodstpw"/>
              <w:rPr>
                <w:highlight w:val="red"/>
              </w:rPr>
            </w:pPr>
            <w:r w:rsidRPr="006E4272">
              <w:rPr>
                <w:highlight w:val="red"/>
              </w:rPr>
              <w:t>3. Pojazd zostaje dodany do tabeli pojazdy.</w:t>
            </w:r>
          </w:p>
        </w:tc>
      </w:tr>
      <w:tr w:rsidR="005D08CE" w14:paraId="77F1EFE5" w14:textId="77777777" w:rsidTr="003576DB">
        <w:tc>
          <w:tcPr>
            <w:tcW w:w="3964" w:type="dxa"/>
            <w:tcBorders>
              <w:top w:val="single" w:sz="4" w:space="0" w:color="auto"/>
              <w:left w:val="single" w:sz="4" w:space="0" w:color="auto"/>
              <w:bottom w:val="single" w:sz="4" w:space="0" w:color="auto"/>
              <w:right w:val="single" w:sz="4" w:space="0" w:color="auto"/>
            </w:tcBorders>
          </w:tcPr>
          <w:p w14:paraId="522C912D" w14:textId="77777777" w:rsidR="005D08CE" w:rsidRPr="006E4272" w:rsidRDefault="005D08CE" w:rsidP="003576DB">
            <w:pPr>
              <w:pStyle w:val="Bezodstpw"/>
              <w:rPr>
                <w:highlight w:val="red"/>
              </w:rPr>
            </w:pPr>
            <w:r w:rsidRPr="006E4272">
              <w:rPr>
                <w:highlight w:val="red"/>
              </w:rPr>
              <w:t>Rozszerzenie</w:t>
            </w:r>
          </w:p>
        </w:tc>
        <w:tc>
          <w:tcPr>
            <w:tcW w:w="5098" w:type="dxa"/>
            <w:tcBorders>
              <w:top w:val="single" w:sz="4" w:space="0" w:color="auto"/>
              <w:left w:val="single" w:sz="4" w:space="0" w:color="auto"/>
              <w:bottom w:val="single" w:sz="4" w:space="0" w:color="auto"/>
              <w:right w:val="single" w:sz="4" w:space="0" w:color="auto"/>
            </w:tcBorders>
          </w:tcPr>
          <w:p w14:paraId="12CA5A2B" w14:textId="77777777" w:rsidR="005D08CE" w:rsidRPr="006E4272" w:rsidRDefault="005D08CE" w:rsidP="003576DB">
            <w:pPr>
              <w:pStyle w:val="Bezodstpw"/>
              <w:rPr>
                <w:highlight w:val="red"/>
              </w:rPr>
            </w:pPr>
            <w:r w:rsidRPr="006E4272">
              <w:rPr>
                <w:highlight w:val="red"/>
              </w:rPr>
              <w:t>Brak</w:t>
            </w:r>
          </w:p>
        </w:tc>
      </w:tr>
    </w:tbl>
    <w:p w14:paraId="178D20F3" w14:textId="77777777" w:rsidR="005D08CE" w:rsidRPr="00FB4EF9" w:rsidRDefault="005D08CE" w:rsidP="005D08CE">
      <w:pPr>
        <w:pStyle w:val="Tekstwiodcy"/>
        <w:ind w:firstLine="0"/>
      </w:pPr>
    </w:p>
    <w:p w14:paraId="44861529" w14:textId="77777777" w:rsidR="005D08CE" w:rsidRDefault="005D08CE" w:rsidP="005D08CE">
      <w:pPr>
        <w:pStyle w:val="Tekstwiodcy"/>
      </w:pPr>
    </w:p>
    <w:p w14:paraId="2369BD88" w14:textId="114CD7E9" w:rsidR="003069EB" w:rsidRDefault="003069EB" w:rsidP="00C50878">
      <w:pPr>
        <w:pStyle w:val="NrNagwek2"/>
      </w:pPr>
      <w:r>
        <w:t>Projekt bazy danych</w:t>
      </w:r>
      <w:bookmarkEnd w:id="31"/>
    </w:p>
    <w:p w14:paraId="2A98C860" w14:textId="77777777" w:rsidR="00C50878" w:rsidRDefault="00C50878" w:rsidP="00C50878">
      <w:pPr>
        <w:pStyle w:val="Tekstwiodcy"/>
      </w:pPr>
    </w:p>
    <w:p w14:paraId="424BC6AB" w14:textId="4D5F28B6" w:rsidR="00C50878" w:rsidRDefault="003069EB" w:rsidP="00C50878">
      <w:pPr>
        <w:pStyle w:val="NrNagwek2"/>
      </w:pPr>
      <w:bookmarkStart w:id="37" w:name="_Toc472072409"/>
      <w:r>
        <w:t>Architektura aplikacji</w:t>
      </w:r>
      <w:bookmarkEnd w:id="37"/>
    </w:p>
    <w:p w14:paraId="70116602" w14:textId="77777777" w:rsidR="00C50878" w:rsidRDefault="00C50878" w:rsidP="00C50878">
      <w:pPr>
        <w:pStyle w:val="Tekstwiodcy"/>
      </w:pPr>
    </w:p>
    <w:p w14:paraId="66835D66" w14:textId="1EDA14AA" w:rsidR="003452DE" w:rsidRDefault="003069EB" w:rsidP="00C50878">
      <w:pPr>
        <w:pStyle w:val="NrNagwek2"/>
        <w:rPr>
          <w:rFonts w:eastAsiaTheme="minorHAnsi"/>
          <w:lang w:val="en-US"/>
        </w:rPr>
      </w:pPr>
      <w:bookmarkStart w:id="38" w:name="_Toc472072410"/>
      <w:r>
        <w:t>Interfejs graficzny</w:t>
      </w:r>
      <w:bookmarkEnd w:id="38"/>
      <w:r w:rsidR="003452DE" w:rsidRPr="003452DE">
        <w:rPr>
          <w:rFonts w:eastAsiaTheme="minorHAnsi"/>
          <w:lang w:val="en-US"/>
        </w:rPr>
        <w:t xml:space="preserve"> </w:t>
      </w:r>
    </w:p>
    <w:p w14:paraId="58A309DD" w14:textId="77777777" w:rsidR="00C50878" w:rsidRDefault="00C50878" w:rsidP="00C50878">
      <w:pPr>
        <w:pStyle w:val="Tekstwiodcy"/>
        <w:rPr>
          <w:lang w:val="en-US"/>
        </w:rPr>
      </w:pPr>
    </w:p>
    <w:p w14:paraId="01BE4E23" w14:textId="2864EE24" w:rsidR="003452DE" w:rsidRPr="00C50878" w:rsidRDefault="003452DE" w:rsidP="00C50878">
      <w:pPr>
        <w:pStyle w:val="NrNagwek3"/>
        <w:rPr>
          <w:rFonts w:eastAsiaTheme="minorHAnsi"/>
          <w:lang w:val="en-US"/>
        </w:rPr>
      </w:pPr>
      <w:bookmarkStart w:id="39" w:name="_Toc472072411"/>
      <w:r>
        <w:rPr>
          <w:rFonts w:eastAsiaTheme="minorHAnsi"/>
          <w:lang w:val="en-US"/>
        </w:rPr>
        <w:t>Fragment</w:t>
      </w:r>
      <w:r w:rsidRPr="00BA0D4E">
        <w:rPr>
          <w:rFonts w:eastAsiaTheme="minorHAnsi"/>
        </w:rPr>
        <w:t xml:space="preserve"> główny</w:t>
      </w:r>
      <w:bookmarkEnd w:id="39"/>
    </w:p>
    <w:p w14:paraId="7CC848F0" w14:textId="77777777" w:rsidR="00C50878" w:rsidRDefault="00C50878" w:rsidP="00C50878">
      <w:pPr>
        <w:pStyle w:val="Tekstwiodcy"/>
        <w:rPr>
          <w:lang w:val="en-US"/>
        </w:rPr>
      </w:pPr>
    </w:p>
    <w:p w14:paraId="2AA3102F" w14:textId="7D8BD09C" w:rsidR="00C50878" w:rsidRPr="00C50878" w:rsidRDefault="003452DE" w:rsidP="00C50878">
      <w:pPr>
        <w:pStyle w:val="NrNagwek3"/>
        <w:rPr>
          <w:rFonts w:eastAsiaTheme="minorHAnsi"/>
          <w:lang w:val="en-US"/>
        </w:rPr>
      </w:pPr>
      <w:bookmarkStart w:id="40" w:name="_Toc472072412"/>
      <w:r>
        <w:rPr>
          <w:rFonts w:eastAsiaTheme="minorHAnsi"/>
          <w:lang w:val="en-US"/>
        </w:rPr>
        <w:t>Fragment</w:t>
      </w:r>
      <w:r w:rsidRPr="00BA0D4E">
        <w:rPr>
          <w:rFonts w:eastAsiaTheme="minorHAnsi"/>
        </w:rPr>
        <w:t xml:space="preserve"> dodawania kosztu</w:t>
      </w:r>
      <w:bookmarkEnd w:id="40"/>
    </w:p>
    <w:p w14:paraId="4CB0A255" w14:textId="77777777" w:rsidR="00C50878" w:rsidRDefault="00C50878" w:rsidP="00C50878">
      <w:pPr>
        <w:pStyle w:val="Tekstwiodcy"/>
        <w:rPr>
          <w:lang w:val="en-US"/>
        </w:rPr>
      </w:pPr>
    </w:p>
    <w:p w14:paraId="2F5066C1" w14:textId="2B51657C" w:rsidR="003069EB" w:rsidRPr="00C50878" w:rsidRDefault="003452DE" w:rsidP="00C50878">
      <w:pPr>
        <w:pStyle w:val="NrNagwek3"/>
        <w:rPr>
          <w:rFonts w:eastAsiaTheme="minorHAnsi"/>
          <w:lang w:val="en-US"/>
        </w:rPr>
      </w:pPr>
      <w:bookmarkStart w:id="41" w:name="_Toc472072413"/>
      <w:r>
        <w:rPr>
          <w:rFonts w:eastAsiaTheme="minorHAnsi"/>
          <w:lang w:val="en-US"/>
        </w:rPr>
        <w:lastRenderedPageBreak/>
        <w:t>Fragment</w:t>
      </w:r>
      <w:r w:rsidRPr="00BA0D4E">
        <w:rPr>
          <w:rFonts w:eastAsiaTheme="minorHAnsi"/>
        </w:rPr>
        <w:t xml:space="preserve"> statystyk</w:t>
      </w:r>
      <w:bookmarkEnd w:id="41"/>
    </w:p>
    <w:p w14:paraId="3A82C5B7" w14:textId="77777777" w:rsidR="00C50878" w:rsidRPr="003452DE" w:rsidRDefault="00C50878" w:rsidP="00C50878">
      <w:pPr>
        <w:pStyle w:val="Tekstwiodcy"/>
        <w:rPr>
          <w:lang w:val="en-US"/>
        </w:rPr>
      </w:pPr>
    </w:p>
    <w:p w14:paraId="45E7E1E2" w14:textId="33BD4E02" w:rsidR="003069EB" w:rsidRDefault="003069EB" w:rsidP="00C50878">
      <w:pPr>
        <w:pStyle w:val="NrNagwek2"/>
      </w:pPr>
      <w:bookmarkStart w:id="42" w:name="_Toc472072414"/>
      <w:r>
        <w:t>Diagram klas</w:t>
      </w:r>
      <w:bookmarkEnd w:id="42"/>
    </w:p>
    <w:p w14:paraId="6BD18439" w14:textId="77777777" w:rsidR="00443E6F" w:rsidRPr="00D528FB" w:rsidRDefault="00443E6F" w:rsidP="00443E6F">
      <w:pPr>
        <w:pStyle w:val="Tekstwiodcy"/>
      </w:pPr>
      <w:r w:rsidRPr="00D528FB">
        <w:t>Lorem ipsum dolor sit amet, consectetur adipiscing elit. Mauris id dapibus enim. Etiam lobortis pulvinar enim in maximus.</w:t>
      </w:r>
    </w:p>
    <w:p w14:paraId="5FCA78D7" w14:textId="4A7EC843" w:rsidR="00E40A02" w:rsidRPr="00D528FB" w:rsidRDefault="00F41523" w:rsidP="00092421">
      <w:pPr>
        <w:keepNext/>
        <w:jc w:val="center"/>
      </w:pPr>
      <w:r>
        <w:pict w14:anchorId="0439112D">
          <v:shapetype id="_x0000_t4" coordsize="21600,21600" o:spt="4" path="m10800,l,10800,10800,21600,21600,10800xe">
            <v:stroke joinstyle="miter"/>
            <v:path gradientshapeok="t" o:connecttype="rect" textboxrect="5400,5400,16200,16200"/>
          </v:shapetype>
          <v:shape id="_x0000_s1028" type="#_x0000_t4" style="width:184.1pt;height:91.55pt;mso-left-percent:-10001;mso-top-percent:-10001;mso-position-horizontal:absolute;mso-position-horizontal-relative:char;mso-position-vertical:absolute;mso-position-vertical-relative:line;mso-left-percent:-10001;mso-top-percent:-10001">
            <w10:anchorlock/>
          </v:shape>
        </w:pict>
      </w:r>
    </w:p>
    <w:p w14:paraId="758AACF0" w14:textId="0F157C5D" w:rsidR="00E40A02" w:rsidRPr="00D17FC3" w:rsidRDefault="00A04F4A" w:rsidP="00D17FC3">
      <w:pPr>
        <w:pStyle w:val="Legendarysunek"/>
      </w:pPr>
      <w:bookmarkStart w:id="43" w:name="_Toc465685478"/>
      <w:r w:rsidRPr="00D17FC3">
        <w:t xml:space="preserve">Rys. </w:t>
      </w:r>
      <w:r w:rsidR="0057361B">
        <w:t>1</w:t>
      </w:r>
      <w:r w:rsidRPr="00D17FC3">
        <w:t>. Przykład podpisu rysunku</w:t>
      </w:r>
      <w:bookmarkEnd w:id="43"/>
    </w:p>
    <w:p w14:paraId="64197569" w14:textId="77777777" w:rsidR="00092421" w:rsidRDefault="00092421" w:rsidP="00092421">
      <w:pPr>
        <w:pStyle w:val="Tekstwiodcy"/>
      </w:pPr>
      <w:r w:rsidRPr="00D528FB">
        <w:t>Lorem ipsum dolor sit amet, consectetur adipiscing elit.</w:t>
      </w:r>
    </w:p>
    <w:p w14:paraId="3FBA31A9" w14:textId="77777777" w:rsidR="00C50878" w:rsidRPr="00D528FB" w:rsidRDefault="00C50878" w:rsidP="00092421">
      <w:pPr>
        <w:pStyle w:val="Tekstwiodcy"/>
      </w:pPr>
    </w:p>
    <w:p w14:paraId="650FE52D" w14:textId="77777777" w:rsidR="00D53EC3" w:rsidRPr="00D17FC3" w:rsidRDefault="00D53EC3" w:rsidP="00D17FC3">
      <w:pPr>
        <w:pStyle w:val="Legenda"/>
      </w:pPr>
      <w:bookmarkStart w:id="44" w:name="_Toc471160001"/>
      <w:r w:rsidRPr="00D17FC3">
        <w:t xml:space="preserve">Listing. </w:t>
      </w:r>
      <w:r w:rsidR="00F41523">
        <w:fldChar w:fldCharType="begin"/>
      </w:r>
      <w:r w:rsidR="00F41523">
        <w:instrText xml:space="preserve"> SEQ Listing. \* ARABIC </w:instrText>
      </w:r>
      <w:r w:rsidR="00F41523">
        <w:fldChar w:fldCharType="separate"/>
      </w:r>
      <w:r w:rsidR="00D33C84">
        <w:rPr>
          <w:noProof/>
        </w:rPr>
        <w:t>1</w:t>
      </w:r>
      <w:r w:rsidR="00F41523">
        <w:rPr>
          <w:noProof/>
        </w:rPr>
        <w:fldChar w:fldCharType="end"/>
      </w:r>
      <w:r w:rsidRPr="00D17FC3">
        <w:t xml:space="preserve">. </w:t>
      </w:r>
      <w:r w:rsidR="004D68E8" w:rsidRPr="00D17FC3">
        <w:t xml:space="preserve">Początkowe </w:t>
      </w:r>
      <w:r w:rsidR="005632A1" w:rsidRPr="00D17FC3">
        <w:t>żądanie</w:t>
      </w:r>
      <w:r w:rsidR="004D68E8" w:rsidRPr="00D17FC3">
        <w:t xml:space="preserve"> HTTP</w:t>
      </w:r>
      <w:bookmarkEnd w:id="44"/>
    </w:p>
    <w:p w14:paraId="2DD7E5D0" w14:textId="77777777" w:rsidR="00D53EC3" w:rsidRPr="001F1833" w:rsidRDefault="00D53EC3" w:rsidP="001F1833">
      <w:pPr>
        <w:pStyle w:val="Listing"/>
        <w:rPr>
          <w:lang w:val="en-US"/>
        </w:rPr>
      </w:pPr>
      <w:r w:rsidRPr="00427D5A">
        <w:t>GET /script/Articles/Latest.aspx HTTP/1.1</w:t>
      </w:r>
      <w:r w:rsidR="001F1833" w:rsidRPr="00427D5A">
        <w:br/>
      </w:r>
      <w:r w:rsidRPr="00427D5A">
        <w:t>Host: www.codeproject.com</w:t>
      </w:r>
      <w:r w:rsidR="001F1833" w:rsidRPr="00427D5A">
        <w:br/>
      </w:r>
      <w:r w:rsidRPr="00427D5A">
        <w:t xml:space="preserve">Connection: keep </w:t>
      </w:r>
      <w:r w:rsidR="001F1833" w:rsidRPr="00427D5A">
        <w:t>–</w:t>
      </w:r>
      <w:r w:rsidRPr="00427D5A">
        <w:t>alive</w:t>
      </w:r>
      <w:r w:rsidR="001F1833" w:rsidRPr="00427D5A">
        <w:br/>
      </w:r>
      <w:r w:rsidRPr="00427D5A">
        <w:t>Cache -Control: max-age=0</w:t>
      </w:r>
      <w:r w:rsidR="001F1833" w:rsidRPr="00427D5A">
        <w:br/>
      </w:r>
      <w:r w:rsidRPr="00427D5A">
        <w:t>Accept: text/html ,application/xhtml+xml,application/xml</w:t>
      </w:r>
      <w:r w:rsidR="001F1833" w:rsidRPr="00427D5A">
        <w:t>|</w:t>
      </w:r>
      <w:r w:rsidR="001F1833" w:rsidRPr="00427D5A">
        <w:br/>
      </w:r>
      <w:r w:rsidRPr="00427D5A">
        <w:t>User -Agent: Mozilla/5.0 ...</w:t>
      </w:r>
      <w:r w:rsidR="003452DE">
        <w:rPr>
          <w:lang w:val="en-US"/>
        </w:rPr>
        <w:t xml:space="preserve"> </w:t>
      </w:r>
      <w:r w:rsidR="001F1833">
        <w:rPr>
          <w:lang w:val="en-US"/>
        </w:rPr>
        <w:br/>
      </w:r>
      <w:r w:rsidRPr="001F1833">
        <w:rPr>
          <w:lang w:val="en-US"/>
        </w:rPr>
        <w:t>Accept -Language: en-US...</w:t>
      </w:r>
      <w:r w:rsidR="001F1833">
        <w:rPr>
          <w:lang w:val="en-US"/>
        </w:rPr>
        <w:br/>
      </w:r>
      <w:r w:rsidRPr="001F1833">
        <w:rPr>
          <w:lang w:val="en-US"/>
        </w:rPr>
        <w:t>Accept -Charset: windows -1251,utf -8...</w:t>
      </w:r>
    </w:p>
    <w:p w14:paraId="4E9816B5" w14:textId="77777777" w:rsidR="001F1833" w:rsidRPr="001F1833" w:rsidRDefault="001F1833" w:rsidP="001F1833">
      <w:pPr>
        <w:pStyle w:val="Tekstwiodcy"/>
        <w:rPr>
          <w:lang w:val="en-US"/>
        </w:rPr>
      </w:pPr>
      <w:r w:rsidRPr="001F1833">
        <w:rPr>
          <w:lang w:val="en-US"/>
        </w:rPr>
        <w:t>Lorem ipsum dolor sit amet, consectetur adipiscing elit</w:t>
      </w:r>
    </w:p>
    <w:p w14:paraId="3BABF5CC" w14:textId="77777777" w:rsidR="00427D5A" w:rsidRPr="005E24AA" w:rsidRDefault="00427D5A" w:rsidP="00427D5A">
      <w:pPr>
        <w:pStyle w:val="Tekstwiodcy"/>
      </w:pPr>
      <w:r w:rsidRPr="005E24AA">
        <w:t>Przykład listy numerowanej:</w:t>
      </w:r>
    </w:p>
    <w:p w14:paraId="4F0156FE" w14:textId="77777777" w:rsidR="003452DE" w:rsidRPr="003452DE" w:rsidRDefault="00D33C84" w:rsidP="003452DE">
      <w:pPr>
        <w:pStyle w:val="Tekstwiodcy"/>
        <w:numPr>
          <w:ilvl w:val="0"/>
          <w:numId w:val="3"/>
        </w:numPr>
      </w:pPr>
      <w:r w:rsidRPr="003452DE">
        <w:rPr>
          <w:lang w:val="en-US"/>
        </w:rPr>
        <w:t>A</w:t>
      </w:r>
    </w:p>
    <w:p w14:paraId="01733DD9" w14:textId="6C7D1E19" w:rsidR="00D33C84" w:rsidRPr="003452DE" w:rsidRDefault="00D33C84" w:rsidP="00C50878">
      <w:pPr>
        <w:pStyle w:val="NrNagwek1"/>
      </w:pPr>
      <w:bookmarkStart w:id="45" w:name="_Toc472072415"/>
      <w:r w:rsidRPr="003452DE">
        <w:rPr>
          <w:lang w:val="en-US"/>
        </w:rPr>
        <w:t>Implementacja</w:t>
      </w:r>
      <w:bookmarkEnd w:id="45"/>
    </w:p>
    <w:p w14:paraId="3D184CB4" w14:textId="77777777" w:rsidR="003452DE" w:rsidRPr="003069EB" w:rsidRDefault="003452DE" w:rsidP="003452DE">
      <w:pPr>
        <w:pStyle w:val="Tekstwiodcy"/>
      </w:pPr>
    </w:p>
    <w:p w14:paraId="684368EF" w14:textId="48037BD8" w:rsidR="003069EB" w:rsidRPr="003452DE" w:rsidRDefault="003069EB" w:rsidP="00C50878">
      <w:pPr>
        <w:pStyle w:val="NrNagwek2"/>
        <w:rPr>
          <w:lang w:val="en-GB"/>
        </w:rPr>
      </w:pPr>
      <w:bookmarkStart w:id="46" w:name="_Toc472072416"/>
      <w:r>
        <w:t>Opis kluczowych klas aplikacji</w:t>
      </w:r>
      <w:bookmarkEnd w:id="46"/>
    </w:p>
    <w:p w14:paraId="7D1D926E" w14:textId="77777777" w:rsidR="003452DE" w:rsidRPr="003452DE" w:rsidRDefault="003452DE" w:rsidP="003452DE">
      <w:pPr>
        <w:pStyle w:val="Tekstwiodcy"/>
        <w:rPr>
          <w:lang w:val="en-GB"/>
        </w:rPr>
      </w:pPr>
    </w:p>
    <w:p w14:paraId="72877E98" w14:textId="11975CA1" w:rsidR="004E3CEA" w:rsidRDefault="004E3CEA" w:rsidP="00C50878">
      <w:pPr>
        <w:pStyle w:val="NrNagwek3"/>
        <w:rPr>
          <w:lang w:val="en-GB"/>
        </w:rPr>
      </w:pPr>
      <w:bookmarkStart w:id="47" w:name="_Toc472072417"/>
      <w:r>
        <w:rPr>
          <w:lang w:val="en-GB"/>
        </w:rPr>
        <w:lastRenderedPageBreak/>
        <w:t>Cost</w:t>
      </w:r>
      <w:bookmarkEnd w:id="47"/>
    </w:p>
    <w:p w14:paraId="53107824" w14:textId="77777777" w:rsidR="003452DE" w:rsidRPr="003452DE" w:rsidRDefault="003452DE" w:rsidP="003452DE">
      <w:pPr>
        <w:pStyle w:val="Tekstwiodcy"/>
        <w:rPr>
          <w:lang w:val="en-GB"/>
        </w:rPr>
      </w:pPr>
      <w:r>
        <w:rPr>
          <w:lang w:val="en-GB"/>
        </w:rPr>
        <w:t>asdfasdf</w:t>
      </w:r>
    </w:p>
    <w:p w14:paraId="39DDDEB6" w14:textId="36D1572C" w:rsidR="003452DE" w:rsidRDefault="004E3CEA" w:rsidP="00C50878">
      <w:pPr>
        <w:pStyle w:val="NrNagwek3"/>
      </w:pPr>
      <w:bookmarkStart w:id="48" w:name="_Toc472072418"/>
      <w:r w:rsidRPr="004E3CEA">
        <w:rPr>
          <w:lang w:val="en-GB"/>
        </w:rPr>
        <w:t>Vehicle</w:t>
      </w:r>
      <w:bookmarkEnd w:id="48"/>
    </w:p>
    <w:p w14:paraId="0FB5B999" w14:textId="77777777" w:rsidR="003452DE" w:rsidRDefault="003452DE" w:rsidP="003452DE">
      <w:pPr>
        <w:pStyle w:val="Tekstwiodcy"/>
      </w:pPr>
    </w:p>
    <w:p w14:paraId="499DCF04" w14:textId="63B95E31" w:rsidR="003452DE" w:rsidRDefault="004E3CEA" w:rsidP="00C50878">
      <w:pPr>
        <w:pStyle w:val="NrNagwek3"/>
      </w:pPr>
      <w:bookmarkStart w:id="49" w:name="_Toc472072419"/>
      <w:r>
        <w:t>Settings</w:t>
      </w:r>
      <w:bookmarkEnd w:id="49"/>
    </w:p>
    <w:p w14:paraId="461B9B47" w14:textId="77777777" w:rsidR="003452DE" w:rsidRPr="00D33C84" w:rsidRDefault="003452DE" w:rsidP="003452DE">
      <w:pPr>
        <w:pStyle w:val="Tekstwiodcy"/>
      </w:pPr>
    </w:p>
    <w:p w14:paraId="2C20CFEE" w14:textId="012DA7B9" w:rsidR="00D33C84" w:rsidRDefault="00D33C84" w:rsidP="00C50878">
      <w:pPr>
        <w:pStyle w:val="NrNagwek2"/>
      </w:pPr>
      <w:bookmarkStart w:id="50" w:name="_Toc472072420"/>
      <w:r w:rsidRPr="00D33C84">
        <w:t>Algorytmy obliczeniowe</w:t>
      </w:r>
      <w:bookmarkEnd w:id="50"/>
    </w:p>
    <w:p w14:paraId="01D5AED6" w14:textId="77777777" w:rsidR="003452DE" w:rsidRPr="00BA0D4E" w:rsidRDefault="003452DE" w:rsidP="003452DE">
      <w:pPr>
        <w:pStyle w:val="Tekstwiodcy"/>
      </w:pPr>
    </w:p>
    <w:p w14:paraId="7DA10541" w14:textId="4F39BCDD" w:rsidR="00BA0D4E" w:rsidRDefault="00BA0D4E" w:rsidP="00C50878">
      <w:pPr>
        <w:pStyle w:val="NrNagwek3"/>
      </w:pPr>
      <w:bookmarkStart w:id="51" w:name="_Toc472072421"/>
      <w:r w:rsidRPr="00BA0D4E">
        <w:t>Prognoza zasięgu pojazdu</w:t>
      </w:r>
      <w:bookmarkEnd w:id="51"/>
    </w:p>
    <w:p w14:paraId="255393B1" w14:textId="77777777" w:rsidR="003452DE" w:rsidRPr="00BA0D4E" w:rsidRDefault="003452DE" w:rsidP="003452DE">
      <w:pPr>
        <w:pStyle w:val="Tekstwiodcy"/>
      </w:pPr>
    </w:p>
    <w:p w14:paraId="1255A846" w14:textId="066F4F0C" w:rsidR="003452DE" w:rsidRDefault="00BA0D4E" w:rsidP="00C50878">
      <w:pPr>
        <w:pStyle w:val="NrNagwek3"/>
      </w:pPr>
      <w:bookmarkStart w:id="52" w:name="_Toc472072422"/>
      <w:r w:rsidRPr="00BA0D4E">
        <w:t>Obliczanie całkowitego kosztu kilometra</w:t>
      </w:r>
      <w:bookmarkEnd w:id="52"/>
    </w:p>
    <w:p w14:paraId="7B253707" w14:textId="77777777" w:rsidR="003452DE" w:rsidRPr="00BA0D4E" w:rsidRDefault="003452DE" w:rsidP="003452DE">
      <w:pPr>
        <w:pStyle w:val="Tekstwiodcy"/>
      </w:pPr>
    </w:p>
    <w:p w14:paraId="5DBD112F" w14:textId="31BE78AF" w:rsidR="00BA0D4E" w:rsidRPr="003452DE" w:rsidRDefault="00BA0D4E" w:rsidP="00C50878">
      <w:pPr>
        <w:pStyle w:val="NrNagwek3"/>
      </w:pPr>
      <w:bookmarkStart w:id="53" w:name="_Toc472072423"/>
      <w:r w:rsidRPr="00BA0D4E">
        <w:t>Średnie spalanie</w:t>
      </w:r>
      <w:bookmarkEnd w:id="53"/>
      <w:r>
        <w:rPr>
          <w:lang w:val="en-US"/>
        </w:rPr>
        <w:t xml:space="preserve"> </w:t>
      </w:r>
    </w:p>
    <w:p w14:paraId="39492BD7" w14:textId="77777777" w:rsidR="003452DE" w:rsidRPr="00BA0D4E" w:rsidRDefault="003452DE" w:rsidP="003452DE">
      <w:pPr>
        <w:pStyle w:val="Tekstwiodcy"/>
      </w:pPr>
    </w:p>
    <w:p w14:paraId="4723A2EF" w14:textId="70838442" w:rsidR="00D33C84" w:rsidRDefault="00BA0D4E" w:rsidP="00C50878">
      <w:pPr>
        <w:pStyle w:val="NrNagwek2"/>
      </w:pPr>
      <w:bookmarkStart w:id="54" w:name="_Toc472072424"/>
      <w:r w:rsidRPr="00BA0D4E">
        <w:t>Komunikacja</w:t>
      </w:r>
      <w:r>
        <w:rPr>
          <w:lang w:val="en-US"/>
        </w:rPr>
        <w:t xml:space="preserve"> z</w:t>
      </w:r>
      <w:r w:rsidRPr="00BA0D4E">
        <w:t xml:space="preserve"> bazą danych</w:t>
      </w:r>
      <w:bookmarkEnd w:id="54"/>
    </w:p>
    <w:p w14:paraId="3D2E7DC5" w14:textId="77777777" w:rsidR="003452DE" w:rsidRDefault="003452DE" w:rsidP="003452DE">
      <w:pPr>
        <w:pStyle w:val="Tekstwiodcy"/>
      </w:pPr>
    </w:p>
    <w:p w14:paraId="3B9BCB54" w14:textId="23927324" w:rsidR="00BA0D4E" w:rsidRDefault="00BA0D4E" w:rsidP="00C50878">
      <w:pPr>
        <w:pStyle w:val="NrNagwek3"/>
      </w:pPr>
      <w:bookmarkStart w:id="55" w:name="_Toc472072425"/>
      <w:r>
        <w:t>Utworzenie bazy</w:t>
      </w:r>
      <w:bookmarkEnd w:id="55"/>
    </w:p>
    <w:p w14:paraId="62D42A68" w14:textId="77777777" w:rsidR="003452DE" w:rsidRPr="00BA0D4E" w:rsidRDefault="003452DE" w:rsidP="003452DE">
      <w:pPr>
        <w:pStyle w:val="Tekstwiodcy"/>
      </w:pPr>
    </w:p>
    <w:p w14:paraId="006BD045" w14:textId="05D5FA39" w:rsidR="003452DE" w:rsidRDefault="00BA0D4E" w:rsidP="00C50878">
      <w:pPr>
        <w:pStyle w:val="NrNagwek3"/>
      </w:pPr>
      <w:bookmarkStart w:id="56" w:name="_Toc472072426"/>
      <w:r w:rsidRPr="00BA0D4E">
        <w:t>Nawiązanie połączenia</w:t>
      </w:r>
      <w:r>
        <w:rPr>
          <w:lang w:val="en-US"/>
        </w:rPr>
        <w:t xml:space="preserve"> z</w:t>
      </w:r>
      <w:r w:rsidRPr="00BA0D4E">
        <w:t xml:space="preserve"> bazą danych</w:t>
      </w:r>
      <w:bookmarkEnd w:id="56"/>
    </w:p>
    <w:p w14:paraId="43219D8A" w14:textId="77777777" w:rsidR="003452DE" w:rsidRPr="00BA0D4E" w:rsidRDefault="003452DE" w:rsidP="003452DE">
      <w:pPr>
        <w:pStyle w:val="Tekstwiodcy"/>
      </w:pPr>
    </w:p>
    <w:p w14:paraId="7BA592FE" w14:textId="70F7D3F8" w:rsidR="003452DE" w:rsidRPr="003452DE" w:rsidRDefault="00BA0D4E" w:rsidP="00C50878">
      <w:pPr>
        <w:pStyle w:val="NrNagwek3"/>
        <w:rPr>
          <w:lang w:val="en-US"/>
        </w:rPr>
      </w:pPr>
      <w:bookmarkStart w:id="57" w:name="_Toc472072427"/>
      <w:r w:rsidRPr="00BA0D4E">
        <w:t xml:space="preserve">Pobranie danych </w:t>
      </w:r>
      <w:r>
        <w:t xml:space="preserve">wybranego </w:t>
      </w:r>
      <w:r w:rsidRPr="00BA0D4E">
        <w:t>pojazdu</w:t>
      </w:r>
      <w:bookmarkEnd w:id="57"/>
    </w:p>
    <w:p w14:paraId="1A051A1B" w14:textId="77777777" w:rsidR="003452DE" w:rsidRPr="003452DE" w:rsidRDefault="003452DE" w:rsidP="003452DE">
      <w:pPr>
        <w:pStyle w:val="Tekstwiodcy"/>
        <w:rPr>
          <w:lang w:val="en-US"/>
        </w:rPr>
      </w:pPr>
    </w:p>
    <w:p w14:paraId="50C72CCA" w14:textId="24FF1EE2" w:rsidR="003452DE" w:rsidRDefault="00BA0D4E" w:rsidP="00C50878">
      <w:pPr>
        <w:pStyle w:val="NrNagwek3"/>
      </w:pPr>
      <w:bookmarkStart w:id="58" w:name="_Toc472072428"/>
      <w:r>
        <w:lastRenderedPageBreak/>
        <w:t>Pobranie kosztów z ostatnich 30 dni</w:t>
      </w:r>
      <w:bookmarkEnd w:id="58"/>
    </w:p>
    <w:p w14:paraId="040E16F4" w14:textId="77777777" w:rsidR="003452DE" w:rsidRPr="00BA0D4E" w:rsidRDefault="003452DE" w:rsidP="00C50878">
      <w:pPr>
        <w:pStyle w:val="Tekstwiodcy"/>
      </w:pPr>
    </w:p>
    <w:p w14:paraId="2B9352C1" w14:textId="72A5B816" w:rsidR="00C50878" w:rsidRDefault="00BA0D4E" w:rsidP="00C50878">
      <w:pPr>
        <w:pStyle w:val="NrNagwek3"/>
      </w:pPr>
      <w:bookmarkStart w:id="59" w:name="_Toc472072429"/>
      <w:r w:rsidRPr="00BA0D4E">
        <w:t>Dodanie nowego kosztu</w:t>
      </w:r>
      <w:bookmarkEnd w:id="59"/>
    </w:p>
    <w:p w14:paraId="4DDA6DDC" w14:textId="77777777" w:rsidR="00C50878" w:rsidRDefault="00C50878" w:rsidP="00C50878">
      <w:pPr>
        <w:pStyle w:val="Tekstwiodcy"/>
      </w:pPr>
    </w:p>
    <w:p w14:paraId="4FB57028" w14:textId="05539242" w:rsidR="00BA0D4E" w:rsidRDefault="00BA0D4E" w:rsidP="00C50878">
      <w:pPr>
        <w:pStyle w:val="NrNagwek3"/>
      </w:pPr>
      <w:bookmarkStart w:id="60" w:name="_Toc472072430"/>
      <w:r>
        <w:t>Aktualizacja wybranego kosztu</w:t>
      </w:r>
      <w:bookmarkEnd w:id="60"/>
    </w:p>
    <w:p w14:paraId="7E9C8332" w14:textId="77777777" w:rsidR="00C50878" w:rsidRPr="00BA0D4E" w:rsidRDefault="00C50878" w:rsidP="00C50878">
      <w:pPr>
        <w:pStyle w:val="Tekstwiodcy"/>
      </w:pPr>
    </w:p>
    <w:p w14:paraId="55621F1B" w14:textId="115E7C64" w:rsidR="00C50878" w:rsidRDefault="00BA0D4E" w:rsidP="00C50878">
      <w:pPr>
        <w:pStyle w:val="NrNagwek3"/>
      </w:pPr>
      <w:bookmarkStart w:id="61" w:name="_Toc472072431"/>
      <w:r w:rsidRPr="00BA0D4E">
        <w:t>Usunięcie wybranego kosztu</w:t>
      </w:r>
      <w:bookmarkEnd w:id="61"/>
    </w:p>
    <w:p w14:paraId="30503816" w14:textId="77777777" w:rsidR="00C50878" w:rsidRPr="00BA0D4E" w:rsidRDefault="00C50878" w:rsidP="00C50878">
      <w:pPr>
        <w:pStyle w:val="Tekstwiodcy"/>
      </w:pPr>
    </w:p>
    <w:p w14:paraId="10845F57" w14:textId="0556CA26" w:rsidR="00BA0D4E" w:rsidRDefault="00BA0D4E" w:rsidP="00C50878">
      <w:pPr>
        <w:pStyle w:val="NrNagwek3"/>
      </w:pPr>
      <w:bookmarkStart w:id="62" w:name="_Toc472072432"/>
      <w:r w:rsidRPr="00BA0D4E">
        <w:t>Dodanie pojazdu</w:t>
      </w:r>
      <w:bookmarkEnd w:id="62"/>
    </w:p>
    <w:p w14:paraId="414A3AB0" w14:textId="77777777" w:rsidR="00C50878" w:rsidRPr="00BA0D4E" w:rsidRDefault="00C50878" w:rsidP="00C50878">
      <w:pPr>
        <w:pStyle w:val="Tekstwiodcy"/>
      </w:pPr>
    </w:p>
    <w:p w14:paraId="57BA409C" w14:textId="26779647" w:rsidR="00C50878" w:rsidRDefault="00BA0D4E" w:rsidP="00C50878">
      <w:pPr>
        <w:pStyle w:val="NrNagwek3"/>
      </w:pPr>
      <w:bookmarkStart w:id="63" w:name="_Toc472072433"/>
      <w:r w:rsidRPr="00BA0D4E">
        <w:t>Usunięcie pojazdu</w:t>
      </w:r>
      <w:bookmarkEnd w:id="63"/>
    </w:p>
    <w:p w14:paraId="1F4D963D" w14:textId="77777777" w:rsidR="00C50878" w:rsidRPr="00BA0D4E" w:rsidRDefault="00C50878" w:rsidP="00C50878">
      <w:pPr>
        <w:pStyle w:val="Tekstwiodcy"/>
      </w:pPr>
    </w:p>
    <w:p w14:paraId="7E895568" w14:textId="4D46681C" w:rsidR="00BA0D4E" w:rsidRPr="00C50878" w:rsidRDefault="00BA0D4E" w:rsidP="00C50878">
      <w:pPr>
        <w:pStyle w:val="NrNagwek3"/>
        <w:rPr>
          <w:lang w:val="en-US"/>
        </w:rPr>
      </w:pPr>
      <w:bookmarkStart w:id="64" w:name="_Toc472072434"/>
      <w:r w:rsidRPr="00BA0D4E">
        <w:t>Aktualizacja ustawień aplikacji</w:t>
      </w:r>
      <w:bookmarkEnd w:id="64"/>
    </w:p>
    <w:p w14:paraId="759E8046" w14:textId="77777777" w:rsidR="00C50878" w:rsidRPr="00BA0D4E" w:rsidRDefault="00C50878" w:rsidP="00C50878">
      <w:pPr>
        <w:pStyle w:val="Tekstwiodcy"/>
        <w:rPr>
          <w:lang w:val="en-US"/>
        </w:rPr>
      </w:pPr>
    </w:p>
    <w:p w14:paraId="5CABE341" w14:textId="0C8C92AA" w:rsidR="00C50878" w:rsidRPr="00C50878" w:rsidRDefault="00BA0D4E" w:rsidP="00C50878">
      <w:pPr>
        <w:pStyle w:val="NrNagwek3"/>
        <w:rPr>
          <w:lang w:val="en-US"/>
        </w:rPr>
      </w:pPr>
      <w:bookmarkStart w:id="65" w:name="_Toc472072435"/>
      <w:r>
        <w:t>Pobranie danych do eksportu</w:t>
      </w:r>
      <w:bookmarkEnd w:id="65"/>
    </w:p>
    <w:p w14:paraId="493A2F1F" w14:textId="77777777" w:rsidR="00C50878" w:rsidRPr="00BA0D4E" w:rsidRDefault="00C50878" w:rsidP="00C50878">
      <w:pPr>
        <w:pStyle w:val="Tekstwiodcy"/>
        <w:rPr>
          <w:lang w:val="en-US"/>
        </w:rPr>
      </w:pPr>
    </w:p>
    <w:p w14:paraId="582E916D" w14:textId="755BA01B" w:rsidR="00BA0D4E" w:rsidRDefault="00BA0D4E" w:rsidP="00C50878">
      <w:pPr>
        <w:pStyle w:val="NrNagwek3"/>
      </w:pPr>
      <w:bookmarkStart w:id="66" w:name="_Toc472072436"/>
      <w:r>
        <w:t>Załadowanie danych zaimportowanych</w:t>
      </w:r>
      <w:bookmarkEnd w:id="66"/>
    </w:p>
    <w:p w14:paraId="0D8DE249" w14:textId="77777777" w:rsidR="00C50878" w:rsidRPr="00BA0D4E" w:rsidRDefault="00C50878" w:rsidP="00C50878">
      <w:pPr>
        <w:pStyle w:val="Tekstwiodcy"/>
      </w:pPr>
    </w:p>
    <w:p w14:paraId="172EBC46" w14:textId="77777777" w:rsidR="004E3CEA" w:rsidRDefault="004E3CEA">
      <w:pPr>
        <w:spacing w:after="200" w:line="276" w:lineRule="auto"/>
        <w:jc w:val="left"/>
        <w:rPr>
          <w:rFonts w:cstheme="majorBidi"/>
          <w:b/>
          <w:bCs/>
          <w:sz w:val="60"/>
          <w:szCs w:val="28"/>
          <w:lang w:val="en-US"/>
        </w:rPr>
      </w:pPr>
      <w:r>
        <w:rPr>
          <w:lang w:val="en-US"/>
        </w:rPr>
        <w:br w:type="page"/>
      </w:r>
    </w:p>
    <w:p w14:paraId="76F99448" w14:textId="4DF8F674" w:rsidR="004E3CEA" w:rsidRPr="00C50878" w:rsidRDefault="004E3CEA" w:rsidP="00C50878">
      <w:pPr>
        <w:pStyle w:val="NrNagwek1"/>
        <w:rPr>
          <w:rFonts w:eastAsiaTheme="minorHAnsi"/>
          <w:lang w:val="en-US"/>
        </w:rPr>
      </w:pPr>
      <w:bookmarkStart w:id="67" w:name="_Toc472072437"/>
      <w:r>
        <w:rPr>
          <w:rFonts w:eastAsiaTheme="minorHAnsi"/>
          <w:lang w:val="en-US"/>
        </w:rPr>
        <w:lastRenderedPageBreak/>
        <w:t>Testy</w:t>
      </w:r>
      <w:r w:rsidRPr="004E3CEA">
        <w:rPr>
          <w:rFonts w:eastAsiaTheme="minorHAnsi"/>
        </w:rPr>
        <w:t xml:space="preserve"> aplikacji</w:t>
      </w:r>
      <w:bookmarkEnd w:id="67"/>
    </w:p>
    <w:p w14:paraId="5FBA799A" w14:textId="77777777" w:rsidR="00C50878" w:rsidRDefault="00C50878" w:rsidP="00C50878">
      <w:pPr>
        <w:pStyle w:val="Tekstwiodcy"/>
        <w:rPr>
          <w:lang w:val="en-US"/>
        </w:rPr>
      </w:pPr>
    </w:p>
    <w:p w14:paraId="0FD7F512" w14:textId="23CA8877" w:rsidR="004E3CEA" w:rsidRPr="00C50878" w:rsidRDefault="004E3CEA" w:rsidP="00C50878">
      <w:pPr>
        <w:pStyle w:val="NrNagwek2"/>
        <w:rPr>
          <w:rFonts w:eastAsiaTheme="minorHAnsi"/>
        </w:rPr>
      </w:pPr>
      <w:bookmarkStart w:id="68" w:name="_Toc472072438"/>
      <w:r>
        <w:rPr>
          <w:rFonts w:eastAsiaTheme="minorHAnsi"/>
          <w:lang w:val="en-US"/>
        </w:rPr>
        <w:t>Testy</w:t>
      </w:r>
      <w:r w:rsidRPr="004E3CEA">
        <w:rPr>
          <w:rFonts w:eastAsiaTheme="minorHAnsi"/>
        </w:rPr>
        <w:t xml:space="preserve"> jednostkowe</w:t>
      </w:r>
      <w:r>
        <w:rPr>
          <w:rFonts w:eastAsiaTheme="minorHAnsi"/>
          <w:lang w:val="en-US"/>
        </w:rPr>
        <w:t xml:space="preserve"> z</w:t>
      </w:r>
      <w:r w:rsidRPr="004E3CEA">
        <w:rPr>
          <w:rFonts w:eastAsiaTheme="minorHAnsi"/>
        </w:rPr>
        <w:t xml:space="preserve"> wykorzystaniem</w:t>
      </w:r>
      <w:r>
        <w:rPr>
          <w:rFonts w:eastAsiaTheme="minorHAnsi"/>
          <w:lang w:val="en-US"/>
        </w:rPr>
        <w:t xml:space="preserve"> </w:t>
      </w:r>
      <w:r w:rsidR="00F23197" w:rsidRPr="00F23197">
        <w:rPr>
          <w:rFonts w:eastAsiaTheme="minorHAnsi"/>
          <w:lang w:val="en-US"/>
        </w:rPr>
        <w:t>Mockito</w:t>
      </w:r>
      <w:bookmarkEnd w:id="68"/>
    </w:p>
    <w:p w14:paraId="6AE16B22" w14:textId="77777777" w:rsidR="00C50878" w:rsidRPr="004E3CEA" w:rsidRDefault="00C50878" w:rsidP="00C50878">
      <w:pPr>
        <w:pStyle w:val="Tekstwiodcy"/>
      </w:pPr>
    </w:p>
    <w:p w14:paraId="64D7EF03" w14:textId="13FFE785" w:rsidR="004E3CEA" w:rsidRDefault="004E3CEA" w:rsidP="00C50878">
      <w:pPr>
        <w:pStyle w:val="NrNagwek3"/>
        <w:rPr>
          <w:rFonts w:eastAsiaTheme="minorHAnsi"/>
        </w:rPr>
      </w:pPr>
      <w:bookmarkStart w:id="69" w:name="_Toc472072439"/>
      <w:r w:rsidRPr="004E3CEA">
        <w:rPr>
          <w:rFonts w:eastAsiaTheme="minorHAnsi"/>
        </w:rPr>
        <w:t>Opis wykonywanych testów</w:t>
      </w:r>
      <w:bookmarkEnd w:id="69"/>
    </w:p>
    <w:p w14:paraId="4AF92313" w14:textId="77777777" w:rsidR="00C50878" w:rsidRPr="004E3CEA" w:rsidRDefault="00C50878" w:rsidP="00C50878">
      <w:pPr>
        <w:pStyle w:val="Tekstwiodcy"/>
      </w:pPr>
    </w:p>
    <w:p w14:paraId="52C379B3" w14:textId="3F3583BD" w:rsidR="00C50878" w:rsidRPr="00C50878" w:rsidRDefault="004E3CEA" w:rsidP="00C50878">
      <w:pPr>
        <w:pStyle w:val="NrNagwek3"/>
        <w:rPr>
          <w:rFonts w:eastAsiaTheme="minorHAnsi"/>
          <w:lang w:val="en-US"/>
        </w:rPr>
      </w:pPr>
      <w:bookmarkStart w:id="70" w:name="_Toc472072440"/>
      <w:r w:rsidRPr="004E3CEA">
        <w:rPr>
          <w:rFonts w:eastAsiaTheme="minorHAnsi"/>
        </w:rPr>
        <w:t>Wnioski</w:t>
      </w:r>
      <w:r>
        <w:rPr>
          <w:rFonts w:eastAsiaTheme="minorHAnsi"/>
          <w:lang w:val="en-US"/>
        </w:rPr>
        <w:t xml:space="preserve"> z</w:t>
      </w:r>
      <w:r w:rsidRPr="004E3CEA">
        <w:rPr>
          <w:rFonts w:eastAsiaTheme="minorHAnsi"/>
        </w:rPr>
        <w:t xml:space="preserve"> testów</w:t>
      </w:r>
      <w:bookmarkEnd w:id="70"/>
    </w:p>
    <w:p w14:paraId="3020B426" w14:textId="77777777" w:rsidR="00C50878" w:rsidRDefault="00C50878" w:rsidP="00C50878">
      <w:pPr>
        <w:pStyle w:val="Tekstwiodcy"/>
        <w:rPr>
          <w:lang w:val="en-US"/>
        </w:rPr>
      </w:pPr>
    </w:p>
    <w:p w14:paraId="71ABF3C3" w14:textId="2D30F749" w:rsidR="004E3CEA" w:rsidRDefault="004E3CEA" w:rsidP="00C50878">
      <w:pPr>
        <w:pStyle w:val="NrNagwek2"/>
        <w:rPr>
          <w:rFonts w:eastAsiaTheme="minorHAnsi"/>
        </w:rPr>
      </w:pPr>
      <w:bookmarkStart w:id="71" w:name="_Toc472072441"/>
      <w:r>
        <w:rPr>
          <w:rFonts w:eastAsiaTheme="minorHAnsi"/>
          <w:lang w:val="en-US"/>
        </w:rPr>
        <w:t>Testy</w:t>
      </w:r>
      <w:r w:rsidRPr="004E3CEA">
        <w:rPr>
          <w:rFonts w:eastAsiaTheme="minorHAnsi"/>
        </w:rPr>
        <w:t xml:space="preserve"> manualne na emulatorze</w:t>
      </w:r>
      <w:bookmarkEnd w:id="71"/>
    </w:p>
    <w:p w14:paraId="6CB3777F" w14:textId="77777777" w:rsidR="00C50878" w:rsidRPr="004E3CEA" w:rsidRDefault="00C50878" w:rsidP="00C50878">
      <w:pPr>
        <w:pStyle w:val="Tekstwiodcy"/>
      </w:pPr>
    </w:p>
    <w:p w14:paraId="3BFC467D" w14:textId="3E193B1C" w:rsidR="004E3CEA" w:rsidRDefault="004E3CEA" w:rsidP="00C50878">
      <w:pPr>
        <w:pStyle w:val="NrNagwek3"/>
        <w:rPr>
          <w:rFonts w:eastAsiaTheme="minorHAnsi"/>
        </w:rPr>
      </w:pPr>
      <w:bookmarkStart w:id="72" w:name="_Toc472072442"/>
      <w:r w:rsidRPr="004E3CEA">
        <w:rPr>
          <w:rFonts w:eastAsiaTheme="minorHAnsi"/>
        </w:rPr>
        <w:t>Opis wykonywanych testów</w:t>
      </w:r>
      <w:bookmarkEnd w:id="72"/>
    </w:p>
    <w:p w14:paraId="5828ECEB" w14:textId="77777777" w:rsidR="00C50878" w:rsidRPr="004E3CEA" w:rsidRDefault="00C50878" w:rsidP="00C50878">
      <w:pPr>
        <w:pStyle w:val="Tekstwiodcy"/>
      </w:pPr>
    </w:p>
    <w:p w14:paraId="3515E676" w14:textId="703E4D63" w:rsidR="00C50878" w:rsidRPr="00C50878" w:rsidRDefault="004E3CEA" w:rsidP="00C50878">
      <w:pPr>
        <w:pStyle w:val="NrNagwek3"/>
        <w:rPr>
          <w:rFonts w:eastAsiaTheme="minorHAnsi"/>
          <w:lang w:val="en-US"/>
        </w:rPr>
      </w:pPr>
      <w:bookmarkStart w:id="73" w:name="_Toc472072443"/>
      <w:r w:rsidRPr="004E3CEA">
        <w:rPr>
          <w:rFonts w:eastAsiaTheme="minorHAnsi"/>
        </w:rPr>
        <w:t>Wnioski</w:t>
      </w:r>
      <w:r>
        <w:rPr>
          <w:rFonts w:eastAsiaTheme="minorHAnsi"/>
          <w:lang w:val="en-US"/>
        </w:rPr>
        <w:t xml:space="preserve"> z</w:t>
      </w:r>
      <w:r w:rsidRPr="004E3CEA">
        <w:rPr>
          <w:rFonts w:eastAsiaTheme="minorHAnsi"/>
        </w:rPr>
        <w:t xml:space="preserve"> testów</w:t>
      </w:r>
      <w:bookmarkEnd w:id="73"/>
    </w:p>
    <w:p w14:paraId="243716B5" w14:textId="77777777" w:rsidR="00C50878" w:rsidRDefault="00C50878" w:rsidP="00C50878">
      <w:pPr>
        <w:pStyle w:val="Tekstwiodcy"/>
        <w:rPr>
          <w:lang w:val="en-US"/>
        </w:rPr>
      </w:pPr>
    </w:p>
    <w:p w14:paraId="706EEF6C" w14:textId="1C951591" w:rsidR="004E3CEA" w:rsidRDefault="004E3CEA" w:rsidP="00C50878">
      <w:pPr>
        <w:pStyle w:val="NrNagwek2"/>
        <w:rPr>
          <w:rFonts w:eastAsiaTheme="minorHAnsi"/>
        </w:rPr>
      </w:pPr>
      <w:bookmarkStart w:id="74" w:name="_Toc472072444"/>
      <w:r>
        <w:rPr>
          <w:rFonts w:eastAsiaTheme="minorHAnsi"/>
          <w:lang w:val="en-US"/>
        </w:rPr>
        <w:t>Testy</w:t>
      </w:r>
      <w:r w:rsidRPr="004E3CEA">
        <w:rPr>
          <w:rFonts w:eastAsiaTheme="minorHAnsi"/>
        </w:rPr>
        <w:t xml:space="preserve"> manualne na urządzeniu</w:t>
      </w:r>
      <w:r>
        <w:rPr>
          <w:rFonts w:eastAsiaTheme="minorHAnsi"/>
        </w:rPr>
        <w:t xml:space="preserve"> mobilnym</w:t>
      </w:r>
      <w:bookmarkEnd w:id="74"/>
    </w:p>
    <w:p w14:paraId="6AE401FC" w14:textId="77777777" w:rsidR="00C50878" w:rsidRPr="004E3CEA" w:rsidRDefault="00C50878" w:rsidP="00C50878">
      <w:pPr>
        <w:pStyle w:val="Tekstwiodcy"/>
      </w:pPr>
    </w:p>
    <w:p w14:paraId="482D1536" w14:textId="25912F7C" w:rsidR="004E3CEA" w:rsidRDefault="004E3CEA" w:rsidP="00C50878">
      <w:pPr>
        <w:pStyle w:val="NrNagwek3"/>
        <w:rPr>
          <w:rFonts w:eastAsiaTheme="minorHAnsi"/>
        </w:rPr>
      </w:pPr>
      <w:bookmarkStart w:id="75" w:name="_Toc472072445"/>
      <w:r w:rsidRPr="004E3CEA">
        <w:rPr>
          <w:rFonts w:eastAsiaTheme="minorHAnsi"/>
        </w:rPr>
        <w:t>Opis wykonywanych testów</w:t>
      </w:r>
      <w:bookmarkEnd w:id="75"/>
    </w:p>
    <w:p w14:paraId="04938B6B" w14:textId="77777777" w:rsidR="00C50878" w:rsidRPr="004E3CEA" w:rsidRDefault="00C50878" w:rsidP="00C50878">
      <w:pPr>
        <w:pStyle w:val="Tekstwiodcy"/>
      </w:pPr>
    </w:p>
    <w:p w14:paraId="2B583055" w14:textId="4CC537DF" w:rsidR="00C50878" w:rsidRPr="00C50878" w:rsidRDefault="004E3CEA" w:rsidP="00C50878">
      <w:pPr>
        <w:pStyle w:val="NrNagwek3"/>
        <w:rPr>
          <w:rFonts w:eastAsiaTheme="minorHAnsi"/>
          <w:lang w:val="en-US"/>
        </w:rPr>
      </w:pPr>
      <w:bookmarkStart w:id="76" w:name="_Toc472072446"/>
      <w:r w:rsidRPr="004E3CEA">
        <w:rPr>
          <w:rFonts w:eastAsiaTheme="minorHAnsi"/>
        </w:rPr>
        <w:t>Wnioski</w:t>
      </w:r>
      <w:r>
        <w:rPr>
          <w:rFonts w:eastAsiaTheme="minorHAnsi"/>
          <w:lang w:val="en-US"/>
        </w:rPr>
        <w:t xml:space="preserve"> z</w:t>
      </w:r>
      <w:r w:rsidRPr="004E3CEA">
        <w:rPr>
          <w:rFonts w:eastAsiaTheme="minorHAnsi"/>
        </w:rPr>
        <w:t xml:space="preserve"> testów</w:t>
      </w:r>
      <w:bookmarkEnd w:id="76"/>
    </w:p>
    <w:p w14:paraId="71430A03" w14:textId="77777777" w:rsidR="00C50878" w:rsidRPr="004E3CEA" w:rsidRDefault="00C50878" w:rsidP="00C50878">
      <w:pPr>
        <w:pStyle w:val="Tekstwiodcy"/>
        <w:rPr>
          <w:lang w:val="en-US"/>
        </w:rPr>
      </w:pPr>
    </w:p>
    <w:p w14:paraId="33E40CD4" w14:textId="77777777" w:rsidR="00BA0D4E" w:rsidRDefault="00BA0D4E">
      <w:pPr>
        <w:spacing w:after="200" w:line="276" w:lineRule="auto"/>
        <w:jc w:val="left"/>
        <w:rPr>
          <w:rFonts w:eastAsiaTheme="majorEastAsia" w:cstheme="majorBidi"/>
          <w:b/>
          <w:bCs/>
          <w:sz w:val="60"/>
          <w:szCs w:val="28"/>
        </w:rPr>
      </w:pPr>
      <w:r>
        <w:br w:type="page"/>
      </w:r>
    </w:p>
    <w:p w14:paraId="4ECCDEAE" w14:textId="1EA46EF6" w:rsidR="00F4267A" w:rsidRDefault="00F4267A" w:rsidP="00F4267A">
      <w:pPr>
        <w:pStyle w:val="NrNagwek1"/>
      </w:pPr>
      <w:bookmarkStart w:id="77" w:name="_Toc472072447"/>
      <w:r w:rsidRPr="00F4267A">
        <w:lastRenderedPageBreak/>
        <w:t>Podsumowanie</w:t>
      </w:r>
      <w:bookmarkEnd w:id="77"/>
    </w:p>
    <w:p w14:paraId="2487A5DC" w14:textId="7276B33C" w:rsidR="00C50878" w:rsidRDefault="00C50878" w:rsidP="00C50878">
      <w:pPr>
        <w:pStyle w:val="NrNagwek2"/>
      </w:pPr>
      <w:bookmarkStart w:id="78" w:name="_Toc472072448"/>
      <w:r>
        <w:t>Wnioski</w:t>
      </w:r>
      <w:bookmarkEnd w:id="78"/>
    </w:p>
    <w:p w14:paraId="02F2AAF0" w14:textId="77777777" w:rsidR="00C50878" w:rsidRDefault="00F4267A" w:rsidP="00F4267A">
      <w:pPr>
        <w:pStyle w:val="Tekstwiodcy"/>
        <w:rPr>
          <w:lang w:val="pt-PT"/>
        </w:rPr>
      </w:pPr>
      <w:r w:rsidRPr="00D528FB">
        <w:t xml:space="preserve">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w:t>
      </w:r>
      <w:r w:rsidRPr="00F4267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p>
    <w:p w14:paraId="32946DA3" w14:textId="05D68A0A" w:rsidR="00C50878" w:rsidRDefault="00C50878" w:rsidP="00C50878">
      <w:pPr>
        <w:pStyle w:val="NrNagwek2"/>
        <w:rPr>
          <w:lang w:val="pt-PT"/>
        </w:rPr>
      </w:pPr>
      <w:bookmarkStart w:id="79" w:name="_Toc472072449"/>
      <w:r>
        <w:rPr>
          <w:lang w:val="pt-PT"/>
        </w:rPr>
        <w:t>Możliwości rozwoju</w:t>
      </w:r>
      <w:bookmarkEnd w:id="79"/>
    </w:p>
    <w:p w14:paraId="033EE5C1" w14:textId="77777777" w:rsidR="00C50878" w:rsidRDefault="00C50878" w:rsidP="00C50878">
      <w:pPr>
        <w:pStyle w:val="Tekstwiodcy"/>
        <w:rPr>
          <w:lang w:val="pt-PT"/>
        </w:rPr>
      </w:pPr>
    </w:p>
    <w:p w14:paraId="1F00D7EF" w14:textId="77777777" w:rsidR="000E0EA4" w:rsidRPr="00F4267A" w:rsidRDefault="000E0EA4" w:rsidP="00F4267A">
      <w:pPr>
        <w:pStyle w:val="Tekstwiodcy"/>
        <w:rPr>
          <w:lang w:val="pt-PT"/>
        </w:rPr>
      </w:pPr>
      <w:r w:rsidRPr="00F4267A">
        <w:rPr>
          <w:lang w:val="pt-PT"/>
        </w:rPr>
        <w:br w:type="page"/>
      </w:r>
    </w:p>
    <w:p w14:paraId="7E68B5DA" w14:textId="640ABE10" w:rsidR="00821E45" w:rsidRPr="00427D5A" w:rsidRDefault="000E0EA4" w:rsidP="00C50878">
      <w:pPr>
        <w:pStyle w:val="NrNagwek1"/>
        <w:rPr>
          <w:lang w:val="sv-SE"/>
        </w:rPr>
      </w:pPr>
      <w:bookmarkStart w:id="80" w:name="_Toc472072450"/>
      <w:r w:rsidRPr="00427D5A">
        <w:rPr>
          <w:lang w:val="sv-SE"/>
        </w:rPr>
        <w:lastRenderedPageBreak/>
        <w:t>Literatura</w:t>
      </w:r>
      <w:r w:rsidR="00F23197">
        <w:rPr>
          <w:lang w:val="sv-SE"/>
        </w:rPr>
        <w:t xml:space="preserve"> i źródła</w:t>
      </w:r>
      <w:bookmarkEnd w:id="80"/>
    </w:p>
    <w:p w14:paraId="12156EB9" w14:textId="77777777" w:rsidR="00443E6F" w:rsidRPr="00F23197" w:rsidRDefault="000230C9" w:rsidP="00F23197">
      <w:pPr>
        <w:pStyle w:val="Legenda"/>
        <w:jc w:val="left"/>
        <w:rPr>
          <w:lang w:val="sv-SE"/>
        </w:rPr>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D33C84">
        <w:rPr>
          <w:noProof/>
          <w:lang w:val="sv-SE"/>
        </w:rPr>
        <w:t>1</w:t>
      </w:r>
      <w:r w:rsidR="0071052B" w:rsidRPr="00D17FC3">
        <w:fldChar w:fldCharType="end"/>
      </w:r>
      <w:r w:rsidRPr="00427D5A">
        <w:rPr>
          <w:lang w:val="sv-SE"/>
        </w:rPr>
        <w:t xml:space="preserve">] </w:t>
      </w:r>
      <w:r w:rsidR="004E3CEA">
        <w:rPr>
          <w:lang w:val="sv-SE"/>
        </w:rPr>
        <w:t xml:space="preserve">R. </w:t>
      </w:r>
      <w:r w:rsidRPr="00427D5A">
        <w:rPr>
          <w:lang w:val="sv-SE"/>
        </w:rPr>
        <w:t xml:space="preserve">C. </w:t>
      </w:r>
      <w:r w:rsidR="004E3CEA">
        <w:rPr>
          <w:lang w:val="sv-SE"/>
        </w:rPr>
        <w:t>Martin</w:t>
      </w:r>
      <w:r w:rsidR="002F18C6">
        <w:rPr>
          <w:lang w:val="sv-SE"/>
        </w:rPr>
        <w:t>.</w:t>
      </w:r>
      <w:r w:rsidRPr="00427D5A">
        <w:rPr>
          <w:lang w:val="sv-SE"/>
        </w:rPr>
        <w:t xml:space="preserve"> </w:t>
      </w:r>
      <w:r w:rsidR="002F18C6">
        <w:rPr>
          <w:lang w:val="sv-SE"/>
        </w:rPr>
        <w:t>Czysty kod: Podręcznik Dobrego Programis</w:t>
      </w:r>
      <w:r w:rsidR="00F23197">
        <w:rPr>
          <w:lang w:val="sv-SE"/>
        </w:rPr>
        <w:t>t</w:t>
      </w:r>
      <w:r w:rsidR="002F18C6">
        <w:rPr>
          <w:lang w:val="sv-SE"/>
        </w:rPr>
        <w:t>y. Helion</w:t>
      </w:r>
      <w:r w:rsidR="002F18C6">
        <w:t>,</w:t>
      </w:r>
      <w:r w:rsidR="00F23197">
        <w:t xml:space="preserve"> Gliwice,</w:t>
      </w:r>
      <w:r w:rsidR="002F18C6">
        <w:t xml:space="preserve"> 2014.</w:t>
      </w:r>
    </w:p>
    <w:p w14:paraId="5B4572DE" w14:textId="77777777" w:rsidR="002F18C6" w:rsidRPr="00F23197" w:rsidRDefault="002F18C6" w:rsidP="00F23197">
      <w:pPr>
        <w:pStyle w:val="Legenda"/>
        <w:jc w:val="left"/>
        <w:rPr>
          <w:lang w:val="sv-SE"/>
        </w:rPr>
      </w:pPr>
      <w:r w:rsidRPr="00F23197">
        <w:rPr>
          <w:lang w:val="sv-SE"/>
        </w:rPr>
        <w:t>[</w:t>
      </w:r>
      <w:r w:rsidR="00F23197">
        <w:rPr>
          <w:lang w:val="sv-SE"/>
        </w:rPr>
        <w:t>2</w:t>
      </w:r>
      <w:r w:rsidRPr="00F23197">
        <w:rPr>
          <w:lang w:val="sv-SE"/>
        </w:rPr>
        <w:t>] Michał Gellert. Kurs programowania na</w:t>
      </w:r>
      <w:r w:rsidR="00F23197" w:rsidRPr="00F23197">
        <w:rPr>
          <w:lang w:val="sv-SE"/>
        </w:rPr>
        <w:t xml:space="preserve"> platformę</w:t>
      </w:r>
      <w:r w:rsidRPr="00F23197">
        <w:rPr>
          <w:lang w:val="sv-SE"/>
        </w:rPr>
        <w:t xml:space="preserve"> </w:t>
      </w:r>
      <w:r w:rsidR="00F23197" w:rsidRPr="00F23197">
        <w:rPr>
          <w:lang w:val="sv-SE"/>
        </w:rPr>
        <w:t>Android</w:t>
      </w:r>
      <w:r w:rsidRPr="00F23197">
        <w:rPr>
          <w:lang w:val="sv-SE"/>
        </w:rPr>
        <w:t>.</w:t>
      </w:r>
      <w:r w:rsidR="00F23197" w:rsidRPr="00F23197">
        <w:rPr>
          <w:lang w:val="sv-SE"/>
        </w:rPr>
        <w:t xml:space="preserve"> https://www.youtube.com/playlist?list=PLTs20Q-BTEMNaj4UgOcQfSBsMvIH8bjuX</w:t>
      </w:r>
      <w:r w:rsidRPr="00F23197">
        <w:rPr>
          <w:lang w:val="sv-SE"/>
        </w:rPr>
        <w:t>.</w:t>
      </w:r>
      <w:r w:rsidR="00F23197" w:rsidRPr="00F23197">
        <w:rPr>
          <w:lang w:val="sv-SE"/>
        </w:rPr>
        <w:t xml:space="preserve"> </w:t>
      </w:r>
    </w:p>
    <w:p w14:paraId="12548951" w14:textId="77777777" w:rsidR="00F23197" w:rsidRPr="00F23197" w:rsidRDefault="00F23197" w:rsidP="00F23197">
      <w:pPr>
        <w:pStyle w:val="Legenda"/>
        <w:jc w:val="left"/>
        <w:rPr>
          <w:lang w:val="sv-SE"/>
        </w:rPr>
      </w:pPr>
      <w:r w:rsidRPr="00F23197">
        <w:rPr>
          <w:lang w:val="sv-SE"/>
        </w:rPr>
        <w:t>[</w:t>
      </w:r>
      <w:r>
        <w:rPr>
          <w:lang w:val="sv-SE"/>
        </w:rPr>
        <w:t>3</w:t>
      </w:r>
      <w:r w:rsidRPr="00F23197">
        <w:rPr>
          <w:lang w:val="sv-SE"/>
        </w:rPr>
        <w:t>] Damian Chodorek. Kurs Android. http://damianchodorek.com/category/kursy/android.</w:t>
      </w:r>
    </w:p>
    <w:p w14:paraId="502493A9" w14:textId="77777777" w:rsidR="00F23197" w:rsidRPr="00D17FC3" w:rsidRDefault="00F23197" w:rsidP="00F23197">
      <w:pPr>
        <w:pStyle w:val="Legenda"/>
        <w:jc w:val="left"/>
      </w:pPr>
      <w:r w:rsidRPr="00F23197">
        <w:rPr>
          <w:lang w:val="sv-SE"/>
        </w:rPr>
        <w:t>[</w:t>
      </w:r>
      <w:r>
        <w:rPr>
          <w:lang w:val="sv-SE"/>
        </w:rPr>
        <w:t>4</w:t>
      </w:r>
      <w:r w:rsidRPr="00F23197">
        <w:rPr>
          <w:lang w:val="sv-SE"/>
        </w:rPr>
        <w:t>] Marco Vitas. Android Testing Tutorial: Unit Testing like a True Green Droid. https://www.toptal.com/android/testing-like-a-true-green-droid.</w:t>
      </w:r>
      <w:r w:rsidRPr="00F23197">
        <w:t xml:space="preserve"> </w:t>
      </w:r>
    </w:p>
    <w:p w14:paraId="26418CD1" w14:textId="77777777" w:rsidR="00F23197" w:rsidRPr="00F23197" w:rsidRDefault="00F23197" w:rsidP="00F23197">
      <w:pPr>
        <w:pStyle w:val="Legenda"/>
        <w:jc w:val="left"/>
        <w:rPr>
          <w:lang w:val="sv-SE"/>
        </w:rPr>
      </w:pPr>
      <w:r w:rsidRPr="00F23197">
        <w:rPr>
          <w:lang w:val="sv-SE"/>
        </w:rPr>
        <w:t>[</w:t>
      </w:r>
      <w:r>
        <w:rPr>
          <w:lang w:val="sv-SE"/>
        </w:rPr>
        <w:t>5</w:t>
      </w:r>
      <w:r w:rsidRPr="00F23197">
        <w:rPr>
          <w:lang w:val="sv-SE"/>
        </w:rPr>
        <w:t>] Philipp Jahoda. MPAndroidChart. https://github.com/PhilJay/MPAndroidChart.</w:t>
      </w:r>
    </w:p>
    <w:p w14:paraId="3BC40046" w14:textId="77777777" w:rsidR="00F23197" w:rsidRPr="00F23197" w:rsidRDefault="00F23197" w:rsidP="00F23197">
      <w:pPr>
        <w:pStyle w:val="Legenda"/>
        <w:jc w:val="left"/>
        <w:rPr>
          <w:lang w:val="sv-SE"/>
        </w:rPr>
      </w:pPr>
    </w:p>
    <w:p w14:paraId="694B48CE" w14:textId="77777777" w:rsidR="00F23197" w:rsidRPr="00F23197" w:rsidRDefault="00F23197" w:rsidP="00F23197"/>
    <w:p w14:paraId="0834FCB4" w14:textId="77777777" w:rsidR="00443E6F" w:rsidRDefault="00443E6F" w:rsidP="00443E6F">
      <w:pPr>
        <w:rPr>
          <w:sz w:val="22"/>
          <w:szCs w:val="18"/>
        </w:rPr>
      </w:pPr>
      <w:r>
        <w:br w:type="page"/>
      </w:r>
    </w:p>
    <w:p w14:paraId="73CF2E26" w14:textId="77777777" w:rsidR="000230C9" w:rsidRDefault="00C50878" w:rsidP="00C50878">
      <w:pPr>
        <w:pStyle w:val="NrNagwek1"/>
      </w:pPr>
      <w:bookmarkStart w:id="81" w:name="_Toc472072451"/>
      <w:r>
        <w:lastRenderedPageBreak/>
        <w:t>Załącznik - instrukcja</w:t>
      </w:r>
      <w:bookmarkEnd w:id="81"/>
    </w:p>
    <w:p w14:paraId="65149E52" w14:textId="36AE8025" w:rsidR="009A6CD1" w:rsidRPr="00443E6F" w:rsidRDefault="009A6CD1" w:rsidP="00443E6F">
      <w:r>
        <w:t>W załączniku znajduje się płyta CD wraz z wersją instalacyjną aplikacji w formacie *.apk. Aby zainstalować aplikację na urządzeniu, należy skopiować plik instalacyjny do pamięci smartfonu, a następnie uruchomić go poprzez kliknięcie na niego i ewentualne wybranie aplikację, która przeprowadzi proces instalacji (zależy od urządzenia) oraz zatwierdzenie wymagań aplikacji odnośnie dostępu do elementów systemu (od wersji Androida 6.* i wyższej zatwierdzenie dostępu występuje za pierwszym razem, gdy zostanie zgłoszona potrzeba skorzystania przez aplikację z danego elementu). Po kilkunastu sekundach instalacja będzie zakończona, więc będzie możliwość korzystania z aplikacji.</w:t>
      </w:r>
    </w:p>
    <w:sectPr w:rsidR="009A6CD1" w:rsidRPr="00443E6F" w:rsidSect="00B338F7">
      <w:footerReference w:type="default" r:id="rId14"/>
      <w:type w:val="continuous"/>
      <w:pgSz w:w="11906" w:h="16838"/>
      <w:pgMar w:top="1417" w:right="1417" w:bottom="1417" w:left="1417" w:header="708" w:footer="708" w:gutter="0"/>
      <w:pgNumType w:start="1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akub Zagrobelny" w:date="2017-01-03T00:43:00Z" w:initials="JZ">
    <w:p w14:paraId="6916F23F" w14:textId="7B430B93" w:rsidR="00EF00E1" w:rsidRDefault="00EF00E1">
      <w:pPr>
        <w:pStyle w:val="Tekstkomentarza"/>
      </w:pPr>
      <w:r>
        <w:rPr>
          <w:rStyle w:val="Odwoaniedokomentarza"/>
        </w:rPr>
        <w:annotationRef/>
      </w:r>
      <w:r>
        <w:t>Nie zapomnieć poprawić</w:t>
      </w:r>
    </w:p>
  </w:comment>
  <w:comment w:id="15" w:author="Jakub Zagrobelny" w:date="2017-01-03T16:07:00Z" w:initials="JZ">
    <w:p w14:paraId="2281BCDB" w14:textId="4468E86D" w:rsidR="00EF00E1" w:rsidRDefault="00EF00E1">
      <w:pPr>
        <w:pStyle w:val="Tekstkomentarza"/>
      </w:pPr>
      <w:r>
        <w:rPr>
          <w:rStyle w:val="Odwoaniedokomentarza"/>
        </w:rPr>
        <w:annotationRef/>
      </w:r>
      <w:r>
        <w:t>Zmienię rysunek później.</w:t>
      </w:r>
    </w:p>
  </w:comment>
  <w:comment w:id="19" w:author="Jakub Zagrobelny" w:date="2017-01-20T17:52:00Z" w:initials="JZ">
    <w:p w14:paraId="19EE10F2" w14:textId="7D256D2C" w:rsidR="00011A41" w:rsidRDefault="00011A41">
      <w:pPr>
        <w:pStyle w:val="Tekstkomentarza"/>
      </w:pPr>
      <w:r>
        <w:rPr>
          <w:rStyle w:val="Odwoaniedokomentarza"/>
        </w:rPr>
        <w:annotationRef/>
      </w:r>
      <w:r>
        <w:t>Czy na pewno wszystko?</w:t>
      </w:r>
    </w:p>
  </w:comment>
  <w:comment w:id="22" w:author="Jakub Zagrobelny" w:date="2017-01-03T00:12:00Z" w:initials="JZ">
    <w:p w14:paraId="156D8A7D" w14:textId="458488A8" w:rsidR="00EF00E1" w:rsidRDefault="00EF00E1">
      <w:pPr>
        <w:pStyle w:val="Tekstkomentarza"/>
      </w:pPr>
      <w:r>
        <w:rPr>
          <w:rStyle w:val="Odwoaniedokomentarza"/>
        </w:rPr>
        <w:annotationRef/>
      </w:r>
      <w:r>
        <w:t>Do weryfikacji po zakończeniu implementacji bazy danych.</w:t>
      </w:r>
    </w:p>
  </w:comment>
  <w:comment w:id="33" w:author="Jakub Zagrobelny" w:date="2017-01-02T14:23:00Z" w:initials="JZ">
    <w:p w14:paraId="222CDA23" w14:textId="77777777" w:rsidR="00EF00E1" w:rsidRDefault="00EF00E1" w:rsidP="005D08CE">
      <w:pPr>
        <w:pStyle w:val="Tekstkomentarza"/>
      </w:pPr>
      <w:r>
        <w:rPr>
          <w:rStyle w:val="Odwoaniedokomentarza"/>
        </w:rPr>
        <w:annotationRef/>
      </w:r>
      <w:r>
        <w:t>Czy to też jest jeszcze potrzebne?</w:t>
      </w:r>
    </w:p>
  </w:comment>
  <w:comment w:id="34" w:author="Jakub Zagrobelny" w:date="2017-01-02T14:16:00Z" w:initials="JZ">
    <w:p w14:paraId="2DB94563" w14:textId="77777777" w:rsidR="00EF00E1" w:rsidRDefault="00EF00E1" w:rsidP="005D08CE">
      <w:pPr>
        <w:pStyle w:val="Tekstkomentarza"/>
      </w:pPr>
      <w:r>
        <w:rPr>
          <w:rStyle w:val="Odwoaniedokomentarza"/>
        </w:rPr>
        <w:annotationRef/>
      </w:r>
      <w:r>
        <w:t>Nie jestem pewny jak poprawnie opisać tę sytuację. W przypadku krótkiego kliknięcia aplikacja od razu przechodzi do ekranu wpisywania wartości, a w przypadku długiego kliknięcia najpierw pojawia się jeszcze ekran wyboru kategorii.</w:t>
      </w:r>
    </w:p>
  </w:comment>
  <w:comment w:id="35" w:author="Jakub Zagrobelny" w:date="2017-01-02T14:26:00Z" w:initials="JZ">
    <w:p w14:paraId="37A7A42F" w14:textId="77777777" w:rsidR="00EF00E1" w:rsidRDefault="00EF00E1" w:rsidP="005D08CE">
      <w:pPr>
        <w:pStyle w:val="Tekstkomentarza"/>
      </w:pPr>
      <w:r>
        <w:rPr>
          <w:rStyle w:val="Odwoaniedokomentarza"/>
        </w:rPr>
        <w:annotationRef/>
      </w:r>
      <w:r>
        <w:t>Forma eksportu wyjdzie podczas implementacji.</w:t>
      </w:r>
    </w:p>
  </w:comment>
  <w:comment w:id="36" w:author="Jakub Zagrobelny" w:date="2017-01-02T14:49:00Z" w:initials="JZ">
    <w:p w14:paraId="355261E9" w14:textId="77777777" w:rsidR="00EF00E1" w:rsidRDefault="00EF00E1" w:rsidP="005D08CE">
      <w:pPr>
        <w:pStyle w:val="Tekstkomentarza"/>
      </w:pPr>
      <w:r>
        <w:rPr>
          <w:rStyle w:val="Odwoaniedokomentarza"/>
        </w:rPr>
        <w:annotationRef/>
      </w:r>
      <w:r>
        <w:t>Czy taki przypadek użycia ma sens? Jeśli tak, to można jeszcze przeglądać historię.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6F23F" w15:done="0"/>
  <w15:commentEx w15:paraId="2281BCDB" w15:done="0"/>
  <w15:commentEx w15:paraId="19EE10F2" w15:done="0"/>
  <w15:commentEx w15:paraId="156D8A7D" w15:done="0"/>
  <w15:commentEx w15:paraId="222CDA23" w15:done="0"/>
  <w15:commentEx w15:paraId="2DB94563" w15:done="0"/>
  <w15:commentEx w15:paraId="37A7A42F" w15:done="0"/>
  <w15:commentEx w15:paraId="355261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5AA9E" w14:textId="77777777" w:rsidR="00F41523" w:rsidRDefault="00F41523" w:rsidP="00257721">
      <w:pPr>
        <w:spacing w:line="240" w:lineRule="auto"/>
      </w:pPr>
      <w:r>
        <w:separator/>
      </w:r>
    </w:p>
  </w:endnote>
  <w:endnote w:type="continuationSeparator" w:id="0">
    <w:p w14:paraId="6A72AD87" w14:textId="77777777" w:rsidR="00F41523" w:rsidRDefault="00F41523"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4D987" w14:textId="77777777" w:rsidR="00EF00E1" w:rsidRDefault="00EF00E1" w:rsidP="002162E7">
    <w:pPr>
      <w:pStyle w:val="Stopka"/>
      <w:jc w:val="right"/>
    </w:pPr>
  </w:p>
  <w:p w14:paraId="41E9F07A" w14:textId="77777777" w:rsidR="00EF00E1" w:rsidRDefault="00EF00E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483890"/>
      <w:docPartObj>
        <w:docPartGallery w:val="Page Numbers (Bottom of Page)"/>
        <w:docPartUnique/>
      </w:docPartObj>
    </w:sdtPr>
    <w:sdtEndPr/>
    <w:sdtContent>
      <w:p w14:paraId="19FB6FB3" w14:textId="09C438D7" w:rsidR="00EF00E1" w:rsidRDefault="00EF00E1">
        <w:pPr>
          <w:pStyle w:val="Stopka"/>
          <w:jc w:val="right"/>
        </w:pPr>
        <w:r>
          <w:fldChar w:fldCharType="begin"/>
        </w:r>
        <w:r>
          <w:instrText xml:space="preserve"> PAGE   \* MERGEFORMAT </w:instrText>
        </w:r>
        <w:r>
          <w:fldChar w:fldCharType="separate"/>
        </w:r>
        <w:r w:rsidR="00566FEC">
          <w:rPr>
            <w:noProof/>
          </w:rPr>
          <w:t>2</w:t>
        </w:r>
        <w:r>
          <w:rPr>
            <w:noProof/>
          </w:rPr>
          <w:fldChar w:fldCharType="end"/>
        </w:r>
      </w:p>
    </w:sdtContent>
  </w:sdt>
  <w:p w14:paraId="5DF8EEDB" w14:textId="77777777" w:rsidR="00EF00E1" w:rsidRDefault="00EF00E1">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906238"/>
      <w:docPartObj>
        <w:docPartGallery w:val="Page Numbers (Bottom of Page)"/>
        <w:docPartUnique/>
      </w:docPartObj>
    </w:sdtPr>
    <w:sdtEndPr/>
    <w:sdtContent>
      <w:p w14:paraId="38FE80D2" w14:textId="6C03872F" w:rsidR="00EF00E1" w:rsidRDefault="00EF00E1">
        <w:pPr>
          <w:pStyle w:val="Stopka"/>
          <w:jc w:val="right"/>
        </w:pPr>
        <w:r>
          <w:fldChar w:fldCharType="begin"/>
        </w:r>
        <w:r>
          <w:instrText xml:space="preserve"> PAGE   \* MERGEFORMAT </w:instrText>
        </w:r>
        <w:r>
          <w:fldChar w:fldCharType="separate"/>
        </w:r>
        <w:r w:rsidR="00566FEC">
          <w:rPr>
            <w:noProof/>
          </w:rPr>
          <w:t>21</w:t>
        </w:r>
        <w:r>
          <w:rPr>
            <w:noProof/>
          </w:rPr>
          <w:fldChar w:fldCharType="end"/>
        </w:r>
      </w:p>
    </w:sdtContent>
  </w:sdt>
  <w:p w14:paraId="16A0C64B" w14:textId="77777777" w:rsidR="00EF00E1" w:rsidRDefault="00EF00E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01BA8" w14:textId="77777777" w:rsidR="00F41523" w:rsidRDefault="00F41523" w:rsidP="00257721">
      <w:pPr>
        <w:spacing w:line="240" w:lineRule="auto"/>
      </w:pPr>
      <w:r>
        <w:separator/>
      </w:r>
    </w:p>
  </w:footnote>
  <w:footnote w:type="continuationSeparator" w:id="0">
    <w:p w14:paraId="56444058" w14:textId="77777777" w:rsidR="00F41523" w:rsidRDefault="00F41523"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 w15:restartNumberingAfterBreak="0">
    <w:nsid w:val="0CB10191"/>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C51C6C"/>
    <w:multiLevelType w:val="multilevel"/>
    <w:tmpl w:val="6A060266"/>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E34123"/>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 w15:restartNumberingAfterBreak="0">
    <w:nsid w:val="307A64A8"/>
    <w:multiLevelType w:val="hybridMultilevel"/>
    <w:tmpl w:val="1964932C"/>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5"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5B2CE6"/>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AB6A65"/>
    <w:multiLevelType w:val="hybridMultilevel"/>
    <w:tmpl w:val="19F065D6"/>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kub Zagrobelny">
    <w15:presenceInfo w15:providerId="Windows Live" w15:userId="46fc25e294991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3C84"/>
    <w:rsid w:val="00005B14"/>
    <w:rsid w:val="00011A41"/>
    <w:rsid w:val="00013596"/>
    <w:rsid w:val="000230C9"/>
    <w:rsid w:val="000232AC"/>
    <w:rsid w:val="0003719A"/>
    <w:rsid w:val="00064B28"/>
    <w:rsid w:val="00065504"/>
    <w:rsid w:val="00090560"/>
    <w:rsid w:val="00092421"/>
    <w:rsid w:val="00092639"/>
    <w:rsid w:val="00092C06"/>
    <w:rsid w:val="000C3872"/>
    <w:rsid w:val="000D3893"/>
    <w:rsid w:val="000D639A"/>
    <w:rsid w:val="000E0EA4"/>
    <w:rsid w:val="000E2C04"/>
    <w:rsid w:val="000F50E5"/>
    <w:rsid w:val="00100AEE"/>
    <w:rsid w:val="001072A6"/>
    <w:rsid w:val="001254BD"/>
    <w:rsid w:val="00134FBA"/>
    <w:rsid w:val="001362FE"/>
    <w:rsid w:val="00161734"/>
    <w:rsid w:val="0017308B"/>
    <w:rsid w:val="00181D60"/>
    <w:rsid w:val="00191306"/>
    <w:rsid w:val="001B47E6"/>
    <w:rsid w:val="001B4A87"/>
    <w:rsid w:val="001E4983"/>
    <w:rsid w:val="001F1833"/>
    <w:rsid w:val="002162E7"/>
    <w:rsid w:val="0022229F"/>
    <w:rsid w:val="00223A2E"/>
    <w:rsid w:val="002243D6"/>
    <w:rsid w:val="00255CBE"/>
    <w:rsid w:val="00257721"/>
    <w:rsid w:val="00261B1F"/>
    <w:rsid w:val="002834A1"/>
    <w:rsid w:val="0029699C"/>
    <w:rsid w:val="002B724E"/>
    <w:rsid w:val="002D12A1"/>
    <w:rsid w:val="002D5DB3"/>
    <w:rsid w:val="002F18C6"/>
    <w:rsid w:val="003066C6"/>
    <w:rsid w:val="003069EB"/>
    <w:rsid w:val="00317E87"/>
    <w:rsid w:val="00321175"/>
    <w:rsid w:val="00323E9F"/>
    <w:rsid w:val="0034466C"/>
    <w:rsid w:val="003452DE"/>
    <w:rsid w:val="00351ACE"/>
    <w:rsid w:val="0035422A"/>
    <w:rsid w:val="00354F08"/>
    <w:rsid w:val="003576DB"/>
    <w:rsid w:val="00365E7B"/>
    <w:rsid w:val="00373AF0"/>
    <w:rsid w:val="00374FC3"/>
    <w:rsid w:val="00385802"/>
    <w:rsid w:val="00393901"/>
    <w:rsid w:val="003A11DD"/>
    <w:rsid w:val="003B3DC3"/>
    <w:rsid w:val="003C7653"/>
    <w:rsid w:val="003D04D1"/>
    <w:rsid w:val="003D2030"/>
    <w:rsid w:val="003E2730"/>
    <w:rsid w:val="003F6241"/>
    <w:rsid w:val="003F7BC5"/>
    <w:rsid w:val="004144B9"/>
    <w:rsid w:val="004229FC"/>
    <w:rsid w:val="0042780B"/>
    <w:rsid w:val="00427D5A"/>
    <w:rsid w:val="00432E0D"/>
    <w:rsid w:val="00443E6F"/>
    <w:rsid w:val="0044570B"/>
    <w:rsid w:val="00464D65"/>
    <w:rsid w:val="00471A19"/>
    <w:rsid w:val="00471C0D"/>
    <w:rsid w:val="004A1E55"/>
    <w:rsid w:val="004B548E"/>
    <w:rsid w:val="004C46FD"/>
    <w:rsid w:val="004D68E8"/>
    <w:rsid w:val="004E29DE"/>
    <w:rsid w:val="004E2A2A"/>
    <w:rsid w:val="004E3CEA"/>
    <w:rsid w:val="004F3531"/>
    <w:rsid w:val="00500788"/>
    <w:rsid w:val="00503B69"/>
    <w:rsid w:val="005139EB"/>
    <w:rsid w:val="005344B9"/>
    <w:rsid w:val="00545059"/>
    <w:rsid w:val="00556687"/>
    <w:rsid w:val="005632A1"/>
    <w:rsid w:val="00566FEC"/>
    <w:rsid w:val="0057361B"/>
    <w:rsid w:val="005C51AF"/>
    <w:rsid w:val="005C6C15"/>
    <w:rsid w:val="005D08CE"/>
    <w:rsid w:val="005D1AD2"/>
    <w:rsid w:val="005E24AA"/>
    <w:rsid w:val="00604188"/>
    <w:rsid w:val="0062349F"/>
    <w:rsid w:val="006317DB"/>
    <w:rsid w:val="0065629E"/>
    <w:rsid w:val="00675DF6"/>
    <w:rsid w:val="00684C28"/>
    <w:rsid w:val="00686377"/>
    <w:rsid w:val="006A6C69"/>
    <w:rsid w:val="006A746E"/>
    <w:rsid w:val="006A75F7"/>
    <w:rsid w:val="006C4B96"/>
    <w:rsid w:val="006E4272"/>
    <w:rsid w:val="006F18F4"/>
    <w:rsid w:val="006F24A2"/>
    <w:rsid w:val="00700A91"/>
    <w:rsid w:val="0071052B"/>
    <w:rsid w:val="00710CB3"/>
    <w:rsid w:val="007315D8"/>
    <w:rsid w:val="00734CDB"/>
    <w:rsid w:val="007632E0"/>
    <w:rsid w:val="007664B1"/>
    <w:rsid w:val="007721CF"/>
    <w:rsid w:val="00773F2F"/>
    <w:rsid w:val="0077564B"/>
    <w:rsid w:val="00776FD5"/>
    <w:rsid w:val="007A366B"/>
    <w:rsid w:val="007A656F"/>
    <w:rsid w:val="007B015A"/>
    <w:rsid w:val="007B0ADE"/>
    <w:rsid w:val="007B4824"/>
    <w:rsid w:val="007C067B"/>
    <w:rsid w:val="007C7BDD"/>
    <w:rsid w:val="007D217A"/>
    <w:rsid w:val="007D6A09"/>
    <w:rsid w:val="007E33B1"/>
    <w:rsid w:val="007E38A0"/>
    <w:rsid w:val="007E47D7"/>
    <w:rsid w:val="007E5AD3"/>
    <w:rsid w:val="00821E45"/>
    <w:rsid w:val="00842F57"/>
    <w:rsid w:val="00843ACA"/>
    <w:rsid w:val="0085464F"/>
    <w:rsid w:val="00875436"/>
    <w:rsid w:val="008F14F8"/>
    <w:rsid w:val="008F348B"/>
    <w:rsid w:val="009032D3"/>
    <w:rsid w:val="00905EA1"/>
    <w:rsid w:val="00920210"/>
    <w:rsid w:val="0093199D"/>
    <w:rsid w:val="009479CA"/>
    <w:rsid w:val="00954FA1"/>
    <w:rsid w:val="00973E04"/>
    <w:rsid w:val="00980F8B"/>
    <w:rsid w:val="00985319"/>
    <w:rsid w:val="009A35F2"/>
    <w:rsid w:val="009A4A4D"/>
    <w:rsid w:val="009A6CD1"/>
    <w:rsid w:val="009E7FCF"/>
    <w:rsid w:val="009F16E4"/>
    <w:rsid w:val="009F5CEF"/>
    <w:rsid w:val="00A04F4A"/>
    <w:rsid w:val="00A167F6"/>
    <w:rsid w:val="00A27883"/>
    <w:rsid w:val="00A33B81"/>
    <w:rsid w:val="00A50713"/>
    <w:rsid w:val="00A53D00"/>
    <w:rsid w:val="00A636F2"/>
    <w:rsid w:val="00A82E82"/>
    <w:rsid w:val="00AA32D1"/>
    <w:rsid w:val="00AA7D4A"/>
    <w:rsid w:val="00AB4353"/>
    <w:rsid w:val="00AC0D58"/>
    <w:rsid w:val="00AC6C66"/>
    <w:rsid w:val="00AF1A70"/>
    <w:rsid w:val="00AF4025"/>
    <w:rsid w:val="00AF4844"/>
    <w:rsid w:val="00AF65F5"/>
    <w:rsid w:val="00B0368E"/>
    <w:rsid w:val="00B038A4"/>
    <w:rsid w:val="00B054CA"/>
    <w:rsid w:val="00B11B40"/>
    <w:rsid w:val="00B22E67"/>
    <w:rsid w:val="00B338F7"/>
    <w:rsid w:val="00B50738"/>
    <w:rsid w:val="00B56211"/>
    <w:rsid w:val="00B65922"/>
    <w:rsid w:val="00B8163D"/>
    <w:rsid w:val="00B951BE"/>
    <w:rsid w:val="00BA0D4E"/>
    <w:rsid w:val="00BD1D3A"/>
    <w:rsid w:val="00BE6D89"/>
    <w:rsid w:val="00BF052C"/>
    <w:rsid w:val="00BF27E7"/>
    <w:rsid w:val="00BF5037"/>
    <w:rsid w:val="00C06E9D"/>
    <w:rsid w:val="00C31CCC"/>
    <w:rsid w:val="00C35C75"/>
    <w:rsid w:val="00C46484"/>
    <w:rsid w:val="00C50878"/>
    <w:rsid w:val="00C52776"/>
    <w:rsid w:val="00C55B5D"/>
    <w:rsid w:val="00C60D34"/>
    <w:rsid w:val="00C621CA"/>
    <w:rsid w:val="00C66C81"/>
    <w:rsid w:val="00C76955"/>
    <w:rsid w:val="00C77AD5"/>
    <w:rsid w:val="00C805FC"/>
    <w:rsid w:val="00C91F0C"/>
    <w:rsid w:val="00C92CF8"/>
    <w:rsid w:val="00CA10EF"/>
    <w:rsid w:val="00CA215F"/>
    <w:rsid w:val="00CE04D2"/>
    <w:rsid w:val="00D17FC3"/>
    <w:rsid w:val="00D33C84"/>
    <w:rsid w:val="00D42D5B"/>
    <w:rsid w:val="00D42FEE"/>
    <w:rsid w:val="00D5035F"/>
    <w:rsid w:val="00D528FB"/>
    <w:rsid w:val="00D53EC3"/>
    <w:rsid w:val="00D53EFB"/>
    <w:rsid w:val="00D77F2A"/>
    <w:rsid w:val="00D80C19"/>
    <w:rsid w:val="00DA717B"/>
    <w:rsid w:val="00DB6710"/>
    <w:rsid w:val="00DC01D8"/>
    <w:rsid w:val="00DC637A"/>
    <w:rsid w:val="00DE2C05"/>
    <w:rsid w:val="00DF4044"/>
    <w:rsid w:val="00E01D13"/>
    <w:rsid w:val="00E24C1D"/>
    <w:rsid w:val="00E32FA0"/>
    <w:rsid w:val="00E35B02"/>
    <w:rsid w:val="00E40A02"/>
    <w:rsid w:val="00E76A7F"/>
    <w:rsid w:val="00E77266"/>
    <w:rsid w:val="00E85085"/>
    <w:rsid w:val="00EA0C2B"/>
    <w:rsid w:val="00EC5D93"/>
    <w:rsid w:val="00EE2903"/>
    <w:rsid w:val="00EF00E1"/>
    <w:rsid w:val="00EF2324"/>
    <w:rsid w:val="00F1004F"/>
    <w:rsid w:val="00F23197"/>
    <w:rsid w:val="00F36E49"/>
    <w:rsid w:val="00F403A5"/>
    <w:rsid w:val="00F41523"/>
    <w:rsid w:val="00F4267A"/>
    <w:rsid w:val="00F57089"/>
    <w:rsid w:val="00F73A4A"/>
    <w:rsid w:val="00FA1D8A"/>
    <w:rsid w:val="00FB150B"/>
    <w:rsid w:val="00FB4EF9"/>
    <w:rsid w:val="00FB5003"/>
    <w:rsid w:val="00FC0629"/>
    <w:rsid w:val="00FD3F9C"/>
    <w:rsid w:val="00FF3CFE"/>
    <w:rsid w:val="00FF674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53AEF"/>
  <w15:docId w15:val="{2CD36F3F-6EBC-443B-9DD9-4700C9E1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3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paragraph" w:styleId="Akapitzlist">
    <w:name w:val="List Paragraph"/>
    <w:basedOn w:val="Normalny"/>
    <w:uiPriority w:val="34"/>
    <w:qFormat/>
    <w:rsid w:val="003452DE"/>
    <w:pPr>
      <w:ind w:left="720"/>
      <w:contextualSpacing/>
    </w:pPr>
  </w:style>
  <w:style w:type="paragraph" w:styleId="Bezodstpw">
    <w:name w:val="No Spacing"/>
    <w:uiPriority w:val="1"/>
    <w:qFormat/>
    <w:rsid w:val="00DE2C05"/>
    <w:pPr>
      <w:spacing w:after="0" w:line="240" w:lineRule="auto"/>
    </w:pPr>
    <w:rPr>
      <w:rFonts w:ascii="Times New Roman" w:hAnsi="Times New Roman"/>
      <w:sz w:val="24"/>
    </w:rPr>
  </w:style>
  <w:style w:type="character" w:styleId="Odwoaniedokomentarza">
    <w:name w:val="annotation reference"/>
    <w:basedOn w:val="Domylnaczcionkaakapitu"/>
    <w:uiPriority w:val="99"/>
    <w:semiHidden/>
    <w:unhideWhenUsed/>
    <w:rsid w:val="0022229F"/>
    <w:rPr>
      <w:sz w:val="16"/>
      <w:szCs w:val="16"/>
    </w:rPr>
  </w:style>
  <w:style w:type="paragraph" w:styleId="Tekstkomentarza">
    <w:name w:val="annotation text"/>
    <w:basedOn w:val="Normalny"/>
    <w:link w:val="TekstkomentarzaZnak"/>
    <w:uiPriority w:val="99"/>
    <w:semiHidden/>
    <w:unhideWhenUsed/>
    <w:rsid w:val="0022229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2229F"/>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2229F"/>
    <w:rPr>
      <w:b/>
      <w:bCs/>
    </w:rPr>
  </w:style>
  <w:style w:type="character" w:customStyle="1" w:styleId="TematkomentarzaZnak">
    <w:name w:val="Temat komentarza Znak"/>
    <w:basedOn w:val="TekstkomentarzaZnak"/>
    <w:link w:val="Tematkomentarza"/>
    <w:uiPriority w:val="99"/>
    <w:semiHidden/>
    <w:rsid w:val="0022229F"/>
    <w:rPr>
      <w:rFonts w:ascii="Times New Roman" w:hAnsi="Times New Roman"/>
      <w:b/>
      <w:bCs/>
      <w:sz w:val="20"/>
      <w:szCs w:val="20"/>
    </w:rPr>
  </w:style>
  <w:style w:type="character" w:styleId="UyteHipercze">
    <w:name w:val="FollowedHyperlink"/>
    <w:basedOn w:val="Domylnaczcionkaakapitu"/>
    <w:uiPriority w:val="99"/>
    <w:semiHidden/>
    <w:unhideWhenUsed/>
    <w:rsid w:val="000D3893"/>
    <w:rPr>
      <w:color w:val="800080" w:themeColor="followedHyperlink"/>
      <w:u w:val="single"/>
    </w:rPr>
  </w:style>
  <w:style w:type="paragraph" w:styleId="Tekstprzypisudolnego">
    <w:name w:val="footnote text"/>
    <w:basedOn w:val="Normalny"/>
    <w:link w:val="TekstprzypisudolnegoZnak"/>
    <w:uiPriority w:val="99"/>
    <w:semiHidden/>
    <w:unhideWhenUsed/>
    <w:rsid w:val="00EF00E1"/>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F00E1"/>
    <w:rPr>
      <w:rFonts w:ascii="Times New Roman" w:hAnsi="Times New Roman"/>
      <w:sz w:val="20"/>
      <w:szCs w:val="20"/>
    </w:rPr>
  </w:style>
  <w:style w:type="character" w:styleId="Odwoanieprzypisudolnego">
    <w:name w:val="footnote reference"/>
    <w:basedOn w:val="Domylnaczcionkaakapitu"/>
    <w:uiPriority w:val="99"/>
    <w:semiHidden/>
    <w:unhideWhenUsed/>
    <w:rsid w:val="00EF00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740261">
      <w:bodyDiv w:val="1"/>
      <w:marLeft w:val="0"/>
      <w:marRight w:val="0"/>
      <w:marTop w:val="0"/>
      <w:marBottom w:val="0"/>
      <w:divBdr>
        <w:top w:val="none" w:sz="0" w:space="0" w:color="auto"/>
        <w:left w:val="none" w:sz="0" w:space="0" w:color="auto"/>
        <w:bottom w:val="none" w:sz="0" w:space="0" w:color="auto"/>
        <w:right w:val="none" w:sz="0" w:space="0" w:color="auto"/>
      </w:divBdr>
    </w:div>
    <w:div w:id="1488092599">
      <w:bodyDiv w:val="1"/>
      <w:marLeft w:val="0"/>
      <w:marRight w:val="0"/>
      <w:marTop w:val="0"/>
      <w:marBottom w:val="0"/>
      <w:divBdr>
        <w:top w:val="none" w:sz="0" w:space="0" w:color="auto"/>
        <w:left w:val="none" w:sz="0" w:space="0" w:color="auto"/>
        <w:bottom w:val="none" w:sz="0" w:space="0" w:color="auto"/>
        <w:right w:val="none" w:sz="0" w:space="0" w:color="auto"/>
      </w:divBdr>
    </w:div>
    <w:div w:id="1600873683">
      <w:bodyDiv w:val="1"/>
      <w:marLeft w:val="0"/>
      <w:marRight w:val="0"/>
      <w:marTop w:val="0"/>
      <w:marBottom w:val="0"/>
      <w:divBdr>
        <w:top w:val="none" w:sz="0" w:space="0" w:color="auto"/>
        <w:left w:val="none" w:sz="0" w:space="0" w:color="auto"/>
        <w:bottom w:val="none" w:sz="0" w:space="0" w:color="auto"/>
        <w:right w:val="none" w:sz="0" w:space="0" w:color="auto"/>
      </w:divBdr>
    </w:div>
    <w:div w:id="19139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ba_HP\Desktop\Praca%20in&#380;ynierska\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EDFFDE-6E69-44A3-B2AE-4171D0C4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Template>
  <TotalTime>1443</TotalTime>
  <Pages>29</Pages>
  <Words>4232</Words>
  <Characters>25398</Characters>
  <Application>Microsoft Office Word</Application>
  <DocSecurity>0</DocSecurity>
  <Lines>211</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Kuba_HP</dc:creator>
  <cp:lastModifiedBy>Jakub Zagrobelny</cp:lastModifiedBy>
  <cp:revision>20</cp:revision>
  <cp:lastPrinted>2016-12-09T18:40:00Z</cp:lastPrinted>
  <dcterms:created xsi:type="dcterms:W3CDTF">2017-01-02T13:18:00Z</dcterms:created>
  <dcterms:modified xsi:type="dcterms:W3CDTF">2017-01-22T02:23:00Z</dcterms:modified>
</cp:coreProperties>
</file>